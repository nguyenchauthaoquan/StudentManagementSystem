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5A64" w14:textId="3374129B" w:rsidR="003218FF" w:rsidRPr="00B10E7E" w:rsidRDefault="00CA624E" w:rsidP="003218FF">
      <w:pPr>
        <w:suppressAutoHyphens/>
        <w:autoSpaceDE w:val="0"/>
        <w:autoSpaceDN w:val="0"/>
        <w:adjustRightInd w:val="0"/>
        <w:jc w:val="center"/>
        <w:rPr>
          <w:sz w:val="28"/>
          <w:szCs w:val="28"/>
          <w:lang w:val="en"/>
        </w:rPr>
      </w:pPr>
      <w:r>
        <w:rPr>
          <w:bCs/>
          <w:sz w:val="28"/>
          <w:szCs w:val="28"/>
          <w:lang w:val="en"/>
        </w:rPr>
        <w:t>VIETNAM GENERAL CONFEDERATION OF LABOUR</w:t>
      </w:r>
      <w:r w:rsidR="003218FF" w:rsidRPr="00B10E7E">
        <w:rPr>
          <w:b/>
          <w:bCs/>
          <w:sz w:val="28"/>
          <w:szCs w:val="28"/>
          <w:lang w:val="en"/>
        </w:rPr>
        <w:t xml:space="preserve"> </w:t>
      </w:r>
    </w:p>
    <w:p w14:paraId="40937E94" w14:textId="1461A2D0" w:rsidR="003218FF" w:rsidRPr="007E7FF7" w:rsidRDefault="00CA624E"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756BBBD8" w14:textId="23EAB524" w:rsidR="003218FF" w:rsidRPr="00B10E7E" w:rsidRDefault="00CA624E" w:rsidP="003218FF">
      <w:pPr>
        <w:suppressAutoHyphens/>
        <w:autoSpaceDE w:val="0"/>
        <w:autoSpaceDN w:val="0"/>
        <w:adjustRightInd w:val="0"/>
        <w:jc w:val="center"/>
        <w:rPr>
          <w:sz w:val="28"/>
          <w:szCs w:val="28"/>
          <w:lang w:val="en"/>
        </w:rPr>
      </w:pPr>
      <w:r>
        <w:rPr>
          <w:b/>
          <w:bCs/>
          <w:sz w:val="28"/>
          <w:szCs w:val="28"/>
          <w:lang w:val="en"/>
        </w:rPr>
        <w:t>FACULTY OF INFORMATION TECHNOLOGY</w:t>
      </w:r>
      <w:r w:rsidR="003218FF" w:rsidRPr="00B10E7E">
        <w:rPr>
          <w:b/>
          <w:bCs/>
          <w:sz w:val="28"/>
          <w:szCs w:val="28"/>
          <w:lang w:val="en"/>
        </w:rPr>
        <w:t xml:space="preserve"> </w:t>
      </w:r>
    </w:p>
    <w:p w14:paraId="411243A2" w14:textId="77777777" w:rsidR="003218FF" w:rsidRPr="00B10E7E" w:rsidRDefault="003218FF" w:rsidP="003218FF">
      <w:pPr>
        <w:suppressAutoHyphens/>
        <w:autoSpaceDE w:val="0"/>
        <w:autoSpaceDN w:val="0"/>
        <w:adjustRightInd w:val="0"/>
        <w:ind w:firstLine="720"/>
        <w:jc w:val="center"/>
        <w:rPr>
          <w:lang w:val="en"/>
        </w:rPr>
      </w:pPr>
    </w:p>
    <w:p w14:paraId="74B9628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177BC42" wp14:editId="497E16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06F772" w14:textId="77777777" w:rsidR="003218FF" w:rsidRPr="00B10E7E" w:rsidRDefault="003218FF" w:rsidP="003218FF">
      <w:pPr>
        <w:suppressAutoHyphens/>
        <w:autoSpaceDE w:val="0"/>
        <w:autoSpaceDN w:val="0"/>
        <w:adjustRightInd w:val="0"/>
        <w:ind w:firstLine="720"/>
        <w:rPr>
          <w:b/>
          <w:bCs/>
          <w:sz w:val="28"/>
          <w:szCs w:val="28"/>
          <w:lang w:val="en"/>
        </w:rPr>
      </w:pPr>
    </w:p>
    <w:p w14:paraId="314F8EAE" w14:textId="63D02224" w:rsidR="003218FF" w:rsidRPr="00B10E7E" w:rsidRDefault="00727316" w:rsidP="00BB4490">
      <w:pPr>
        <w:suppressAutoHyphens/>
        <w:autoSpaceDE w:val="0"/>
        <w:autoSpaceDN w:val="0"/>
        <w:adjustRightInd w:val="0"/>
        <w:spacing w:line="360" w:lineRule="auto"/>
        <w:jc w:val="center"/>
        <w:rPr>
          <w:b/>
          <w:bCs/>
          <w:sz w:val="32"/>
          <w:szCs w:val="32"/>
          <w:lang w:val="en"/>
        </w:rPr>
      </w:pPr>
      <w:r>
        <w:rPr>
          <w:b/>
          <w:bCs/>
          <w:sz w:val="32"/>
          <w:szCs w:val="32"/>
          <w:lang w:val="en"/>
        </w:rPr>
        <w:t>INFORMATION TECHNOLOGY PROJECT 2</w:t>
      </w:r>
    </w:p>
    <w:p w14:paraId="542180E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459FF26" w14:textId="77777777" w:rsidR="003218FF" w:rsidRPr="00B10E7E" w:rsidRDefault="003218FF" w:rsidP="003218FF">
      <w:pPr>
        <w:suppressAutoHyphens/>
        <w:autoSpaceDE w:val="0"/>
        <w:autoSpaceDN w:val="0"/>
        <w:adjustRightInd w:val="0"/>
        <w:spacing w:line="360" w:lineRule="auto"/>
        <w:rPr>
          <w:b/>
          <w:bCs/>
          <w:lang w:val="en"/>
        </w:rPr>
      </w:pPr>
    </w:p>
    <w:p w14:paraId="2B9E0C41" w14:textId="01FD65CF" w:rsidR="003218FF" w:rsidRPr="00B10E7E" w:rsidRDefault="00351CE1" w:rsidP="000A32DF">
      <w:pPr>
        <w:suppressAutoHyphens/>
        <w:autoSpaceDE w:val="0"/>
        <w:autoSpaceDN w:val="0"/>
        <w:adjustRightInd w:val="0"/>
        <w:spacing w:line="360" w:lineRule="auto"/>
        <w:jc w:val="center"/>
        <w:rPr>
          <w:b/>
          <w:bCs/>
          <w:sz w:val="48"/>
          <w:szCs w:val="48"/>
          <w:lang w:val="en"/>
        </w:rPr>
      </w:pPr>
      <w:r>
        <w:rPr>
          <w:b/>
          <w:bCs/>
          <w:sz w:val="48"/>
          <w:szCs w:val="48"/>
          <w:lang w:val="en"/>
        </w:rPr>
        <w:t xml:space="preserve">CONSTRUCT </w:t>
      </w:r>
      <w:r w:rsidR="00727316">
        <w:rPr>
          <w:b/>
          <w:bCs/>
          <w:sz w:val="48"/>
          <w:szCs w:val="48"/>
          <w:lang w:val="en"/>
        </w:rPr>
        <w:t>STUDENT MANAGEMENT SYSTEM</w:t>
      </w:r>
    </w:p>
    <w:p w14:paraId="6948DCF9"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B52219D"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08E03FC2"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1DFAA00A" w14:textId="77777777" w:rsidR="003218FF" w:rsidRPr="00B10E7E" w:rsidRDefault="003218FF" w:rsidP="003218FF">
      <w:pPr>
        <w:suppressAutoHyphens/>
        <w:autoSpaceDE w:val="0"/>
        <w:autoSpaceDN w:val="0"/>
        <w:adjustRightInd w:val="0"/>
        <w:spacing w:line="360" w:lineRule="auto"/>
        <w:jc w:val="center"/>
        <w:rPr>
          <w:b/>
          <w:bCs/>
          <w:lang w:val="en"/>
        </w:rPr>
      </w:pPr>
    </w:p>
    <w:p w14:paraId="30F8DF96" w14:textId="44342070" w:rsidR="003218FF" w:rsidRPr="00AB2D40" w:rsidRDefault="00CA624E"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727316">
        <w:rPr>
          <w:b/>
          <w:sz w:val="28"/>
          <w:szCs w:val="28"/>
        </w:rPr>
        <w:t>ĐẶNG MINH THẮNG</w:t>
      </w:r>
    </w:p>
    <w:p w14:paraId="56A643C6" w14:textId="391CFCD9" w:rsidR="00291721" w:rsidRDefault="00CA624E" w:rsidP="00AB2D40">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NGUYỄN </w:t>
      </w:r>
      <w:r w:rsidR="00AB2D40">
        <w:rPr>
          <w:b/>
          <w:bCs/>
          <w:sz w:val="28"/>
          <w:szCs w:val="28"/>
        </w:rPr>
        <w:t>CHÂU THẢO QUÂN</w:t>
      </w:r>
      <w:r w:rsidR="00BB4490">
        <w:rPr>
          <w:b/>
          <w:bCs/>
          <w:sz w:val="28"/>
          <w:szCs w:val="28"/>
        </w:rPr>
        <w:t xml:space="preserve"> </w:t>
      </w:r>
      <w:r w:rsidR="000A32DF">
        <w:rPr>
          <w:b/>
          <w:bCs/>
          <w:sz w:val="28"/>
          <w:szCs w:val="28"/>
        </w:rPr>
        <w:t>–</w:t>
      </w:r>
      <w:r w:rsidR="00BB4490">
        <w:rPr>
          <w:b/>
          <w:bCs/>
          <w:sz w:val="28"/>
          <w:szCs w:val="28"/>
        </w:rPr>
        <w:t xml:space="preserve"> </w:t>
      </w:r>
      <w:r w:rsidR="00AB2D40">
        <w:rPr>
          <w:b/>
          <w:bCs/>
          <w:sz w:val="28"/>
          <w:szCs w:val="28"/>
        </w:rPr>
        <w:t>51600072</w:t>
      </w:r>
    </w:p>
    <w:p w14:paraId="4382EB4E" w14:textId="0C2F965A" w:rsidR="003218FF" w:rsidRPr="00AB2D40" w:rsidRDefault="00CA624E"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AB2D40">
        <w:rPr>
          <w:b/>
          <w:bCs/>
          <w:sz w:val="28"/>
          <w:szCs w:val="28"/>
        </w:rPr>
        <w:t>16050310</w:t>
      </w:r>
    </w:p>
    <w:p w14:paraId="1089EA27" w14:textId="29067574" w:rsidR="003218FF" w:rsidRPr="00AB2D40" w:rsidRDefault="00CA624E"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sidR="00AB2D40">
        <w:rPr>
          <w:b/>
          <w:bCs/>
          <w:sz w:val="28"/>
          <w:szCs w:val="28"/>
        </w:rPr>
        <w:t>20</w:t>
      </w:r>
    </w:p>
    <w:p w14:paraId="0ED4008E" w14:textId="77777777" w:rsidR="000A32DF" w:rsidRPr="00CA1C39" w:rsidRDefault="000A32DF" w:rsidP="003218FF">
      <w:pPr>
        <w:suppressAutoHyphens/>
        <w:autoSpaceDE w:val="0"/>
        <w:autoSpaceDN w:val="0"/>
        <w:adjustRightInd w:val="0"/>
        <w:jc w:val="center"/>
        <w:rPr>
          <w:b/>
          <w:bCs/>
          <w:lang w:val="vi-VN"/>
        </w:rPr>
      </w:pPr>
    </w:p>
    <w:p w14:paraId="0C6BDE96" w14:textId="77777777" w:rsidR="00CA624E" w:rsidRDefault="00CA624E" w:rsidP="00291721">
      <w:pPr>
        <w:suppressAutoHyphens/>
        <w:autoSpaceDE w:val="0"/>
        <w:autoSpaceDN w:val="0"/>
        <w:adjustRightInd w:val="0"/>
        <w:jc w:val="center"/>
        <w:rPr>
          <w:b/>
          <w:bCs/>
          <w:iCs/>
          <w:sz w:val="28"/>
          <w:szCs w:val="28"/>
          <w:lang w:val="vi-VN"/>
        </w:rPr>
      </w:pPr>
    </w:p>
    <w:p w14:paraId="4C3E19F4" w14:textId="77777777" w:rsidR="00727316" w:rsidRDefault="00727316" w:rsidP="00291721">
      <w:pPr>
        <w:suppressAutoHyphens/>
        <w:autoSpaceDE w:val="0"/>
        <w:autoSpaceDN w:val="0"/>
        <w:adjustRightInd w:val="0"/>
        <w:jc w:val="center"/>
        <w:rPr>
          <w:b/>
          <w:bCs/>
          <w:iCs/>
          <w:sz w:val="28"/>
          <w:szCs w:val="28"/>
        </w:rPr>
      </w:pPr>
    </w:p>
    <w:p w14:paraId="2FAED037" w14:textId="77777777" w:rsidR="00727316" w:rsidRDefault="00727316" w:rsidP="00291721">
      <w:pPr>
        <w:suppressAutoHyphens/>
        <w:autoSpaceDE w:val="0"/>
        <w:autoSpaceDN w:val="0"/>
        <w:adjustRightInd w:val="0"/>
        <w:jc w:val="center"/>
        <w:rPr>
          <w:b/>
          <w:bCs/>
          <w:iCs/>
          <w:sz w:val="28"/>
          <w:szCs w:val="28"/>
        </w:rPr>
      </w:pPr>
    </w:p>
    <w:p w14:paraId="43952F03" w14:textId="77777777" w:rsidR="00727316" w:rsidRDefault="00727316" w:rsidP="00291721">
      <w:pPr>
        <w:suppressAutoHyphens/>
        <w:autoSpaceDE w:val="0"/>
        <w:autoSpaceDN w:val="0"/>
        <w:adjustRightInd w:val="0"/>
        <w:jc w:val="center"/>
        <w:rPr>
          <w:b/>
          <w:bCs/>
          <w:iCs/>
          <w:sz w:val="28"/>
          <w:szCs w:val="28"/>
        </w:rPr>
      </w:pPr>
    </w:p>
    <w:p w14:paraId="435AFC9B" w14:textId="77777777" w:rsidR="00727316" w:rsidRDefault="00727316" w:rsidP="00291721">
      <w:pPr>
        <w:suppressAutoHyphens/>
        <w:autoSpaceDE w:val="0"/>
        <w:autoSpaceDN w:val="0"/>
        <w:adjustRightInd w:val="0"/>
        <w:jc w:val="center"/>
        <w:rPr>
          <w:b/>
          <w:bCs/>
          <w:iCs/>
          <w:sz w:val="28"/>
          <w:szCs w:val="28"/>
        </w:rPr>
      </w:pPr>
    </w:p>
    <w:p w14:paraId="5E01041D" w14:textId="149992AA" w:rsidR="00B118C8" w:rsidRPr="00AB2D40" w:rsidRDefault="00CA624E" w:rsidP="00291721">
      <w:pPr>
        <w:suppressAutoHyphens/>
        <w:autoSpaceDE w:val="0"/>
        <w:autoSpaceDN w:val="0"/>
        <w:adjustRightInd w:val="0"/>
        <w:jc w:val="center"/>
        <w:rPr>
          <w:b/>
          <w:bCs/>
          <w:iCs/>
          <w:sz w:val="28"/>
          <w:szCs w:val="28"/>
        </w:rPr>
        <w:sectPr w:rsidR="00B118C8" w:rsidRPr="00AB2D40"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20</w:t>
      </w:r>
      <w:r w:rsidR="00AB2D40">
        <w:rPr>
          <w:b/>
          <w:bCs/>
          <w:iCs/>
          <w:sz w:val="28"/>
          <w:szCs w:val="28"/>
        </w:rPr>
        <w:t>20</w:t>
      </w:r>
    </w:p>
    <w:p w14:paraId="62FC2D66" w14:textId="77777777" w:rsidR="00CA624E" w:rsidRPr="00B10E7E" w:rsidRDefault="00CA624E" w:rsidP="00CA624E">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r w:rsidRPr="00B10E7E">
        <w:rPr>
          <w:b/>
          <w:bCs/>
          <w:sz w:val="28"/>
          <w:szCs w:val="28"/>
          <w:lang w:val="en"/>
        </w:rPr>
        <w:t xml:space="preserve"> </w:t>
      </w:r>
    </w:p>
    <w:p w14:paraId="7F66919F" w14:textId="77777777" w:rsidR="00CA624E" w:rsidRPr="007E7FF7" w:rsidRDefault="00CA624E" w:rsidP="00CA624E">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172E1FA7" w14:textId="70B69EF3" w:rsidR="00E034B7" w:rsidRPr="00B10E7E" w:rsidRDefault="00CA624E" w:rsidP="00CA624E">
      <w:pPr>
        <w:suppressAutoHyphens/>
        <w:autoSpaceDE w:val="0"/>
        <w:autoSpaceDN w:val="0"/>
        <w:adjustRightInd w:val="0"/>
        <w:jc w:val="center"/>
        <w:rPr>
          <w:sz w:val="28"/>
          <w:szCs w:val="28"/>
          <w:lang w:val="en"/>
        </w:rPr>
      </w:pPr>
      <w:r>
        <w:rPr>
          <w:b/>
          <w:bCs/>
          <w:sz w:val="28"/>
          <w:szCs w:val="28"/>
          <w:lang w:val="en"/>
        </w:rPr>
        <w:t>FACULTY OF INFORMATION TECHNOLOGY</w:t>
      </w:r>
      <w:r w:rsidRPr="00B10E7E">
        <w:rPr>
          <w:b/>
          <w:bCs/>
          <w:sz w:val="28"/>
          <w:szCs w:val="28"/>
          <w:lang w:val="en"/>
        </w:rPr>
        <w:t xml:space="preserve"> </w:t>
      </w:r>
    </w:p>
    <w:p w14:paraId="5F80F919" w14:textId="77777777" w:rsidR="00E034B7" w:rsidRPr="00B10E7E" w:rsidRDefault="00E034B7" w:rsidP="00E034B7">
      <w:pPr>
        <w:suppressAutoHyphens/>
        <w:autoSpaceDE w:val="0"/>
        <w:autoSpaceDN w:val="0"/>
        <w:adjustRightInd w:val="0"/>
        <w:ind w:firstLine="720"/>
        <w:jc w:val="center"/>
        <w:rPr>
          <w:lang w:val="en"/>
        </w:rPr>
      </w:pPr>
    </w:p>
    <w:p w14:paraId="71E10D18"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54271F8" wp14:editId="611AF1D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C049D4" w14:textId="77777777" w:rsidR="00E034B7" w:rsidRPr="00B10E7E" w:rsidRDefault="00E034B7" w:rsidP="00E034B7">
      <w:pPr>
        <w:suppressAutoHyphens/>
        <w:autoSpaceDE w:val="0"/>
        <w:autoSpaceDN w:val="0"/>
        <w:adjustRightInd w:val="0"/>
        <w:ind w:firstLine="720"/>
        <w:rPr>
          <w:b/>
          <w:bCs/>
          <w:sz w:val="28"/>
          <w:szCs w:val="28"/>
          <w:lang w:val="en"/>
        </w:rPr>
      </w:pPr>
    </w:p>
    <w:p w14:paraId="28DD2A73" w14:textId="029CE632" w:rsidR="00E034B7" w:rsidRPr="00B10E7E" w:rsidRDefault="00727316" w:rsidP="00E034B7">
      <w:pPr>
        <w:suppressAutoHyphens/>
        <w:autoSpaceDE w:val="0"/>
        <w:autoSpaceDN w:val="0"/>
        <w:adjustRightInd w:val="0"/>
        <w:spacing w:line="360" w:lineRule="auto"/>
        <w:jc w:val="center"/>
        <w:rPr>
          <w:b/>
          <w:bCs/>
          <w:sz w:val="32"/>
          <w:szCs w:val="32"/>
          <w:lang w:val="en"/>
        </w:rPr>
      </w:pPr>
      <w:r>
        <w:rPr>
          <w:b/>
          <w:bCs/>
          <w:sz w:val="32"/>
          <w:szCs w:val="32"/>
          <w:lang w:val="en"/>
        </w:rPr>
        <w:t>INFORMATION TECHNOLOGY PROJECT 2</w:t>
      </w:r>
    </w:p>
    <w:p w14:paraId="47B24EDA"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E87C934" w14:textId="77777777" w:rsidR="00E034B7" w:rsidRPr="00B10E7E" w:rsidRDefault="00E034B7" w:rsidP="00E034B7">
      <w:pPr>
        <w:suppressAutoHyphens/>
        <w:autoSpaceDE w:val="0"/>
        <w:autoSpaceDN w:val="0"/>
        <w:adjustRightInd w:val="0"/>
        <w:spacing w:line="360" w:lineRule="auto"/>
        <w:rPr>
          <w:b/>
          <w:bCs/>
          <w:lang w:val="en"/>
        </w:rPr>
      </w:pPr>
    </w:p>
    <w:p w14:paraId="5A3E98B8" w14:textId="041A300D" w:rsidR="00E034B7" w:rsidRPr="00B10E7E" w:rsidRDefault="00351CE1" w:rsidP="000A32DF">
      <w:pPr>
        <w:suppressAutoHyphens/>
        <w:autoSpaceDE w:val="0"/>
        <w:autoSpaceDN w:val="0"/>
        <w:adjustRightInd w:val="0"/>
        <w:spacing w:line="360" w:lineRule="auto"/>
        <w:jc w:val="center"/>
        <w:rPr>
          <w:b/>
          <w:bCs/>
          <w:sz w:val="48"/>
          <w:szCs w:val="48"/>
          <w:lang w:val="en"/>
        </w:rPr>
      </w:pPr>
      <w:r>
        <w:rPr>
          <w:b/>
          <w:bCs/>
          <w:sz w:val="48"/>
          <w:szCs w:val="48"/>
          <w:lang w:val="en"/>
        </w:rPr>
        <w:t xml:space="preserve">CONSTRUCT </w:t>
      </w:r>
      <w:r w:rsidR="00727316">
        <w:rPr>
          <w:b/>
          <w:bCs/>
          <w:sz w:val="48"/>
          <w:szCs w:val="48"/>
          <w:lang w:val="en"/>
        </w:rPr>
        <w:t>STUDENT MANAGEMENT SYSTEM</w:t>
      </w:r>
    </w:p>
    <w:p w14:paraId="2E75B9F7"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56BFA84"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21ED5E4B" w14:textId="33BE6A70" w:rsidR="00E034B7" w:rsidRPr="000A32D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A472FF9" w14:textId="77777777" w:rsidR="00E034B7" w:rsidRPr="00B10E7E" w:rsidRDefault="00E034B7" w:rsidP="00E034B7">
      <w:pPr>
        <w:suppressAutoHyphens/>
        <w:autoSpaceDE w:val="0"/>
        <w:autoSpaceDN w:val="0"/>
        <w:adjustRightInd w:val="0"/>
        <w:spacing w:line="360" w:lineRule="auto"/>
        <w:jc w:val="both"/>
        <w:rPr>
          <w:b/>
          <w:bCs/>
          <w:lang w:val="en"/>
        </w:rPr>
      </w:pPr>
    </w:p>
    <w:p w14:paraId="08083D4D" w14:textId="288AF9C7" w:rsidR="00E034B7" w:rsidRPr="00AB2D40" w:rsidRDefault="00CA624E" w:rsidP="00E034B7">
      <w:pPr>
        <w:suppressAutoHyphens/>
        <w:autoSpaceDE w:val="0"/>
        <w:autoSpaceDN w:val="0"/>
        <w:adjustRightInd w:val="0"/>
        <w:spacing w:line="360" w:lineRule="auto"/>
        <w:jc w:val="right"/>
        <w:rPr>
          <w:sz w:val="28"/>
          <w:szCs w:val="28"/>
        </w:rPr>
      </w:pPr>
      <w:r>
        <w:rPr>
          <w:i/>
          <w:sz w:val="28"/>
          <w:szCs w:val="28"/>
          <w:lang w:val="en"/>
        </w:rPr>
        <w:t>Instructor</w:t>
      </w:r>
      <w:r w:rsidR="00E034B7" w:rsidRPr="00B10E7E">
        <w:rPr>
          <w:sz w:val="28"/>
          <w:szCs w:val="28"/>
          <w:lang w:val="vi-VN"/>
        </w:rPr>
        <w:t xml:space="preserve">: </w:t>
      </w:r>
      <w:r w:rsidR="00727316">
        <w:rPr>
          <w:b/>
          <w:sz w:val="28"/>
          <w:szCs w:val="28"/>
        </w:rPr>
        <w:t>ĐẶNG MINH THẮNG</w:t>
      </w:r>
    </w:p>
    <w:p w14:paraId="3F245E48" w14:textId="60011588" w:rsidR="00E034B7" w:rsidRDefault="00E034B7" w:rsidP="00AB2D4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AB2D40">
        <w:rPr>
          <w:b/>
          <w:bCs/>
          <w:sz w:val="28"/>
          <w:szCs w:val="28"/>
        </w:rPr>
        <w:t>CHÂU THẢO QUÂN</w:t>
      </w:r>
      <w:r>
        <w:rPr>
          <w:b/>
          <w:bCs/>
          <w:sz w:val="28"/>
          <w:szCs w:val="28"/>
        </w:rPr>
        <w:t xml:space="preserve"> </w:t>
      </w:r>
      <w:r w:rsidR="000A32DF">
        <w:rPr>
          <w:b/>
          <w:bCs/>
          <w:sz w:val="28"/>
          <w:szCs w:val="28"/>
        </w:rPr>
        <w:t>–</w:t>
      </w:r>
      <w:r>
        <w:rPr>
          <w:b/>
          <w:bCs/>
          <w:sz w:val="28"/>
          <w:szCs w:val="28"/>
        </w:rPr>
        <w:t xml:space="preserve"> </w:t>
      </w:r>
      <w:r w:rsidR="00AB2D40">
        <w:rPr>
          <w:b/>
          <w:bCs/>
          <w:sz w:val="28"/>
          <w:szCs w:val="28"/>
        </w:rPr>
        <w:t>51600072</w:t>
      </w:r>
    </w:p>
    <w:p w14:paraId="7141C98B" w14:textId="3FD28129" w:rsidR="00E034B7" w:rsidRPr="00AB2D40" w:rsidRDefault="00407656" w:rsidP="00E034B7">
      <w:pPr>
        <w:suppressAutoHyphens/>
        <w:autoSpaceDE w:val="0"/>
        <w:autoSpaceDN w:val="0"/>
        <w:adjustRightInd w:val="0"/>
        <w:spacing w:line="360" w:lineRule="auto"/>
        <w:jc w:val="right"/>
        <w:rPr>
          <w:sz w:val="28"/>
          <w:szCs w:val="28"/>
        </w:rPr>
      </w:pPr>
      <w:r>
        <w:rPr>
          <w:sz w:val="28"/>
          <w:szCs w:val="28"/>
        </w:rPr>
        <w:t>Class</w:t>
      </w:r>
      <w:r w:rsidR="00E034B7" w:rsidRPr="00CA1C39">
        <w:rPr>
          <w:sz w:val="28"/>
          <w:szCs w:val="28"/>
          <w:lang w:val="vi-VN"/>
        </w:rPr>
        <w:t xml:space="preserve">       </w:t>
      </w:r>
      <w:r w:rsidR="00E034B7" w:rsidRPr="00CA1C39">
        <w:rPr>
          <w:b/>
          <w:bCs/>
          <w:sz w:val="28"/>
          <w:szCs w:val="28"/>
          <w:lang w:val="vi-VN"/>
        </w:rPr>
        <w:t xml:space="preserve">:    </w:t>
      </w:r>
      <w:r w:rsidR="00AB2D40">
        <w:rPr>
          <w:b/>
          <w:bCs/>
          <w:sz w:val="28"/>
          <w:szCs w:val="28"/>
        </w:rPr>
        <w:t>16050310</w:t>
      </w:r>
    </w:p>
    <w:p w14:paraId="03DDCE17" w14:textId="05170601" w:rsidR="00E034B7" w:rsidRPr="00AB2D40" w:rsidRDefault="00407656" w:rsidP="00E034B7">
      <w:pPr>
        <w:suppressAutoHyphens/>
        <w:autoSpaceDE w:val="0"/>
        <w:autoSpaceDN w:val="0"/>
        <w:adjustRightInd w:val="0"/>
        <w:spacing w:line="360" w:lineRule="auto"/>
        <w:jc w:val="right"/>
        <w:rPr>
          <w:sz w:val="28"/>
          <w:szCs w:val="28"/>
        </w:rPr>
      </w:pPr>
      <w:r>
        <w:rPr>
          <w:sz w:val="28"/>
          <w:szCs w:val="28"/>
        </w:rPr>
        <w:t>Course</w:t>
      </w:r>
      <w:r w:rsidR="00E034B7" w:rsidRPr="00CA1C39">
        <w:rPr>
          <w:sz w:val="28"/>
          <w:szCs w:val="28"/>
          <w:lang w:val="vi-VN"/>
        </w:rPr>
        <w:t xml:space="preserve">    </w:t>
      </w:r>
      <w:r w:rsidR="00E034B7" w:rsidRPr="00CA1C39">
        <w:rPr>
          <w:b/>
          <w:bCs/>
          <w:sz w:val="28"/>
          <w:szCs w:val="28"/>
          <w:lang w:val="vi-VN"/>
        </w:rPr>
        <w:t xml:space="preserve"> :    </w:t>
      </w:r>
      <w:r w:rsidR="00AB2D40">
        <w:rPr>
          <w:b/>
          <w:bCs/>
          <w:sz w:val="28"/>
          <w:szCs w:val="28"/>
        </w:rPr>
        <w:t>20</w:t>
      </w:r>
    </w:p>
    <w:p w14:paraId="6F37EDBE" w14:textId="77777777" w:rsidR="00E034B7" w:rsidRPr="00CA1C39" w:rsidRDefault="00E034B7" w:rsidP="00E034B7">
      <w:pPr>
        <w:suppressAutoHyphens/>
        <w:autoSpaceDE w:val="0"/>
        <w:autoSpaceDN w:val="0"/>
        <w:adjustRightInd w:val="0"/>
        <w:jc w:val="center"/>
        <w:rPr>
          <w:b/>
          <w:bCs/>
          <w:lang w:val="vi-VN"/>
        </w:rPr>
      </w:pPr>
    </w:p>
    <w:p w14:paraId="4FA8845D" w14:textId="77777777" w:rsidR="00AB2D40" w:rsidRDefault="00AB2D40" w:rsidP="00E034B7">
      <w:pPr>
        <w:suppressAutoHyphens/>
        <w:autoSpaceDE w:val="0"/>
        <w:autoSpaceDN w:val="0"/>
        <w:adjustRightInd w:val="0"/>
        <w:jc w:val="center"/>
        <w:rPr>
          <w:b/>
          <w:bCs/>
          <w:iCs/>
          <w:sz w:val="28"/>
          <w:szCs w:val="28"/>
          <w:lang w:val="vi-VN"/>
        </w:rPr>
      </w:pPr>
    </w:p>
    <w:p w14:paraId="04468FF3" w14:textId="77777777" w:rsidR="00727316" w:rsidRDefault="00727316" w:rsidP="00CA624E">
      <w:pPr>
        <w:suppressAutoHyphens/>
        <w:autoSpaceDE w:val="0"/>
        <w:autoSpaceDN w:val="0"/>
        <w:adjustRightInd w:val="0"/>
        <w:jc w:val="center"/>
        <w:rPr>
          <w:b/>
          <w:bCs/>
          <w:iCs/>
          <w:sz w:val="28"/>
          <w:szCs w:val="28"/>
        </w:rPr>
      </w:pPr>
      <w:bookmarkStart w:id="0" w:name="_Toc35038679"/>
    </w:p>
    <w:p w14:paraId="6C98B324" w14:textId="77777777" w:rsidR="00727316" w:rsidRDefault="00727316" w:rsidP="00CA624E">
      <w:pPr>
        <w:suppressAutoHyphens/>
        <w:autoSpaceDE w:val="0"/>
        <w:autoSpaceDN w:val="0"/>
        <w:adjustRightInd w:val="0"/>
        <w:jc w:val="center"/>
        <w:rPr>
          <w:b/>
          <w:bCs/>
          <w:iCs/>
          <w:sz w:val="28"/>
          <w:szCs w:val="28"/>
        </w:rPr>
      </w:pPr>
    </w:p>
    <w:p w14:paraId="3800E137" w14:textId="77777777" w:rsidR="00727316" w:rsidRDefault="00727316" w:rsidP="00CA624E">
      <w:pPr>
        <w:suppressAutoHyphens/>
        <w:autoSpaceDE w:val="0"/>
        <w:autoSpaceDN w:val="0"/>
        <w:adjustRightInd w:val="0"/>
        <w:jc w:val="center"/>
        <w:rPr>
          <w:b/>
          <w:bCs/>
          <w:iCs/>
          <w:sz w:val="28"/>
          <w:szCs w:val="28"/>
        </w:rPr>
      </w:pPr>
    </w:p>
    <w:p w14:paraId="1080744D" w14:textId="77777777" w:rsidR="00727316" w:rsidRDefault="00727316" w:rsidP="00CA624E">
      <w:pPr>
        <w:suppressAutoHyphens/>
        <w:autoSpaceDE w:val="0"/>
        <w:autoSpaceDN w:val="0"/>
        <w:adjustRightInd w:val="0"/>
        <w:jc w:val="center"/>
        <w:rPr>
          <w:b/>
          <w:bCs/>
          <w:iCs/>
          <w:sz w:val="28"/>
          <w:szCs w:val="28"/>
        </w:rPr>
      </w:pPr>
    </w:p>
    <w:p w14:paraId="7ABF2D90" w14:textId="2AFA6B1E" w:rsidR="00CA624E" w:rsidRPr="00AB2D40" w:rsidRDefault="00CA624E" w:rsidP="00CA624E">
      <w:pPr>
        <w:suppressAutoHyphens/>
        <w:autoSpaceDE w:val="0"/>
        <w:autoSpaceDN w:val="0"/>
        <w:adjustRightInd w:val="0"/>
        <w:jc w:val="center"/>
        <w:rPr>
          <w:b/>
          <w:bCs/>
          <w:iCs/>
          <w:sz w:val="28"/>
          <w:szCs w:val="28"/>
        </w:rPr>
        <w:sectPr w:rsidR="00CA624E" w:rsidRPr="00AB2D40"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w:t>
      </w:r>
      <w:r w:rsidRPr="00CA1C39">
        <w:rPr>
          <w:b/>
          <w:bCs/>
          <w:iCs/>
          <w:sz w:val="28"/>
          <w:szCs w:val="28"/>
          <w:lang w:val="vi-VN"/>
        </w:rPr>
        <w:t>, 20</w:t>
      </w:r>
      <w:r>
        <w:rPr>
          <w:b/>
          <w:bCs/>
          <w:iCs/>
          <w:sz w:val="28"/>
          <w:szCs w:val="28"/>
        </w:rPr>
        <w:t>20</w:t>
      </w:r>
    </w:p>
    <w:p w14:paraId="33809CF5" w14:textId="1264A4BB" w:rsidR="007A5DA9" w:rsidRDefault="0003052E" w:rsidP="002D796D">
      <w:pPr>
        <w:pStyle w:val="Chng"/>
        <w:jc w:val="center"/>
      </w:pPr>
      <w:bookmarkStart w:id="1" w:name="_Toc61045675"/>
      <w:bookmarkEnd w:id="0"/>
      <w:r>
        <w:lastRenderedPageBreak/>
        <w:t>ACKNOWLEDGEMENT</w:t>
      </w:r>
      <w:bookmarkEnd w:id="1"/>
    </w:p>
    <w:p w14:paraId="445BB97B" w14:textId="77777777" w:rsidR="0003052E" w:rsidRDefault="0003052E" w:rsidP="0003052E">
      <w:pPr>
        <w:pStyle w:val="Nidungvnbn"/>
      </w:pPr>
      <w:r>
        <w:t>I sincerely thank</w:t>
      </w:r>
    </w:p>
    <w:p w14:paraId="5C16EC6A" w14:textId="77777777" w:rsidR="0003052E" w:rsidRPr="00DB7595" w:rsidRDefault="0003052E" w:rsidP="0003052E">
      <w:pPr>
        <w:autoSpaceDE w:val="0"/>
        <w:autoSpaceDN w:val="0"/>
        <w:adjustRightInd w:val="0"/>
        <w:spacing w:line="360" w:lineRule="auto"/>
        <w:ind w:left="3600"/>
        <w:jc w:val="center"/>
        <w:rPr>
          <w:i/>
          <w:sz w:val="26"/>
          <w:szCs w:val="26"/>
          <w:lang w:val="vi-VN"/>
        </w:rPr>
      </w:pPr>
      <w:r>
        <w:rPr>
          <w:i/>
          <w:sz w:val="26"/>
          <w:szCs w:val="26"/>
        </w:rPr>
        <w:t>Ho Chi Minh city</w:t>
      </w:r>
      <w:r w:rsidRPr="00DB7595">
        <w:rPr>
          <w:i/>
          <w:sz w:val="26"/>
          <w:szCs w:val="26"/>
          <w:lang w:val="vi-VN"/>
        </w:rPr>
        <w:t xml:space="preserve">, </w:t>
      </w:r>
      <w:r>
        <w:rPr>
          <w:i/>
          <w:sz w:val="26"/>
          <w:szCs w:val="26"/>
        </w:rPr>
        <w:t>day</w:t>
      </w:r>
      <w:r w:rsidRPr="00DB7595">
        <w:rPr>
          <w:i/>
          <w:sz w:val="26"/>
          <w:szCs w:val="26"/>
          <w:lang w:val="vi-VN"/>
        </w:rPr>
        <w:t xml:space="preserve">   </w:t>
      </w:r>
      <w:r>
        <w:rPr>
          <w:i/>
          <w:sz w:val="26"/>
          <w:szCs w:val="26"/>
        </w:rPr>
        <w:t>month</w:t>
      </w:r>
      <w:r w:rsidRPr="00DB7595">
        <w:rPr>
          <w:i/>
          <w:sz w:val="26"/>
          <w:szCs w:val="26"/>
          <w:lang w:val="vi-VN"/>
        </w:rPr>
        <w:t xml:space="preserve">   </w:t>
      </w:r>
      <w:r>
        <w:rPr>
          <w:i/>
          <w:sz w:val="26"/>
          <w:szCs w:val="26"/>
        </w:rPr>
        <w:t>year</w:t>
      </w:r>
      <w:r w:rsidRPr="00DB7595">
        <w:rPr>
          <w:i/>
          <w:sz w:val="26"/>
          <w:szCs w:val="26"/>
          <w:lang w:val="vi-VN"/>
        </w:rPr>
        <w:t xml:space="preserve">      </w:t>
      </w:r>
    </w:p>
    <w:p w14:paraId="29459B5A" w14:textId="77777777" w:rsidR="0003052E" w:rsidRPr="000A32DF" w:rsidRDefault="0003052E" w:rsidP="0003052E">
      <w:pPr>
        <w:tabs>
          <w:tab w:val="center" w:pos="6521"/>
        </w:tabs>
        <w:autoSpaceDE w:val="0"/>
        <w:autoSpaceDN w:val="0"/>
        <w:adjustRightInd w:val="0"/>
        <w:spacing w:line="360" w:lineRule="auto"/>
        <w:ind w:left="3600"/>
        <w:jc w:val="center"/>
        <w:rPr>
          <w:i/>
          <w:sz w:val="26"/>
          <w:szCs w:val="26"/>
        </w:rPr>
      </w:pPr>
      <w:r>
        <w:rPr>
          <w:i/>
          <w:sz w:val="26"/>
          <w:szCs w:val="26"/>
        </w:rPr>
        <w:t>Authors</w:t>
      </w:r>
    </w:p>
    <w:p w14:paraId="6E658C48" w14:textId="77777777" w:rsidR="0003052E" w:rsidRPr="00DB7595" w:rsidRDefault="0003052E" w:rsidP="0003052E">
      <w:pPr>
        <w:tabs>
          <w:tab w:val="center" w:pos="6379"/>
        </w:tabs>
        <w:spacing w:after="200" w:line="276" w:lineRule="auto"/>
        <w:rPr>
          <w:i/>
          <w:sz w:val="26"/>
          <w:szCs w:val="26"/>
          <w:lang w:val="vi-VN"/>
        </w:rPr>
      </w:pPr>
      <w:r w:rsidRPr="00DB7595">
        <w:rPr>
          <w:i/>
          <w:sz w:val="26"/>
          <w:szCs w:val="26"/>
          <w:lang w:val="vi-VN"/>
        </w:rPr>
        <w:tab/>
        <w:t>(</w:t>
      </w:r>
      <w:r>
        <w:rPr>
          <w:i/>
          <w:sz w:val="26"/>
          <w:szCs w:val="26"/>
        </w:rPr>
        <w:t>signature and full name</w:t>
      </w:r>
      <w:r w:rsidRPr="00DB7595">
        <w:rPr>
          <w:i/>
          <w:sz w:val="26"/>
          <w:szCs w:val="26"/>
          <w:lang w:val="vi-VN"/>
        </w:rPr>
        <w:t>)</w:t>
      </w:r>
    </w:p>
    <w:p w14:paraId="48C39606" w14:textId="77777777" w:rsidR="0003052E" w:rsidRPr="00DB7595" w:rsidRDefault="0003052E" w:rsidP="0003052E">
      <w:pPr>
        <w:tabs>
          <w:tab w:val="center" w:pos="6379"/>
        </w:tabs>
        <w:spacing w:after="200" w:line="276" w:lineRule="auto"/>
        <w:rPr>
          <w:i/>
          <w:sz w:val="26"/>
          <w:szCs w:val="26"/>
          <w:lang w:val="vi-VN"/>
        </w:rPr>
      </w:pPr>
    </w:p>
    <w:p w14:paraId="125F455D" w14:textId="77777777" w:rsidR="0003052E" w:rsidRPr="00AB2D40" w:rsidRDefault="0003052E" w:rsidP="0003052E">
      <w:pPr>
        <w:tabs>
          <w:tab w:val="center" w:pos="6379"/>
        </w:tabs>
        <w:spacing w:after="200" w:line="276" w:lineRule="auto"/>
        <w:rPr>
          <w:i/>
          <w:sz w:val="26"/>
          <w:szCs w:val="26"/>
        </w:rPr>
      </w:pPr>
      <w:r w:rsidRPr="00DB7595">
        <w:rPr>
          <w:i/>
          <w:sz w:val="26"/>
          <w:szCs w:val="26"/>
          <w:lang w:val="vi-VN"/>
        </w:rPr>
        <w:tab/>
        <w:t xml:space="preserve">Nguyễn </w:t>
      </w:r>
      <w:r>
        <w:rPr>
          <w:i/>
          <w:sz w:val="26"/>
          <w:szCs w:val="26"/>
        </w:rPr>
        <w:t>Châu Thảo Quân</w:t>
      </w:r>
    </w:p>
    <w:p w14:paraId="55A83830" w14:textId="5727B488" w:rsidR="007A5DA9" w:rsidRDefault="007A5DA9" w:rsidP="0003052E">
      <w:pPr>
        <w:pStyle w:val="Nidungvnbn"/>
        <w:jc w:val="right"/>
      </w:pPr>
      <w:r>
        <w:br w:type="page"/>
      </w:r>
    </w:p>
    <w:p w14:paraId="5F8D6861" w14:textId="04C8F38B" w:rsidR="00BB2B2A" w:rsidRDefault="0003052E" w:rsidP="002D796D">
      <w:pPr>
        <w:pStyle w:val="Chng"/>
        <w:jc w:val="center"/>
      </w:pPr>
      <w:bookmarkStart w:id="2" w:name="_Toc61045676"/>
      <w:r w:rsidRPr="0003052E">
        <w:lastRenderedPageBreak/>
        <w:t>GUARANTEES OF GRADUAT</w:t>
      </w:r>
      <w:r w:rsidR="00DB3109">
        <w:t>ION</w:t>
      </w:r>
      <w:r w:rsidRPr="0003052E">
        <w:t xml:space="preserve"> PROJECT</w:t>
      </w:r>
      <w:bookmarkEnd w:id="2"/>
    </w:p>
    <w:p w14:paraId="1E86FE36" w14:textId="5EC46CF6" w:rsidR="007A5DA9" w:rsidRDefault="007A5DA9" w:rsidP="007A5DA9">
      <w:pPr>
        <w:jc w:val="both"/>
        <w:rPr>
          <w:sz w:val="26"/>
          <w:szCs w:val="26"/>
        </w:rPr>
      </w:pPr>
      <w:r w:rsidRPr="007A5DA9">
        <w:rPr>
          <w:sz w:val="26"/>
          <w:szCs w:val="26"/>
        </w:rPr>
        <w:t xml:space="preserve">This </w:t>
      </w:r>
      <w:r w:rsidR="00DB3109">
        <w:rPr>
          <w:sz w:val="26"/>
          <w:szCs w:val="26"/>
        </w:rPr>
        <w:t>graduation project</w:t>
      </w:r>
      <w:r w:rsidRPr="007A5DA9">
        <w:rPr>
          <w:sz w:val="26"/>
          <w:szCs w:val="26"/>
        </w:rPr>
        <w:t xml:space="preserve"> was carried out at Ton Duc</w:t>
      </w:r>
      <w:r>
        <w:rPr>
          <w:sz w:val="26"/>
          <w:szCs w:val="26"/>
        </w:rPr>
        <w:t xml:space="preserve"> Thang University.</w:t>
      </w:r>
    </w:p>
    <w:p w14:paraId="498E3C7F" w14:textId="57A1B65C" w:rsidR="007A5DA9" w:rsidRDefault="007A5DA9" w:rsidP="00DB3109">
      <w:pPr>
        <w:tabs>
          <w:tab w:val="right" w:leader="dot" w:pos="9072"/>
        </w:tabs>
        <w:spacing w:before="400" w:after="200"/>
        <w:jc w:val="both"/>
        <w:rPr>
          <w:sz w:val="26"/>
          <w:szCs w:val="26"/>
        </w:rPr>
      </w:pPr>
      <w:r>
        <w:rPr>
          <w:sz w:val="26"/>
          <w:szCs w:val="26"/>
        </w:rPr>
        <w:t xml:space="preserve">Advisor: </w:t>
      </w:r>
      <w:r>
        <w:rPr>
          <w:sz w:val="26"/>
          <w:szCs w:val="26"/>
        </w:rPr>
        <w:tab/>
      </w:r>
    </w:p>
    <w:p w14:paraId="71DDC8C0" w14:textId="6B16DEC8" w:rsidR="007A5DA9" w:rsidRDefault="007A5DA9" w:rsidP="00DB3109">
      <w:pPr>
        <w:tabs>
          <w:tab w:val="right" w:leader="dot" w:pos="9072"/>
        </w:tabs>
        <w:spacing w:before="200"/>
        <w:jc w:val="both"/>
        <w:rPr>
          <w:sz w:val="26"/>
          <w:szCs w:val="26"/>
        </w:rPr>
      </w:pPr>
      <w:r>
        <w:rPr>
          <w:sz w:val="26"/>
          <w:szCs w:val="26"/>
        </w:rPr>
        <w:tab/>
      </w:r>
    </w:p>
    <w:p w14:paraId="676D8E86" w14:textId="787AB2B9" w:rsidR="007A5DA9" w:rsidRPr="0003052E" w:rsidRDefault="007A5DA9" w:rsidP="007A5DA9">
      <w:pPr>
        <w:tabs>
          <w:tab w:val="right" w:leader="dot" w:pos="9072"/>
        </w:tabs>
        <w:jc w:val="center"/>
        <w:rPr>
          <w:i/>
          <w:iCs/>
          <w:sz w:val="26"/>
          <w:szCs w:val="26"/>
        </w:rPr>
      </w:pPr>
      <w:r w:rsidRPr="0003052E">
        <w:rPr>
          <w:i/>
          <w:iCs/>
          <w:sz w:val="26"/>
          <w:szCs w:val="26"/>
        </w:rPr>
        <w:t>(Title, fullname and signature)</w:t>
      </w:r>
    </w:p>
    <w:p w14:paraId="16276702" w14:textId="362FB2A9" w:rsidR="007A5DA9" w:rsidRDefault="007A5DA9" w:rsidP="00DB3109">
      <w:pPr>
        <w:tabs>
          <w:tab w:val="right" w:leader="dot" w:pos="9072"/>
        </w:tabs>
        <w:spacing w:before="1920"/>
        <w:jc w:val="both"/>
        <w:rPr>
          <w:sz w:val="26"/>
          <w:szCs w:val="26"/>
        </w:rPr>
      </w:pPr>
      <w:r>
        <w:rPr>
          <w:sz w:val="26"/>
          <w:szCs w:val="26"/>
        </w:rPr>
        <w:t>This thesis is defended at the Undergraduate Thesis Examination Committee was hold at Ton Duc Thang University on …/…/…</w:t>
      </w:r>
    </w:p>
    <w:p w14:paraId="5EE5CE77" w14:textId="70A34476" w:rsidR="007A5DA9" w:rsidRDefault="007A5DA9" w:rsidP="0003052E">
      <w:pPr>
        <w:tabs>
          <w:tab w:val="right" w:leader="dot" w:pos="9072"/>
        </w:tabs>
        <w:spacing w:before="400"/>
        <w:jc w:val="both"/>
        <w:rPr>
          <w:sz w:val="26"/>
          <w:szCs w:val="26"/>
        </w:rPr>
      </w:pPr>
      <w:r>
        <w:rPr>
          <w:sz w:val="26"/>
          <w:szCs w:val="26"/>
        </w:rPr>
        <w:t>Confirmation of the Chairman of the Undergraduate Thesis Examination Committee and the Dean of the faculty after receiving the modified thesis (if any).</w:t>
      </w:r>
    </w:p>
    <w:p w14:paraId="42866278" w14:textId="41056BD9" w:rsidR="007A5DA9" w:rsidRDefault="007A5DA9" w:rsidP="00AA3523">
      <w:pPr>
        <w:tabs>
          <w:tab w:val="center" w:pos="1560"/>
          <w:tab w:val="center" w:pos="7655"/>
          <w:tab w:val="right" w:leader="dot" w:pos="9072"/>
        </w:tabs>
        <w:spacing w:before="600"/>
        <w:jc w:val="both"/>
        <w:rPr>
          <w:sz w:val="26"/>
          <w:szCs w:val="26"/>
        </w:rPr>
      </w:pPr>
      <w:r>
        <w:rPr>
          <w:sz w:val="26"/>
          <w:szCs w:val="26"/>
        </w:rPr>
        <w:tab/>
      </w:r>
      <w:r w:rsidRPr="0003052E">
        <w:rPr>
          <w:b/>
          <w:bCs/>
          <w:sz w:val="26"/>
          <w:szCs w:val="26"/>
        </w:rPr>
        <w:t>CHAIRMAN</w:t>
      </w:r>
      <w:r>
        <w:rPr>
          <w:sz w:val="26"/>
          <w:szCs w:val="26"/>
        </w:rPr>
        <w:tab/>
      </w:r>
      <w:r w:rsidRPr="0003052E">
        <w:rPr>
          <w:b/>
          <w:bCs/>
          <w:sz w:val="26"/>
          <w:szCs w:val="26"/>
        </w:rPr>
        <w:t>DEAN</w:t>
      </w:r>
      <w:r w:rsidR="0003052E">
        <w:rPr>
          <w:b/>
          <w:bCs/>
          <w:sz w:val="26"/>
          <w:szCs w:val="26"/>
        </w:rPr>
        <w:t xml:space="preserve"> OF FACULTY</w:t>
      </w:r>
    </w:p>
    <w:p w14:paraId="4EEA4500" w14:textId="7BD92C46" w:rsidR="00BB2B2A" w:rsidRPr="00DB7595" w:rsidRDefault="0003052E" w:rsidP="0003052E">
      <w:pPr>
        <w:tabs>
          <w:tab w:val="right" w:leader="dot" w:pos="2977"/>
          <w:tab w:val="center" w:pos="6237"/>
          <w:tab w:val="right" w:leader="dot" w:pos="9072"/>
        </w:tabs>
        <w:spacing w:before="2000"/>
        <w:jc w:val="both"/>
        <w:rPr>
          <w:lang w:val="vi-VN"/>
        </w:rPr>
      </w:pPr>
      <w:r>
        <w:rPr>
          <w:lang w:val="vi-VN"/>
        </w:rPr>
        <w:tab/>
      </w:r>
      <w:r>
        <w:rPr>
          <w:lang w:val="vi-VN"/>
        </w:rPr>
        <w:tab/>
      </w:r>
      <w:r>
        <w:rPr>
          <w:lang w:val="vi-VN"/>
        </w:rPr>
        <w:tab/>
      </w:r>
      <w:r w:rsidR="00BB2B2A" w:rsidRPr="00DB7595">
        <w:rPr>
          <w:lang w:val="vi-VN"/>
        </w:rPr>
        <w:br w:type="page"/>
      </w:r>
    </w:p>
    <w:p w14:paraId="409541BF" w14:textId="556C1967" w:rsidR="003218FF" w:rsidRPr="002D796D" w:rsidRDefault="007A5DA9" w:rsidP="007A5DA9">
      <w:pPr>
        <w:pStyle w:val="Chng"/>
        <w:jc w:val="center"/>
        <w:rPr>
          <w:lang w:val="vi-VN"/>
        </w:rPr>
      </w:pPr>
      <w:bookmarkStart w:id="3" w:name="_Toc61045677"/>
      <w:r>
        <w:lastRenderedPageBreak/>
        <w:t>DECLARATION OF AUTHORSHIP</w:t>
      </w:r>
      <w:bookmarkEnd w:id="3"/>
    </w:p>
    <w:p w14:paraId="06B99BB4" w14:textId="233E8B1C" w:rsidR="003218FF" w:rsidRPr="00053B1B" w:rsidRDefault="000A32DF" w:rsidP="003218FF">
      <w:pPr>
        <w:autoSpaceDE w:val="0"/>
        <w:autoSpaceDN w:val="0"/>
        <w:adjustRightInd w:val="0"/>
        <w:spacing w:line="360" w:lineRule="auto"/>
        <w:ind w:firstLine="720"/>
        <w:jc w:val="both"/>
        <w:rPr>
          <w:sz w:val="26"/>
          <w:szCs w:val="26"/>
        </w:rPr>
      </w:pPr>
      <w:r>
        <w:rPr>
          <w:sz w:val="26"/>
          <w:szCs w:val="26"/>
        </w:rPr>
        <w:t xml:space="preserve">I </w:t>
      </w:r>
      <w:r w:rsidR="00053B1B">
        <w:rPr>
          <w:sz w:val="26"/>
          <w:szCs w:val="26"/>
        </w:rPr>
        <w:t xml:space="preserve">hereby </w:t>
      </w:r>
      <w:r w:rsidR="0074198D">
        <w:rPr>
          <w:sz w:val="26"/>
          <w:szCs w:val="26"/>
        </w:rPr>
        <w:t>declare</w:t>
      </w:r>
      <w:r>
        <w:rPr>
          <w:sz w:val="26"/>
          <w:szCs w:val="26"/>
        </w:rPr>
        <w:t xml:space="preserve"> that this </w:t>
      </w:r>
      <w:r w:rsidR="0074198D">
        <w:rPr>
          <w:sz w:val="26"/>
          <w:szCs w:val="26"/>
        </w:rPr>
        <w:t>thesis was carried out by myself</w:t>
      </w:r>
      <w:r w:rsidR="00053B1B">
        <w:rPr>
          <w:sz w:val="26"/>
          <w:szCs w:val="26"/>
        </w:rPr>
        <w:t xml:space="preserve"> under the</w:t>
      </w:r>
      <w:r w:rsidR="0074198D">
        <w:rPr>
          <w:sz w:val="26"/>
          <w:szCs w:val="26"/>
        </w:rPr>
        <w:t xml:space="preserve"> </w:t>
      </w:r>
      <w:r w:rsidR="00053B1B">
        <w:rPr>
          <w:sz w:val="26"/>
          <w:szCs w:val="26"/>
        </w:rPr>
        <w:t>guidance</w:t>
      </w:r>
      <w:r w:rsidR="0074198D">
        <w:rPr>
          <w:sz w:val="26"/>
          <w:szCs w:val="26"/>
        </w:rPr>
        <w:t xml:space="preserve"> and supervision</w:t>
      </w:r>
      <w:r w:rsidR="00053B1B">
        <w:rPr>
          <w:sz w:val="26"/>
          <w:szCs w:val="26"/>
        </w:rPr>
        <w:t xml:space="preserve"> of Mr Đặng Minh Thắng</w:t>
      </w:r>
      <w:r w:rsidR="0074198D">
        <w:rPr>
          <w:sz w:val="26"/>
          <w:szCs w:val="26"/>
        </w:rPr>
        <w:t>; and that work and the results</w:t>
      </w:r>
      <w:r w:rsidR="00053B1B">
        <w:rPr>
          <w:sz w:val="26"/>
          <w:szCs w:val="26"/>
        </w:rPr>
        <w:t xml:space="preserve"> </w:t>
      </w:r>
      <w:r w:rsidR="0074198D">
        <w:rPr>
          <w:sz w:val="26"/>
          <w:szCs w:val="26"/>
        </w:rPr>
        <w:t>contained in it are original and have not been submitted anywhere for any previous purposes</w:t>
      </w:r>
      <w:r w:rsidR="00053B1B">
        <w:rPr>
          <w:sz w:val="26"/>
          <w:szCs w:val="26"/>
        </w:rPr>
        <w:t>.</w:t>
      </w:r>
      <w:r w:rsidR="0074198D">
        <w:rPr>
          <w:sz w:val="26"/>
          <w:szCs w:val="26"/>
        </w:rPr>
        <w:t xml:space="preserve"> The data and figures presented in this thesis are for analysis, comments and evaluations from various resources by my own work and have been duly acknowledged in the reference part.</w:t>
      </w:r>
    </w:p>
    <w:p w14:paraId="1996F427" w14:textId="056D8621" w:rsidR="003218FF" w:rsidRPr="00DB7595" w:rsidRDefault="000A32DF" w:rsidP="003218FF">
      <w:pPr>
        <w:autoSpaceDE w:val="0"/>
        <w:autoSpaceDN w:val="0"/>
        <w:adjustRightInd w:val="0"/>
        <w:spacing w:line="360" w:lineRule="auto"/>
        <w:ind w:firstLine="720"/>
        <w:jc w:val="both"/>
        <w:rPr>
          <w:sz w:val="26"/>
          <w:szCs w:val="26"/>
          <w:lang w:val="vi-VN"/>
        </w:rPr>
      </w:pPr>
      <w:r w:rsidRPr="006D0771">
        <w:rPr>
          <w:sz w:val="26"/>
          <w:szCs w:val="26"/>
          <w:lang w:val="vi-VN"/>
        </w:rPr>
        <w:t xml:space="preserve">In addition, </w:t>
      </w:r>
      <w:r w:rsidR="0074198D">
        <w:rPr>
          <w:sz w:val="26"/>
          <w:szCs w:val="26"/>
        </w:rPr>
        <w:t>other comments, reviews and data used by other authors, and organizations have been acknowledged and explicitly cited</w:t>
      </w:r>
      <w:r w:rsidRPr="006D0771">
        <w:rPr>
          <w:sz w:val="26"/>
          <w:szCs w:val="26"/>
          <w:lang w:val="vi-VN"/>
        </w:rPr>
        <w:t>.</w:t>
      </w:r>
    </w:p>
    <w:p w14:paraId="4F2132A4" w14:textId="7D39C72C" w:rsidR="003218FF" w:rsidRPr="00DB7595" w:rsidRDefault="000A32DF" w:rsidP="003218FF">
      <w:pPr>
        <w:autoSpaceDE w:val="0"/>
        <w:autoSpaceDN w:val="0"/>
        <w:adjustRightInd w:val="0"/>
        <w:spacing w:line="360" w:lineRule="auto"/>
        <w:ind w:firstLine="720"/>
        <w:jc w:val="both"/>
        <w:rPr>
          <w:b/>
          <w:sz w:val="26"/>
          <w:szCs w:val="26"/>
          <w:lang w:val="vi-VN"/>
        </w:rPr>
      </w:pPr>
      <w:r>
        <w:rPr>
          <w:b/>
          <w:sz w:val="26"/>
          <w:szCs w:val="26"/>
        </w:rPr>
        <w:t>I</w:t>
      </w:r>
      <w:r w:rsidR="00053B1B">
        <w:rPr>
          <w:b/>
          <w:sz w:val="26"/>
          <w:szCs w:val="26"/>
        </w:rPr>
        <w:t xml:space="preserve"> will take full responsibility for </w:t>
      </w:r>
      <w:r w:rsidR="007A5DA9">
        <w:rPr>
          <w:b/>
          <w:sz w:val="26"/>
          <w:szCs w:val="26"/>
        </w:rPr>
        <w:t>any fraud detected in my thesis</w:t>
      </w:r>
      <w:r>
        <w:rPr>
          <w:b/>
          <w:sz w:val="26"/>
          <w:szCs w:val="26"/>
        </w:rPr>
        <w:t xml:space="preserve">. </w:t>
      </w:r>
      <w:r>
        <w:rPr>
          <w:bCs/>
          <w:sz w:val="26"/>
          <w:szCs w:val="26"/>
        </w:rPr>
        <w:t xml:space="preserve">Ton Duc Thang University </w:t>
      </w:r>
      <w:r w:rsidRPr="00CA7611">
        <w:rPr>
          <w:bCs/>
          <w:sz w:val="26"/>
          <w:szCs w:val="26"/>
        </w:rPr>
        <w:t xml:space="preserve">is </w:t>
      </w:r>
      <w:r w:rsidR="007A5DA9">
        <w:rPr>
          <w:bCs/>
          <w:sz w:val="26"/>
          <w:szCs w:val="26"/>
        </w:rPr>
        <w:t>unrelated to any copyright infringement caused on my work (if any)</w:t>
      </w:r>
      <w:r>
        <w:rPr>
          <w:bCs/>
          <w:sz w:val="26"/>
          <w:szCs w:val="26"/>
        </w:rPr>
        <w:t>.</w:t>
      </w:r>
    </w:p>
    <w:p w14:paraId="47A09971" w14:textId="240477A5" w:rsidR="003218FF" w:rsidRPr="00DB7595" w:rsidRDefault="007A5DA9"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Pr>
          <w:i/>
          <w:sz w:val="26"/>
          <w:szCs w:val="26"/>
        </w:rPr>
        <w:t>day</w:t>
      </w:r>
      <w:r w:rsidR="003218FF" w:rsidRPr="00DB7595">
        <w:rPr>
          <w:i/>
          <w:sz w:val="26"/>
          <w:szCs w:val="26"/>
          <w:lang w:val="vi-VN"/>
        </w:rPr>
        <w:t xml:space="preserve">   </w:t>
      </w:r>
      <w:r>
        <w:rPr>
          <w:i/>
          <w:sz w:val="26"/>
          <w:szCs w:val="26"/>
        </w:rPr>
        <w:t>month</w:t>
      </w:r>
      <w:r w:rsidR="003218FF" w:rsidRPr="00DB7595">
        <w:rPr>
          <w:i/>
          <w:sz w:val="26"/>
          <w:szCs w:val="26"/>
          <w:lang w:val="vi-VN"/>
        </w:rPr>
        <w:t xml:space="preserve">   </w:t>
      </w:r>
      <w:r>
        <w:rPr>
          <w:i/>
          <w:sz w:val="26"/>
          <w:szCs w:val="26"/>
        </w:rPr>
        <w:t>year</w:t>
      </w:r>
      <w:r w:rsidR="003218FF" w:rsidRPr="00DB7595">
        <w:rPr>
          <w:i/>
          <w:sz w:val="26"/>
          <w:szCs w:val="26"/>
          <w:lang w:val="vi-VN"/>
        </w:rPr>
        <w:t xml:space="preserve">      </w:t>
      </w:r>
    </w:p>
    <w:p w14:paraId="772B520C" w14:textId="4F46BE6A" w:rsidR="003218FF" w:rsidRPr="000A32DF" w:rsidRDefault="000A32DF" w:rsidP="00BB2B2A">
      <w:pPr>
        <w:tabs>
          <w:tab w:val="center" w:pos="6521"/>
        </w:tabs>
        <w:autoSpaceDE w:val="0"/>
        <w:autoSpaceDN w:val="0"/>
        <w:adjustRightInd w:val="0"/>
        <w:spacing w:line="360" w:lineRule="auto"/>
        <w:ind w:left="3600"/>
        <w:jc w:val="center"/>
        <w:rPr>
          <w:i/>
          <w:sz w:val="26"/>
          <w:szCs w:val="26"/>
        </w:rPr>
      </w:pPr>
      <w:r>
        <w:rPr>
          <w:i/>
          <w:sz w:val="26"/>
          <w:szCs w:val="26"/>
        </w:rPr>
        <w:t>Authors</w:t>
      </w:r>
    </w:p>
    <w:p w14:paraId="53F799EF" w14:textId="234CEE2E" w:rsidR="00566B2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0A32DF">
        <w:rPr>
          <w:i/>
          <w:sz w:val="26"/>
          <w:szCs w:val="26"/>
        </w:rPr>
        <w:t>signature and full name</w:t>
      </w:r>
      <w:r w:rsidR="003218FF" w:rsidRPr="00DB7595">
        <w:rPr>
          <w:i/>
          <w:sz w:val="26"/>
          <w:szCs w:val="26"/>
          <w:lang w:val="vi-VN"/>
        </w:rPr>
        <w:t>)</w:t>
      </w:r>
    </w:p>
    <w:p w14:paraId="5CD93E2A" w14:textId="77777777" w:rsidR="00BB2B2A" w:rsidRPr="00DB7595" w:rsidRDefault="00BB2B2A" w:rsidP="00BB2B2A">
      <w:pPr>
        <w:tabs>
          <w:tab w:val="center" w:pos="6379"/>
        </w:tabs>
        <w:spacing w:after="200" w:line="276" w:lineRule="auto"/>
        <w:rPr>
          <w:i/>
          <w:sz w:val="26"/>
          <w:szCs w:val="26"/>
          <w:lang w:val="vi-VN"/>
        </w:rPr>
      </w:pPr>
    </w:p>
    <w:p w14:paraId="1532B105" w14:textId="77777777" w:rsidR="00BB2B2A" w:rsidRPr="00AB2D40"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AB2D40">
        <w:rPr>
          <w:i/>
          <w:sz w:val="26"/>
          <w:szCs w:val="26"/>
        </w:rPr>
        <w:t>Châu Thảo Quân</w:t>
      </w:r>
    </w:p>
    <w:p w14:paraId="54BDC589" w14:textId="77777777" w:rsidR="00BB2B2A" w:rsidRPr="00DB7595" w:rsidRDefault="00BB2B2A" w:rsidP="00BB2B2A">
      <w:pPr>
        <w:tabs>
          <w:tab w:val="center" w:pos="6379"/>
        </w:tabs>
        <w:spacing w:after="200" w:line="276" w:lineRule="auto"/>
        <w:rPr>
          <w:i/>
          <w:sz w:val="26"/>
          <w:szCs w:val="26"/>
          <w:lang w:val="vi-VN"/>
        </w:rPr>
      </w:pPr>
    </w:p>
    <w:p w14:paraId="0F5005DE" w14:textId="77777777" w:rsidR="00BB2B2A" w:rsidRPr="00DB7595" w:rsidRDefault="00BB2B2A" w:rsidP="00BB2B2A">
      <w:pPr>
        <w:tabs>
          <w:tab w:val="center" w:pos="6379"/>
        </w:tabs>
        <w:spacing w:after="200" w:line="276" w:lineRule="auto"/>
        <w:rPr>
          <w:i/>
          <w:sz w:val="26"/>
          <w:szCs w:val="26"/>
          <w:lang w:val="vi-VN"/>
        </w:rPr>
      </w:pPr>
    </w:p>
    <w:p w14:paraId="0BFDDB1C" w14:textId="77777777" w:rsidR="00BB2B2A" w:rsidRPr="00DB7595" w:rsidRDefault="00BB2B2A" w:rsidP="00BB2B2A">
      <w:pPr>
        <w:tabs>
          <w:tab w:val="center" w:pos="6379"/>
        </w:tabs>
        <w:spacing w:after="200" w:line="276" w:lineRule="auto"/>
        <w:rPr>
          <w:i/>
          <w:sz w:val="26"/>
          <w:szCs w:val="26"/>
          <w:lang w:val="vi-VN"/>
        </w:rPr>
      </w:pPr>
    </w:p>
    <w:p w14:paraId="24CB8343" w14:textId="425C07ED" w:rsidR="00BB2B2A" w:rsidRPr="000A32DF" w:rsidRDefault="00BB2B2A" w:rsidP="00BB2B2A">
      <w:pPr>
        <w:tabs>
          <w:tab w:val="center" w:pos="6379"/>
        </w:tabs>
        <w:spacing w:after="200" w:line="276" w:lineRule="auto"/>
        <w:rPr>
          <w:i/>
          <w:sz w:val="26"/>
          <w:szCs w:val="26"/>
        </w:rPr>
      </w:pPr>
      <w:r w:rsidRPr="00DB7595">
        <w:rPr>
          <w:i/>
          <w:sz w:val="26"/>
          <w:szCs w:val="26"/>
          <w:lang w:val="vi-VN"/>
        </w:rPr>
        <w:tab/>
      </w:r>
    </w:p>
    <w:p w14:paraId="2E775CC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A24E24" w14:textId="5063F57C" w:rsidR="007A5DA9" w:rsidRPr="007A5DA9" w:rsidRDefault="007A5DA9" w:rsidP="007A5DA9">
      <w:pPr>
        <w:jc w:val="center"/>
        <w:rPr>
          <w:b/>
          <w:bCs/>
          <w:sz w:val="32"/>
          <w:szCs w:val="32"/>
        </w:rPr>
      </w:pPr>
      <w:r>
        <w:rPr>
          <w:b/>
          <w:bCs/>
          <w:sz w:val="32"/>
          <w:szCs w:val="32"/>
        </w:rPr>
        <w:lastRenderedPageBreak/>
        <w:t>STUDENT MANAGEMENT SYSTEM</w:t>
      </w:r>
    </w:p>
    <w:p w14:paraId="0EA1A4CA" w14:textId="10F4DB6E" w:rsidR="007A5DA9" w:rsidRPr="0062369A" w:rsidRDefault="0062369A" w:rsidP="007A5DA9">
      <w:pPr>
        <w:pStyle w:val="Chng"/>
        <w:jc w:val="center"/>
      </w:pPr>
      <w:bookmarkStart w:id="4" w:name="_Toc61045678"/>
      <w:r w:rsidRPr="007A5DA9">
        <w:t>ABSTRACT</w:t>
      </w:r>
      <w:bookmarkEnd w:id="4"/>
    </w:p>
    <w:p w14:paraId="363959BC" w14:textId="5787FCE2" w:rsidR="004E70FF" w:rsidRDefault="004E70FF" w:rsidP="004E70FF">
      <w:pPr>
        <w:pStyle w:val="Nidungvnbn"/>
        <w:ind w:firstLine="0"/>
      </w:pPr>
      <w:r>
        <w:t>In this 21</w:t>
      </w:r>
      <w:r w:rsidRPr="00CD5F44">
        <w:rPr>
          <w:vertAlign w:val="superscript"/>
        </w:rPr>
        <w:t>st</w:t>
      </w:r>
      <w:r>
        <w:t xml:space="preserve"> century, all is about technology. The schools and education nowadays also already changed. Not only for all high schools and primary schools, the universities also must have their own management system.</w:t>
      </w:r>
    </w:p>
    <w:p w14:paraId="0F9130D3" w14:textId="2C7C4394" w:rsidR="009A7D8E" w:rsidRPr="004E70FF" w:rsidRDefault="0088655E" w:rsidP="004E70FF">
      <w:pPr>
        <w:pStyle w:val="Nidungvnbn"/>
        <w:ind w:firstLine="0"/>
      </w:pPr>
      <w:r w:rsidRPr="004E70FF">
        <w:t>System analysis and design is an dispensable first step in the software system development process</w:t>
      </w:r>
      <w:r w:rsidR="00AA7800" w:rsidRPr="004E70FF">
        <w:t>.</w:t>
      </w:r>
      <w:r w:rsidRPr="004E70FF">
        <w:t xml:space="preserve"> It is realized and assumed that </w:t>
      </w:r>
      <w:r w:rsidR="00356BF9" w:rsidRPr="004E70FF">
        <w:t>information system analysis and design is the most vital stage in software development process. Otherwise, a mistake in the data design process can lead to a poor quality product or no long-term value.</w:t>
      </w:r>
    </w:p>
    <w:p w14:paraId="7A67D2D7" w14:textId="16FD3D6D" w:rsidR="00356BF9" w:rsidRDefault="00524510" w:rsidP="004E70FF">
      <w:pPr>
        <w:pStyle w:val="Nidungvnbn"/>
        <w:ind w:firstLine="0"/>
      </w:pPr>
      <w:r w:rsidRPr="004E70FF">
        <w:t xml:space="preserve">The management and provision of information about the educational process is an essential part of effective management of the educational process in the institutes of higher education. </w:t>
      </w:r>
      <w:r w:rsidR="00356BF9" w:rsidRPr="004E70FF">
        <w:t>Nowadays, along with the development of science and technology, the demand for the informatics applications is also increasing rapidly. The construction of management</w:t>
      </w:r>
      <w:r w:rsidRPr="004E70FF">
        <w:t xml:space="preserve"> system to meet above these demands is very essential. Student management is not an exception. The birth of student management system will reduce manpower, helping to manage students and even making it more convenient and especially helpful.</w:t>
      </w:r>
    </w:p>
    <w:p w14:paraId="0C2A317A" w14:textId="67C61A41" w:rsidR="004E70FF" w:rsidRPr="004E70FF" w:rsidRDefault="004E70FF" w:rsidP="004E70FF">
      <w:pPr>
        <w:pStyle w:val="Nidungvnbn"/>
        <w:ind w:firstLine="0"/>
      </w:pPr>
      <w:r>
        <w:t>As a result, a system called Student Management System will be developing as a replacement of the manual management methods to solve problem that facing when was using that methods. Student Management System is a system for education that use to manage student’s information, also known as student information system, student information management system. This design of this system is web-based type, so the user can use the system directly by connect to internet.</w:t>
      </w:r>
    </w:p>
    <w:p w14:paraId="10F82053" w14:textId="303659D6" w:rsidR="00524510" w:rsidRPr="004E70FF" w:rsidRDefault="00524510" w:rsidP="004E70FF">
      <w:pPr>
        <w:pStyle w:val="Nidungvnbn"/>
        <w:ind w:firstLine="0"/>
      </w:pPr>
      <w:r w:rsidRPr="004E70FF">
        <w:t xml:space="preserve">The requirements of a reliable student management system are analysed, formed a use-case diagram of student management system, designed and implemented the architecture of the application. Regarding the implementation process, modern approaches were used to develop </w:t>
      </w:r>
      <w:r w:rsidR="00C31E16" w:rsidRPr="004E70FF">
        <w:t>a reliable websites written by PHP.</w:t>
      </w:r>
    </w:p>
    <w:p w14:paraId="13315A2E"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75D57AC" w14:textId="1AE52A5F" w:rsidR="007E6AB9" w:rsidRPr="007E6AB9" w:rsidRDefault="00CE003E" w:rsidP="002D796D">
      <w:pPr>
        <w:pStyle w:val="Chng"/>
        <w:jc w:val="center"/>
      </w:pPr>
      <w:bookmarkStart w:id="5" w:name="_Toc61045679"/>
      <w:r>
        <w:lastRenderedPageBreak/>
        <w:t>TABLE OF CONTENTS</w:t>
      </w:r>
      <w:bookmarkEnd w:id="5"/>
    </w:p>
    <w:p w14:paraId="552FB5A5" w14:textId="5E384DAF" w:rsidR="00351CE1" w:rsidRDefault="00566B25">
      <w:pPr>
        <w:pStyle w:val="TOC1"/>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\o "1-4" \h \z \t "Chương,1" </w:instrText>
      </w:r>
      <w:r>
        <w:rPr>
          <w:szCs w:val="26"/>
        </w:rPr>
        <w:fldChar w:fldCharType="separate"/>
      </w:r>
      <w:hyperlink w:anchor="_Toc61045675" w:history="1">
        <w:r w:rsidR="00351CE1" w:rsidRPr="005A04AB">
          <w:rPr>
            <w:rStyle w:val="Hyperlink"/>
            <w:noProof/>
          </w:rPr>
          <w:t>ACKNOWLEDGEMENT</w:t>
        </w:r>
        <w:r w:rsidR="00351CE1">
          <w:rPr>
            <w:noProof/>
            <w:webHidden/>
          </w:rPr>
          <w:tab/>
        </w:r>
        <w:r w:rsidR="00351CE1">
          <w:rPr>
            <w:noProof/>
            <w:webHidden/>
          </w:rPr>
          <w:fldChar w:fldCharType="begin"/>
        </w:r>
        <w:r w:rsidR="00351CE1">
          <w:rPr>
            <w:noProof/>
            <w:webHidden/>
          </w:rPr>
          <w:instrText xml:space="preserve"> PAGEREF _Toc61045675 \h </w:instrText>
        </w:r>
        <w:r w:rsidR="00351CE1">
          <w:rPr>
            <w:noProof/>
            <w:webHidden/>
          </w:rPr>
        </w:r>
        <w:r w:rsidR="00351CE1">
          <w:rPr>
            <w:noProof/>
            <w:webHidden/>
          </w:rPr>
          <w:fldChar w:fldCharType="separate"/>
        </w:r>
        <w:r w:rsidR="00351CE1">
          <w:rPr>
            <w:noProof/>
            <w:webHidden/>
          </w:rPr>
          <w:t>i</w:t>
        </w:r>
        <w:r w:rsidR="00351CE1">
          <w:rPr>
            <w:noProof/>
            <w:webHidden/>
          </w:rPr>
          <w:fldChar w:fldCharType="end"/>
        </w:r>
      </w:hyperlink>
    </w:p>
    <w:p w14:paraId="22585B9A" w14:textId="48034D51" w:rsidR="00351CE1" w:rsidRDefault="00351CE1">
      <w:pPr>
        <w:pStyle w:val="TOC1"/>
        <w:tabs>
          <w:tab w:val="right" w:leader="dot" w:pos="9111"/>
        </w:tabs>
        <w:rPr>
          <w:rFonts w:asciiTheme="minorHAnsi" w:eastAsiaTheme="minorEastAsia" w:hAnsiTheme="minorHAnsi"/>
          <w:noProof/>
          <w:sz w:val="22"/>
          <w:szCs w:val="22"/>
        </w:rPr>
      </w:pPr>
      <w:hyperlink w:anchor="_Toc61045676" w:history="1">
        <w:r w:rsidRPr="005A04AB">
          <w:rPr>
            <w:rStyle w:val="Hyperlink"/>
            <w:noProof/>
          </w:rPr>
          <w:t>GUARANTEES OF GRADUATION PROJECT</w:t>
        </w:r>
        <w:r>
          <w:rPr>
            <w:noProof/>
            <w:webHidden/>
          </w:rPr>
          <w:tab/>
        </w:r>
        <w:r>
          <w:rPr>
            <w:noProof/>
            <w:webHidden/>
          </w:rPr>
          <w:fldChar w:fldCharType="begin"/>
        </w:r>
        <w:r>
          <w:rPr>
            <w:noProof/>
            <w:webHidden/>
          </w:rPr>
          <w:instrText xml:space="preserve"> PAGEREF _Toc61045676 \h </w:instrText>
        </w:r>
        <w:r>
          <w:rPr>
            <w:noProof/>
            <w:webHidden/>
          </w:rPr>
        </w:r>
        <w:r>
          <w:rPr>
            <w:noProof/>
            <w:webHidden/>
          </w:rPr>
          <w:fldChar w:fldCharType="separate"/>
        </w:r>
        <w:r>
          <w:rPr>
            <w:noProof/>
            <w:webHidden/>
          </w:rPr>
          <w:t>ii</w:t>
        </w:r>
        <w:r>
          <w:rPr>
            <w:noProof/>
            <w:webHidden/>
          </w:rPr>
          <w:fldChar w:fldCharType="end"/>
        </w:r>
      </w:hyperlink>
    </w:p>
    <w:p w14:paraId="32BEE290" w14:textId="43B5EC91" w:rsidR="00351CE1" w:rsidRDefault="00351CE1">
      <w:pPr>
        <w:pStyle w:val="TOC1"/>
        <w:tabs>
          <w:tab w:val="right" w:leader="dot" w:pos="9111"/>
        </w:tabs>
        <w:rPr>
          <w:rFonts w:asciiTheme="minorHAnsi" w:eastAsiaTheme="minorEastAsia" w:hAnsiTheme="minorHAnsi"/>
          <w:noProof/>
          <w:sz w:val="22"/>
          <w:szCs w:val="22"/>
        </w:rPr>
      </w:pPr>
      <w:hyperlink w:anchor="_Toc61045677" w:history="1">
        <w:r w:rsidRPr="005A04AB">
          <w:rPr>
            <w:rStyle w:val="Hyperlink"/>
            <w:noProof/>
          </w:rPr>
          <w:t>DECLARATION OF AUTHORSHIP</w:t>
        </w:r>
        <w:r>
          <w:rPr>
            <w:noProof/>
            <w:webHidden/>
          </w:rPr>
          <w:tab/>
        </w:r>
        <w:r>
          <w:rPr>
            <w:noProof/>
            <w:webHidden/>
          </w:rPr>
          <w:fldChar w:fldCharType="begin"/>
        </w:r>
        <w:r>
          <w:rPr>
            <w:noProof/>
            <w:webHidden/>
          </w:rPr>
          <w:instrText xml:space="preserve"> PAGEREF _Toc61045677 \h </w:instrText>
        </w:r>
        <w:r>
          <w:rPr>
            <w:noProof/>
            <w:webHidden/>
          </w:rPr>
        </w:r>
        <w:r>
          <w:rPr>
            <w:noProof/>
            <w:webHidden/>
          </w:rPr>
          <w:fldChar w:fldCharType="separate"/>
        </w:r>
        <w:r>
          <w:rPr>
            <w:noProof/>
            <w:webHidden/>
          </w:rPr>
          <w:t>iii</w:t>
        </w:r>
        <w:r>
          <w:rPr>
            <w:noProof/>
            <w:webHidden/>
          </w:rPr>
          <w:fldChar w:fldCharType="end"/>
        </w:r>
      </w:hyperlink>
    </w:p>
    <w:p w14:paraId="600669F4" w14:textId="1DB07C9B" w:rsidR="00351CE1" w:rsidRDefault="00351CE1">
      <w:pPr>
        <w:pStyle w:val="TOC1"/>
        <w:tabs>
          <w:tab w:val="right" w:leader="dot" w:pos="9111"/>
        </w:tabs>
        <w:rPr>
          <w:rFonts w:asciiTheme="minorHAnsi" w:eastAsiaTheme="minorEastAsia" w:hAnsiTheme="minorHAnsi"/>
          <w:noProof/>
          <w:sz w:val="22"/>
          <w:szCs w:val="22"/>
        </w:rPr>
      </w:pPr>
      <w:hyperlink w:anchor="_Toc61045678" w:history="1">
        <w:r w:rsidRPr="005A04AB">
          <w:rPr>
            <w:rStyle w:val="Hyperlink"/>
            <w:noProof/>
          </w:rPr>
          <w:t>ABSTRACT</w:t>
        </w:r>
        <w:r>
          <w:rPr>
            <w:noProof/>
            <w:webHidden/>
          </w:rPr>
          <w:tab/>
        </w:r>
        <w:r>
          <w:rPr>
            <w:noProof/>
            <w:webHidden/>
          </w:rPr>
          <w:fldChar w:fldCharType="begin"/>
        </w:r>
        <w:r>
          <w:rPr>
            <w:noProof/>
            <w:webHidden/>
          </w:rPr>
          <w:instrText xml:space="preserve"> PAGEREF _Toc61045678 \h </w:instrText>
        </w:r>
        <w:r>
          <w:rPr>
            <w:noProof/>
            <w:webHidden/>
          </w:rPr>
        </w:r>
        <w:r>
          <w:rPr>
            <w:noProof/>
            <w:webHidden/>
          </w:rPr>
          <w:fldChar w:fldCharType="separate"/>
        </w:r>
        <w:r>
          <w:rPr>
            <w:noProof/>
            <w:webHidden/>
          </w:rPr>
          <w:t>iv</w:t>
        </w:r>
        <w:r>
          <w:rPr>
            <w:noProof/>
            <w:webHidden/>
          </w:rPr>
          <w:fldChar w:fldCharType="end"/>
        </w:r>
      </w:hyperlink>
    </w:p>
    <w:p w14:paraId="711BA5F5" w14:textId="4DC5B69B" w:rsidR="00351CE1" w:rsidRDefault="00351CE1">
      <w:pPr>
        <w:pStyle w:val="TOC1"/>
        <w:tabs>
          <w:tab w:val="right" w:leader="dot" w:pos="9111"/>
        </w:tabs>
        <w:rPr>
          <w:rFonts w:asciiTheme="minorHAnsi" w:eastAsiaTheme="minorEastAsia" w:hAnsiTheme="minorHAnsi"/>
          <w:noProof/>
          <w:sz w:val="22"/>
          <w:szCs w:val="22"/>
        </w:rPr>
      </w:pPr>
      <w:hyperlink w:anchor="_Toc61045679" w:history="1">
        <w:r w:rsidRPr="005A04AB">
          <w:rPr>
            <w:rStyle w:val="Hyperlink"/>
            <w:noProof/>
          </w:rPr>
          <w:t>TABLE OF CONTENTS</w:t>
        </w:r>
        <w:r>
          <w:rPr>
            <w:noProof/>
            <w:webHidden/>
          </w:rPr>
          <w:tab/>
        </w:r>
        <w:r>
          <w:rPr>
            <w:noProof/>
            <w:webHidden/>
          </w:rPr>
          <w:fldChar w:fldCharType="begin"/>
        </w:r>
        <w:r>
          <w:rPr>
            <w:noProof/>
            <w:webHidden/>
          </w:rPr>
          <w:instrText xml:space="preserve"> PAGEREF _Toc61045679 \h </w:instrText>
        </w:r>
        <w:r>
          <w:rPr>
            <w:noProof/>
            <w:webHidden/>
          </w:rPr>
        </w:r>
        <w:r>
          <w:rPr>
            <w:noProof/>
            <w:webHidden/>
          </w:rPr>
          <w:fldChar w:fldCharType="separate"/>
        </w:r>
        <w:r>
          <w:rPr>
            <w:noProof/>
            <w:webHidden/>
          </w:rPr>
          <w:t>1</w:t>
        </w:r>
        <w:r>
          <w:rPr>
            <w:noProof/>
            <w:webHidden/>
          </w:rPr>
          <w:fldChar w:fldCharType="end"/>
        </w:r>
      </w:hyperlink>
    </w:p>
    <w:p w14:paraId="4CBA8C8F" w14:textId="4CA30F95" w:rsidR="00351CE1" w:rsidRDefault="00351CE1">
      <w:pPr>
        <w:pStyle w:val="TOC1"/>
        <w:tabs>
          <w:tab w:val="right" w:leader="dot" w:pos="9111"/>
        </w:tabs>
        <w:rPr>
          <w:rFonts w:asciiTheme="minorHAnsi" w:eastAsiaTheme="minorEastAsia" w:hAnsiTheme="minorHAnsi"/>
          <w:noProof/>
          <w:sz w:val="22"/>
          <w:szCs w:val="22"/>
        </w:rPr>
      </w:pPr>
      <w:hyperlink w:anchor="_Toc61045680" w:history="1">
        <w:r w:rsidRPr="005A04AB">
          <w:rPr>
            <w:rStyle w:val="Hyperlink"/>
            <w:noProof/>
          </w:rPr>
          <w:t>ABBREVIATIONS</w:t>
        </w:r>
        <w:r>
          <w:rPr>
            <w:noProof/>
            <w:webHidden/>
          </w:rPr>
          <w:tab/>
        </w:r>
        <w:r>
          <w:rPr>
            <w:noProof/>
            <w:webHidden/>
          </w:rPr>
          <w:fldChar w:fldCharType="begin"/>
        </w:r>
        <w:r>
          <w:rPr>
            <w:noProof/>
            <w:webHidden/>
          </w:rPr>
          <w:instrText xml:space="preserve"> PAGEREF _Toc61045680 \h </w:instrText>
        </w:r>
        <w:r>
          <w:rPr>
            <w:noProof/>
            <w:webHidden/>
          </w:rPr>
        </w:r>
        <w:r>
          <w:rPr>
            <w:noProof/>
            <w:webHidden/>
          </w:rPr>
          <w:fldChar w:fldCharType="separate"/>
        </w:r>
        <w:r>
          <w:rPr>
            <w:noProof/>
            <w:webHidden/>
          </w:rPr>
          <w:t>3</w:t>
        </w:r>
        <w:r>
          <w:rPr>
            <w:noProof/>
            <w:webHidden/>
          </w:rPr>
          <w:fldChar w:fldCharType="end"/>
        </w:r>
      </w:hyperlink>
    </w:p>
    <w:p w14:paraId="2BAF1ACC" w14:textId="0BCE2BF3" w:rsidR="00351CE1" w:rsidRDefault="00351CE1">
      <w:pPr>
        <w:pStyle w:val="TOC1"/>
        <w:tabs>
          <w:tab w:val="right" w:leader="dot" w:pos="9111"/>
        </w:tabs>
        <w:rPr>
          <w:rFonts w:asciiTheme="minorHAnsi" w:eastAsiaTheme="minorEastAsia" w:hAnsiTheme="minorHAnsi"/>
          <w:noProof/>
          <w:sz w:val="22"/>
          <w:szCs w:val="22"/>
        </w:rPr>
      </w:pPr>
      <w:hyperlink w:anchor="_Toc61045681" w:history="1">
        <w:r w:rsidRPr="005A04AB">
          <w:rPr>
            <w:rStyle w:val="Hyperlink"/>
            <w:noProof/>
          </w:rPr>
          <w:t>LIST OF FIGURES</w:t>
        </w:r>
        <w:r>
          <w:rPr>
            <w:noProof/>
            <w:webHidden/>
          </w:rPr>
          <w:tab/>
        </w:r>
        <w:r>
          <w:rPr>
            <w:noProof/>
            <w:webHidden/>
          </w:rPr>
          <w:fldChar w:fldCharType="begin"/>
        </w:r>
        <w:r>
          <w:rPr>
            <w:noProof/>
            <w:webHidden/>
          </w:rPr>
          <w:instrText xml:space="preserve"> PAGEREF _Toc61045681 \h </w:instrText>
        </w:r>
        <w:r>
          <w:rPr>
            <w:noProof/>
            <w:webHidden/>
          </w:rPr>
        </w:r>
        <w:r>
          <w:rPr>
            <w:noProof/>
            <w:webHidden/>
          </w:rPr>
          <w:fldChar w:fldCharType="separate"/>
        </w:r>
        <w:r>
          <w:rPr>
            <w:noProof/>
            <w:webHidden/>
          </w:rPr>
          <w:t>4</w:t>
        </w:r>
        <w:r>
          <w:rPr>
            <w:noProof/>
            <w:webHidden/>
          </w:rPr>
          <w:fldChar w:fldCharType="end"/>
        </w:r>
      </w:hyperlink>
    </w:p>
    <w:p w14:paraId="77A3DD92" w14:textId="6C9C7160" w:rsidR="00351CE1" w:rsidRDefault="00351CE1">
      <w:pPr>
        <w:pStyle w:val="TOC1"/>
        <w:tabs>
          <w:tab w:val="right" w:leader="dot" w:pos="9111"/>
        </w:tabs>
        <w:rPr>
          <w:rFonts w:asciiTheme="minorHAnsi" w:eastAsiaTheme="minorEastAsia" w:hAnsiTheme="minorHAnsi"/>
          <w:noProof/>
          <w:sz w:val="22"/>
          <w:szCs w:val="22"/>
        </w:rPr>
      </w:pPr>
      <w:hyperlink w:anchor="_Toc61045682" w:history="1">
        <w:r w:rsidRPr="005A04AB">
          <w:rPr>
            <w:rStyle w:val="Hyperlink"/>
            <w:noProof/>
          </w:rPr>
          <w:t>LIST OF TABLES</w:t>
        </w:r>
        <w:r>
          <w:rPr>
            <w:noProof/>
            <w:webHidden/>
          </w:rPr>
          <w:tab/>
        </w:r>
        <w:r>
          <w:rPr>
            <w:noProof/>
            <w:webHidden/>
          </w:rPr>
          <w:fldChar w:fldCharType="begin"/>
        </w:r>
        <w:r>
          <w:rPr>
            <w:noProof/>
            <w:webHidden/>
          </w:rPr>
          <w:instrText xml:space="preserve"> PAGEREF _Toc61045682 \h </w:instrText>
        </w:r>
        <w:r>
          <w:rPr>
            <w:noProof/>
            <w:webHidden/>
          </w:rPr>
        </w:r>
        <w:r>
          <w:rPr>
            <w:noProof/>
            <w:webHidden/>
          </w:rPr>
          <w:fldChar w:fldCharType="separate"/>
        </w:r>
        <w:r>
          <w:rPr>
            <w:noProof/>
            <w:webHidden/>
          </w:rPr>
          <w:t>5</w:t>
        </w:r>
        <w:r>
          <w:rPr>
            <w:noProof/>
            <w:webHidden/>
          </w:rPr>
          <w:fldChar w:fldCharType="end"/>
        </w:r>
      </w:hyperlink>
    </w:p>
    <w:p w14:paraId="64782598" w14:textId="4459CE12" w:rsidR="00351CE1" w:rsidRDefault="00351CE1">
      <w:pPr>
        <w:pStyle w:val="TOC1"/>
        <w:tabs>
          <w:tab w:val="right" w:leader="dot" w:pos="9111"/>
        </w:tabs>
        <w:rPr>
          <w:rFonts w:asciiTheme="minorHAnsi" w:eastAsiaTheme="minorEastAsia" w:hAnsiTheme="minorHAnsi"/>
          <w:noProof/>
          <w:sz w:val="22"/>
          <w:szCs w:val="22"/>
        </w:rPr>
      </w:pPr>
      <w:hyperlink w:anchor="_Toc61045683" w:history="1">
        <w:r w:rsidRPr="005A04AB">
          <w:rPr>
            <w:rStyle w:val="Hyperlink"/>
            <w:noProof/>
          </w:rPr>
          <w:t>CHAPTER 1 – INTRODUCTION</w:t>
        </w:r>
        <w:r>
          <w:rPr>
            <w:noProof/>
            <w:webHidden/>
          </w:rPr>
          <w:tab/>
        </w:r>
        <w:r>
          <w:rPr>
            <w:noProof/>
            <w:webHidden/>
          </w:rPr>
          <w:fldChar w:fldCharType="begin"/>
        </w:r>
        <w:r>
          <w:rPr>
            <w:noProof/>
            <w:webHidden/>
          </w:rPr>
          <w:instrText xml:space="preserve"> PAGEREF _Toc61045683 \h </w:instrText>
        </w:r>
        <w:r>
          <w:rPr>
            <w:noProof/>
            <w:webHidden/>
          </w:rPr>
        </w:r>
        <w:r>
          <w:rPr>
            <w:noProof/>
            <w:webHidden/>
          </w:rPr>
          <w:fldChar w:fldCharType="separate"/>
        </w:r>
        <w:r>
          <w:rPr>
            <w:noProof/>
            <w:webHidden/>
          </w:rPr>
          <w:t>7</w:t>
        </w:r>
        <w:r>
          <w:rPr>
            <w:noProof/>
            <w:webHidden/>
          </w:rPr>
          <w:fldChar w:fldCharType="end"/>
        </w:r>
      </w:hyperlink>
    </w:p>
    <w:p w14:paraId="70472649" w14:textId="052E2DBE" w:rsidR="00351CE1" w:rsidRDefault="00351CE1">
      <w:pPr>
        <w:pStyle w:val="TOC2"/>
        <w:tabs>
          <w:tab w:val="right" w:leader="dot" w:pos="9111"/>
        </w:tabs>
        <w:rPr>
          <w:rFonts w:asciiTheme="minorHAnsi" w:eastAsiaTheme="minorEastAsia" w:hAnsiTheme="minorHAnsi"/>
          <w:noProof/>
          <w:sz w:val="22"/>
          <w:szCs w:val="22"/>
        </w:rPr>
      </w:pPr>
      <w:hyperlink w:anchor="_Toc61045684" w:history="1">
        <w:r w:rsidRPr="005A04AB">
          <w:rPr>
            <w:rStyle w:val="Hyperlink"/>
            <w:noProof/>
          </w:rPr>
          <w:t>1.1 Objectives and the Objects.</w:t>
        </w:r>
        <w:r>
          <w:rPr>
            <w:noProof/>
            <w:webHidden/>
          </w:rPr>
          <w:tab/>
        </w:r>
        <w:r>
          <w:rPr>
            <w:noProof/>
            <w:webHidden/>
          </w:rPr>
          <w:fldChar w:fldCharType="begin"/>
        </w:r>
        <w:r>
          <w:rPr>
            <w:noProof/>
            <w:webHidden/>
          </w:rPr>
          <w:instrText xml:space="preserve"> PAGEREF _Toc61045684 \h </w:instrText>
        </w:r>
        <w:r>
          <w:rPr>
            <w:noProof/>
            <w:webHidden/>
          </w:rPr>
        </w:r>
        <w:r>
          <w:rPr>
            <w:noProof/>
            <w:webHidden/>
          </w:rPr>
          <w:fldChar w:fldCharType="separate"/>
        </w:r>
        <w:r>
          <w:rPr>
            <w:noProof/>
            <w:webHidden/>
          </w:rPr>
          <w:t>7</w:t>
        </w:r>
        <w:r>
          <w:rPr>
            <w:noProof/>
            <w:webHidden/>
          </w:rPr>
          <w:fldChar w:fldCharType="end"/>
        </w:r>
      </w:hyperlink>
    </w:p>
    <w:p w14:paraId="7494B833" w14:textId="0CD428B1" w:rsidR="00351CE1" w:rsidRDefault="00351CE1">
      <w:pPr>
        <w:pStyle w:val="TOC3"/>
        <w:tabs>
          <w:tab w:val="right" w:leader="dot" w:pos="9111"/>
        </w:tabs>
        <w:rPr>
          <w:rFonts w:asciiTheme="minorHAnsi" w:eastAsiaTheme="minorEastAsia" w:hAnsiTheme="minorHAnsi"/>
          <w:noProof/>
          <w:sz w:val="22"/>
          <w:szCs w:val="22"/>
        </w:rPr>
      </w:pPr>
      <w:hyperlink w:anchor="_Toc61045685" w:history="1">
        <w:r w:rsidRPr="005A04AB">
          <w:rPr>
            <w:rStyle w:val="Hyperlink"/>
            <w:noProof/>
          </w:rPr>
          <w:t>1.1.1 Objectives</w:t>
        </w:r>
        <w:r>
          <w:rPr>
            <w:noProof/>
            <w:webHidden/>
          </w:rPr>
          <w:tab/>
        </w:r>
        <w:r>
          <w:rPr>
            <w:noProof/>
            <w:webHidden/>
          </w:rPr>
          <w:fldChar w:fldCharType="begin"/>
        </w:r>
        <w:r>
          <w:rPr>
            <w:noProof/>
            <w:webHidden/>
          </w:rPr>
          <w:instrText xml:space="preserve"> PAGEREF _Toc61045685 \h </w:instrText>
        </w:r>
        <w:r>
          <w:rPr>
            <w:noProof/>
            <w:webHidden/>
          </w:rPr>
        </w:r>
        <w:r>
          <w:rPr>
            <w:noProof/>
            <w:webHidden/>
          </w:rPr>
          <w:fldChar w:fldCharType="separate"/>
        </w:r>
        <w:r>
          <w:rPr>
            <w:noProof/>
            <w:webHidden/>
          </w:rPr>
          <w:t>7</w:t>
        </w:r>
        <w:r>
          <w:rPr>
            <w:noProof/>
            <w:webHidden/>
          </w:rPr>
          <w:fldChar w:fldCharType="end"/>
        </w:r>
      </w:hyperlink>
    </w:p>
    <w:p w14:paraId="086B7C22" w14:textId="237F45A5" w:rsidR="00351CE1" w:rsidRDefault="00351CE1">
      <w:pPr>
        <w:pStyle w:val="TOC3"/>
        <w:tabs>
          <w:tab w:val="right" w:leader="dot" w:pos="9111"/>
        </w:tabs>
        <w:rPr>
          <w:rFonts w:asciiTheme="minorHAnsi" w:eastAsiaTheme="minorEastAsia" w:hAnsiTheme="minorHAnsi"/>
          <w:noProof/>
          <w:sz w:val="22"/>
          <w:szCs w:val="22"/>
        </w:rPr>
      </w:pPr>
      <w:hyperlink w:anchor="_Toc61045686" w:history="1">
        <w:r w:rsidRPr="005A04AB">
          <w:rPr>
            <w:rStyle w:val="Hyperlink"/>
            <w:noProof/>
          </w:rPr>
          <w:t>1.1.2 Objects</w:t>
        </w:r>
        <w:r>
          <w:rPr>
            <w:noProof/>
            <w:webHidden/>
          </w:rPr>
          <w:tab/>
        </w:r>
        <w:r>
          <w:rPr>
            <w:noProof/>
            <w:webHidden/>
          </w:rPr>
          <w:fldChar w:fldCharType="begin"/>
        </w:r>
        <w:r>
          <w:rPr>
            <w:noProof/>
            <w:webHidden/>
          </w:rPr>
          <w:instrText xml:space="preserve"> PAGEREF _Toc61045686 \h </w:instrText>
        </w:r>
        <w:r>
          <w:rPr>
            <w:noProof/>
            <w:webHidden/>
          </w:rPr>
        </w:r>
        <w:r>
          <w:rPr>
            <w:noProof/>
            <w:webHidden/>
          </w:rPr>
          <w:fldChar w:fldCharType="separate"/>
        </w:r>
        <w:r>
          <w:rPr>
            <w:noProof/>
            <w:webHidden/>
          </w:rPr>
          <w:t>7</w:t>
        </w:r>
        <w:r>
          <w:rPr>
            <w:noProof/>
            <w:webHidden/>
          </w:rPr>
          <w:fldChar w:fldCharType="end"/>
        </w:r>
      </w:hyperlink>
    </w:p>
    <w:p w14:paraId="1E85E4B8" w14:textId="0AAD34E4" w:rsidR="00351CE1" w:rsidRDefault="00351CE1">
      <w:pPr>
        <w:pStyle w:val="TOC2"/>
        <w:tabs>
          <w:tab w:val="right" w:leader="dot" w:pos="9111"/>
        </w:tabs>
        <w:rPr>
          <w:rFonts w:asciiTheme="minorHAnsi" w:eastAsiaTheme="minorEastAsia" w:hAnsiTheme="minorHAnsi"/>
          <w:noProof/>
          <w:sz w:val="22"/>
          <w:szCs w:val="22"/>
        </w:rPr>
      </w:pPr>
      <w:hyperlink w:anchor="_Toc61045687" w:history="1">
        <w:r w:rsidRPr="005A04AB">
          <w:rPr>
            <w:rStyle w:val="Hyperlink"/>
            <w:noProof/>
          </w:rPr>
          <w:t>1.2 Scopes</w:t>
        </w:r>
        <w:r>
          <w:rPr>
            <w:noProof/>
            <w:webHidden/>
          </w:rPr>
          <w:tab/>
        </w:r>
        <w:r>
          <w:rPr>
            <w:noProof/>
            <w:webHidden/>
          </w:rPr>
          <w:fldChar w:fldCharType="begin"/>
        </w:r>
        <w:r>
          <w:rPr>
            <w:noProof/>
            <w:webHidden/>
          </w:rPr>
          <w:instrText xml:space="preserve"> PAGEREF _Toc61045687 \h </w:instrText>
        </w:r>
        <w:r>
          <w:rPr>
            <w:noProof/>
            <w:webHidden/>
          </w:rPr>
        </w:r>
        <w:r>
          <w:rPr>
            <w:noProof/>
            <w:webHidden/>
          </w:rPr>
          <w:fldChar w:fldCharType="separate"/>
        </w:r>
        <w:r>
          <w:rPr>
            <w:noProof/>
            <w:webHidden/>
          </w:rPr>
          <w:t>7</w:t>
        </w:r>
        <w:r>
          <w:rPr>
            <w:noProof/>
            <w:webHidden/>
          </w:rPr>
          <w:fldChar w:fldCharType="end"/>
        </w:r>
      </w:hyperlink>
    </w:p>
    <w:p w14:paraId="11A41B72" w14:textId="6D5341AE" w:rsidR="00351CE1" w:rsidRDefault="00351CE1">
      <w:pPr>
        <w:pStyle w:val="TOC1"/>
        <w:tabs>
          <w:tab w:val="right" w:leader="dot" w:pos="9111"/>
        </w:tabs>
        <w:rPr>
          <w:rFonts w:asciiTheme="minorHAnsi" w:eastAsiaTheme="minorEastAsia" w:hAnsiTheme="minorHAnsi"/>
          <w:noProof/>
          <w:sz w:val="22"/>
          <w:szCs w:val="22"/>
        </w:rPr>
      </w:pPr>
      <w:hyperlink w:anchor="_Toc61045688" w:history="1">
        <w:r w:rsidRPr="005A04AB">
          <w:rPr>
            <w:rStyle w:val="Hyperlink"/>
            <w:noProof/>
          </w:rPr>
          <w:t>CHAPTER 2 – SYSTEM ANALYSIS AND DESIGN</w:t>
        </w:r>
        <w:r>
          <w:rPr>
            <w:noProof/>
            <w:webHidden/>
          </w:rPr>
          <w:tab/>
        </w:r>
        <w:r>
          <w:rPr>
            <w:noProof/>
            <w:webHidden/>
          </w:rPr>
          <w:fldChar w:fldCharType="begin"/>
        </w:r>
        <w:r>
          <w:rPr>
            <w:noProof/>
            <w:webHidden/>
          </w:rPr>
          <w:instrText xml:space="preserve"> PAGEREF _Toc61045688 \h </w:instrText>
        </w:r>
        <w:r>
          <w:rPr>
            <w:noProof/>
            <w:webHidden/>
          </w:rPr>
        </w:r>
        <w:r>
          <w:rPr>
            <w:noProof/>
            <w:webHidden/>
          </w:rPr>
          <w:fldChar w:fldCharType="separate"/>
        </w:r>
        <w:r>
          <w:rPr>
            <w:noProof/>
            <w:webHidden/>
          </w:rPr>
          <w:t>8</w:t>
        </w:r>
        <w:r>
          <w:rPr>
            <w:noProof/>
            <w:webHidden/>
          </w:rPr>
          <w:fldChar w:fldCharType="end"/>
        </w:r>
      </w:hyperlink>
    </w:p>
    <w:p w14:paraId="5FBDAB85" w14:textId="46869351" w:rsidR="00351CE1" w:rsidRDefault="00351CE1">
      <w:pPr>
        <w:pStyle w:val="TOC2"/>
        <w:tabs>
          <w:tab w:val="right" w:leader="dot" w:pos="9111"/>
        </w:tabs>
        <w:rPr>
          <w:rFonts w:asciiTheme="minorHAnsi" w:eastAsiaTheme="minorEastAsia" w:hAnsiTheme="minorHAnsi"/>
          <w:noProof/>
          <w:sz w:val="22"/>
          <w:szCs w:val="22"/>
        </w:rPr>
      </w:pPr>
      <w:hyperlink w:anchor="_Toc61045689" w:history="1">
        <w:r w:rsidRPr="005A04AB">
          <w:rPr>
            <w:rStyle w:val="Hyperlink"/>
            <w:noProof/>
          </w:rPr>
          <w:t>2.1 System Analysis</w:t>
        </w:r>
        <w:r>
          <w:rPr>
            <w:noProof/>
            <w:webHidden/>
          </w:rPr>
          <w:tab/>
        </w:r>
        <w:r>
          <w:rPr>
            <w:noProof/>
            <w:webHidden/>
          </w:rPr>
          <w:fldChar w:fldCharType="begin"/>
        </w:r>
        <w:r>
          <w:rPr>
            <w:noProof/>
            <w:webHidden/>
          </w:rPr>
          <w:instrText xml:space="preserve"> PAGEREF _Toc61045689 \h </w:instrText>
        </w:r>
        <w:r>
          <w:rPr>
            <w:noProof/>
            <w:webHidden/>
          </w:rPr>
        </w:r>
        <w:r>
          <w:rPr>
            <w:noProof/>
            <w:webHidden/>
          </w:rPr>
          <w:fldChar w:fldCharType="separate"/>
        </w:r>
        <w:r>
          <w:rPr>
            <w:noProof/>
            <w:webHidden/>
          </w:rPr>
          <w:t>8</w:t>
        </w:r>
        <w:r>
          <w:rPr>
            <w:noProof/>
            <w:webHidden/>
          </w:rPr>
          <w:fldChar w:fldCharType="end"/>
        </w:r>
      </w:hyperlink>
    </w:p>
    <w:p w14:paraId="0A69F59F" w14:textId="11C0668D" w:rsidR="00351CE1" w:rsidRDefault="00351CE1">
      <w:pPr>
        <w:pStyle w:val="TOC3"/>
        <w:tabs>
          <w:tab w:val="right" w:leader="dot" w:pos="9111"/>
        </w:tabs>
        <w:rPr>
          <w:rFonts w:asciiTheme="minorHAnsi" w:eastAsiaTheme="minorEastAsia" w:hAnsiTheme="minorHAnsi"/>
          <w:noProof/>
          <w:sz w:val="22"/>
          <w:szCs w:val="22"/>
        </w:rPr>
      </w:pPr>
      <w:hyperlink w:anchor="_Toc61045690" w:history="1">
        <w:r w:rsidRPr="005A04AB">
          <w:rPr>
            <w:rStyle w:val="Hyperlink"/>
            <w:noProof/>
          </w:rPr>
          <w:t>2.1.1 Purpose</w:t>
        </w:r>
        <w:r>
          <w:rPr>
            <w:noProof/>
            <w:webHidden/>
          </w:rPr>
          <w:tab/>
        </w:r>
        <w:r>
          <w:rPr>
            <w:noProof/>
            <w:webHidden/>
          </w:rPr>
          <w:fldChar w:fldCharType="begin"/>
        </w:r>
        <w:r>
          <w:rPr>
            <w:noProof/>
            <w:webHidden/>
          </w:rPr>
          <w:instrText xml:space="preserve"> PAGEREF _Toc61045690 \h </w:instrText>
        </w:r>
        <w:r>
          <w:rPr>
            <w:noProof/>
            <w:webHidden/>
          </w:rPr>
        </w:r>
        <w:r>
          <w:rPr>
            <w:noProof/>
            <w:webHidden/>
          </w:rPr>
          <w:fldChar w:fldCharType="separate"/>
        </w:r>
        <w:r>
          <w:rPr>
            <w:noProof/>
            <w:webHidden/>
          </w:rPr>
          <w:t>8</w:t>
        </w:r>
        <w:r>
          <w:rPr>
            <w:noProof/>
            <w:webHidden/>
          </w:rPr>
          <w:fldChar w:fldCharType="end"/>
        </w:r>
      </w:hyperlink>
    </w:p>
    <w:p w14:paraId="1E00823F" w14:textId="48F26418" w:rsidR="00351CE1" w:rsidRDefault="00351CE1">
      <w:pPr>
        <w:pStyle w:val="TOC3"/>
        <w:tabs>
          <w:tab w:val="right" w:leader="dot" w:pos="9111"/>
        </w:tabs>
        <w:rPr>
          <w:rFonts w:asciiTheme="minorHAnsi" w:eastAsiaTheme="minorEastAsia" w:hAnsiTheme="minorHAnsi"/>
          <w:noProof/>
          <w:sz w:val="22"/>
          <w:szCs w:val="22"/>
        </w:rPr>
      </w:pPr>
      <w:hyperlink w:anchor="_Toc61045691" w:history="1">
        <w:r w:rsidRPr="005A04AB">
          <w:rPr>
            <w:rStyle w:val="Hyperlink"/>
            <w:noProof/>
          </w:rPr>
          <w:t>2.1.2 System Perspective</w:t>
        </w:r>
        <w:r>
          <w:rPr>
            <w:noProof/>
            <w:webHidden/>
          </w:rPr>
          <w:tab/>
        </w:r>
        <w:r>
          <w:rPr>
            <w:noProof/>
            <w:webHidden/>
          </w:rPr>
          <w:fldChar w:fldCharType="begin"/>
        </w:r>
        <w:r>
          <w:rPr>
            <w:noProof/>
            <w:webHidden/>
          </w:rPr>
          <w:instrText xml:space="preserve"> PAGEREF _Toc61045691 \h </w:instrText>
        </w:r>
        <w:r>
          <w:rPr>
            <w:noProof/>
            <w:webHidden/>
          </w:rPr>
        </w:r>
        <w:r>
          <w:rPr>
            <w:noProof/>
            <w:webHidden/>
          </w:rPr>
          <w:fldChar w:fldCharType="separate"/>
        </w:r>
        <w:r>
          <w:rPr>
            <w:noProof/>
            <w:webHidden/>
          </w:rPr>
          <w:t>8</w:t>
        </w:r>
        <w:r>
          <w:rPr>
            <w:noProof/>
            <w:webHidden/>
          </w:rPr>
          <w:fldChar w:fldCharType="end"/>
        </w:r>
      </w:hyperlink>
    </w:p>
    <w:p w14:paraId="1491682E" w14:textId="7E01CD0F" w:rsidR="00351CE1" w:rsidRDefault="00351CE1">
      <w:pPr>
        <w:pStyle w:val="TOC3"/>
        <w:tabs>
          <w:tab w:val="right" w:leader="dot" w:pos="9111"/>
        </w:tabs>
        <w:rPr>
          <w:rFonts w:asciiTheme="minorHAnsi" w:eastAsiaTheme="minorEastAsia" w:hAnsiTheme="minorHAnsi"/>
          <w:noProof/>
          <w:sz w:val="22"/>
          <w:szCs w:val="22"/>
        </w:rPr>
      </w:pPr>
      <w:hyperlink w:anchor="_Toc61045692" w:history="1">
        <w:r w:rsidRPr="005A04AB">
          <w:rPr>
            <w:rStyle w:val="Hyperlink"/>
            <w:noProof/>
          </w:rPr>
          <w:t>2.1.3 Actors And Use Cases Descriptions</w:t>
        </w:r>
        <w:r>
          <w:rPr>
            <w:noProof/>
            <w:webHidden/>
          </w:rPr>
          <w:tab/>
        </w:r>
        <w:r>
          <w:rPr>
            <w:noProof/>
            <w:webHidden/>
          </w:rPr>
          <w:fldChar w:fldCharType="begin"/>
        </w:r>
        <w:r>
          <w:rPr>
            <w:noProof/>
            <w:webHidden/>
          </w:rPr>
          <w:instrText xml:space="preserve"> PAGEREF _Toc61045692 \h </w:instrText>
        </w:r>
        <w:r>
          <w:rPr>
            <w:noProof/>
            <w:webHidden/>
          </w:rPr>
        </w:r>
        <w:r>
          <w:rPr>
            <w:noProof/>
            <w:webHidden/>
          </w:rPr>
          <w:fldChar w:fldCharType="separate"/>
        </w:r>
        <w:r>
          <w:rPr>
            <w:noProof/>
            <w:webHidden/>
          </w:rPr>
          <w:t>9</w:t>
        </w:r>
        <w:r>
          <w:rPr>
            <w:noProof/>
            <w:webHidden/>
          </w:rPr>
          <w:fldChar w:fldCharType="end"/>
        </w:r>
      </w:hyperlink>
    </w:p>
    <w:p w14:paraId="29567684" w14:textId="3C792A4B" w:rsidR="00351CE1" w:rsidRDefault="00351CE1">
      <w:pPr>
        <w:pStyle w:val="TOC4"/>
        <w:tabs>
          <w:tab w:val="right" w:leader="dot" w:pos="9111"/>
        </w:tabs>
        <w:rPr>
          <w:rFonts w:asciiTheme="minorHAnsi" w:eastAsiaTheme="minorEastAsia" w:hAnsiTheme="minorHAnsi"/>
          <w:noProof/>
          <w:sz w:val="22"/>
          <w:szCs w:val="22"/>
        </w:rPr>
      </w:pPr>
      <w:hyperlink w:anchor="_Toc61045693" w:history="1">
        <w:r w:rsidRPr="005A04AB">
          <w:rPr>
            <w:rStyle w:val="Hyperlink"/>
            <w:noProof/>
          </w:rPr>
          <w:t>2.1.3.1 Diagrams</w:t>
        </w:r>
        <w:r>
          <w:rPr>
            <w:noProof/>
            <w:webHidden/>
          </w:rPr>
          <w:tab/>
        </w:r>
        <w:r>
          <w:rPr>
            <w:noProof/>
            <w:webHidden/>
          </w:rPr>
          <w:fldChar w:fldCharType="begin"/>
        </w:r>
        <w:r>
          <w:rPr>
            <w:noProof/>
            <w:webHidden/>
          </w:rPr>
          <w:instrText xml:space="preserve"> PAGEREF _Toc61045693 \h </w:instrText>
        </w:r>
        <w:r>
          <w:rPr>
            <w:noProof/>
            <w:webHidden/>
          </w:rPr>
        </w:r>
        <w:r>
          <w:rPr>
            <w:noProof/>
            <w:webHidden/>
          </w:rPr>
          <w:fldChar w:fldCharType="separate"/>
        </w:r>
        <w:r>
          <w:rPr>
            <w:noProof/>
            <w:webHidden/>
          </w:rPr>
          <w:t>9</w:t>
        </w:r>
        <w:r>
          <w:rPr>
            <w:noProof/>
            <w:webHidden/>
          </w:rPr>
          <w:fldChar w:fldCharType="end"/>
        </w:r>
      </w:hyperlink>
    </w:p>
    <w:p w14:paraId="750D7C91" w14:textId="6C7C1047" w:rsidR="00351CE1" w:rsidRDefault="00351CE1">
      <w:pPr>
        <w:pStyle w:val="TOC4"/>
        <w:tabs>
          <w:tab w:val="right" w:leader="dot" w:pos="9111"/>
        </w:tabs>
        <w:rPr>
          <w:rFonts w:asciiTheme="minorHAnsi" w:eastAsiaTheme="minorEastAsia" w:hAnsiTheme="minorHAnsi"/>
          <w:noProof/>
          <w:sz w:val="22"/>
          <w:szCs w:val="22"/>
        </w:rPr>
      </w:pPr>
      <w:hyperlink w:anchor="_Toc61045694" w:history="1">
        <w:r w:rsidRPr="005A04AB">
          <w:rPr>
            <w:rStyle w:val="Hyperlink"/>
            <w:noProof/>
          </w:rPr>
          <w:t>2.1.3.2 Actors Description</w:t>
        </w:r>
        <w:r>
          <w:rPr>
            <w:noProof/>
            <w:webHidden/>
          </w:rPr>
          <w:tab/>
        </w:r>
        <w:r>
          <w:rPr>
            <w:noProof/>
            <w:webHidden/>
          </w:rPr>
          <w:fldChar w:fldCharType="begin"/>
        </w:r>
        <w:r>
          <w:rPr>
            <w:noProof/>
            <w:webHidden/>
          </w:rPr>
          <w:instrText xml:space="preserve"> PAGEREF _Toc61045694 \h </w:instrText>
        </w:r>
        <w:r>
          <w:rPr>
            <w:noProof/>
            <w:webHidden/>
          </w:rPr>
        </w:r>
        <w:r>
          <w:rPr>
            <w:noProof/>
            <w:webHidden/>
          </w:rPr>
          <w:fldChar w:fldCharType="separate"/>
        </w:r>
        <w:r>
          <w:rPr>
            <w:noProof/>
            <w:webHidden/>
          </w:rPr>
          <w:t>10</w:t>
        </w:r>
        <w:r>
          <w:rPr>
            <w:noProof/>
            <w:webHidden/>
          </w:rPr>
          <w:fldChar w:fldCharType="end"/>
        </w:r>
      </w:hyperlink>
    </w:p>
    <w:p w14:paraId="2170C5FB" w14:textId="534BF535" w:rsidR="00351CE1" w:rsidRDefault="00351CE1">
      <w:pPr>
        <w:pStyle w:val="TOC4"/>
        <w:tabs>
          <w:tab w:val="right" w:leader="dot" w:pos="9111"/>
        </w:tabs>
        <w:rPr>
          <w:rFonts w:asciiTheme="minorHAnsi" w:eastAsiaTheme="minorEastAsia" w:hAnsiTheme="minorHAnsi"/>
          <w:noProof/>
          <w:sz w:val="22"/>
          <w:szCs w:val="22"/>
        </w:rPr>
      </w:pPr>
      <w:hyperlink w:anchor="_Toc61045695" w:history="1">
        <w:r w:rsidRPr="005A04AB">
          <w:rPr>
            <w:rStyle w:val="Hyperlink"/>
            <w:noProof/>
          </w:rPr>
          <w:t>2.1.3.3 Use Case Description</w:t>
        </w:r>
        <w:r>
          <w:rPr>
            <w:noProof/>
            <w:webHidden/>
          </w:rPr>
          <w:tab/>
        </w:r>
        <w:r>
          <w:rPr>
            <w:noProof/>
            <w:webHidden/>
          </w:rPr>
          <w:fldChar w:fldCharType="begin"/>
        </w:r>
        <w:r>
          <w:rPr>
            <w:noProof/>
            <w:webHidden/>
          </w:rPr>
          <w:instrText xml:space="preserve"> PAGEREF _Toc61045695 \h </w:instrText>
        </w:r>
        <w:r>
          <w:rPr>
            <w:noProof/>
            <w:webHidden/>
          </w:rPr>
        </w:r>
        <w:r>
          <w:rPr>
            <w:noProof/>
            <w:webHidden/>
          </w:rPr>
          <w:fldChar w:fldCharType="separate"/>
        </w:r>
        <w:r>
          <w:rPr>
            <w:noProof/>
            <w:webHidden/>
          </w:rPr>
          <w:t>10</w:t>
        </w:r>
        <w:r>
          <w:rPr>
            <w:noProof/>
            <w:webHidden/>
          </w:rPr>
          <w:fldChar w:fldCharType="end"/>
        </w:r>
      </w:hyperlink>
    </w:p>
    <w:p w14:paraId="7E67F909" w14:textId="1AEDA614" w:rsidR="00351CE1" w:rsidRDefault="00351CE1">
      <w:pPr>
        <w:pStyle w:val="TOC2"/>
        <w:tabs>
          <w:tab w:val="right" w:leader="dot" w:pos="9111"/>
        </w:tabs>
        <w:rPr>
          <w:rFonts w:asciiTheme="minorHAnsi" w:eastAsiaTheme="minorEastAsia" w:hAnsiTheme="minorHAnsi"/>
          <w:noProof/>
          <w:sz w:val="22"/>
          <w:szCs w:val="22"/>
        </w:rPr>
      </w:pPr>
      <w:hyperlink w:anchor="_Toc61045696" w:history="1">
        <w:r w:rsidRPr="005A04AB">
          <w:rPr>
            <w:rStyle w:val="Hyperlink"/>
            <w:noProof/>
          </w:rPr>
          <w:t>2.2 System Design</w:t>
        </w:r>
        <w:r>
          <w:rPr>
            <w:noProof/>
            <w:webHidden/>
          </w:rPr>
          <w:tab/>
        </w:r>
        <w:r>
          <w:rPr>
            <w:noProof/>
            <w:webHidden/>
          </w:rPr>
          <w:fldChar w:fldCharType="begin"/>
        </w:r>
        <w:r>
          <w:rPr>
            <w:noProof/>
            <w:webHidden/>
          </w:rPr>
          <w:instrText xml:space="preserve"> PAGEREF _Toc61045696 \h </w:instrText>
        </w:r>
        <w:r>
          <w:rPr>
            <w:noProof/>
            <w:webHidden/>
          </w:rPr>
        </w:r>
        <w:r>
          <w:rPr>
            <w:noProof/>
            <w:webHidden/>
          </w:rPr>
          <w:fldChar w:fldCharType="separate"/>
        </w:r>
        <w:r>
          <w:rPr>
            <w:noProof/>
            <w:webHidden/>
          </w:rPr>
          <w:t>34</w:t>
        </w:r>
        <w:r>
          <w:rPr>
            <w:noProof/>
            <w:webHidden/>
          </w:rPr>
          <w:fldChar w:fldCharType="end"/>
        </w:r>
      </w:hyperlink>
    </w:p>
    <w:p w14:paraId="75C9B9B7" w14:textId="2FA87938" w:rsidR="00351CE1" w:rsidRDefault="00351CE1">
      <w:pPr>
        <w:pStyle w:val="TOC3"/>
        <w:tabs>
          <w:tab w:val="right" w:leader="dot" w:pos="9111"/>
        </w:tabs>
        <w:rPr>
          <w:rFonts w:asciiTheme="minorHAnsi" w:eastAsiaTheme="minorEastAsia" w:hAnsiTheme="minorHAnsi"/>
          <w:noProof/>
          <w:sz w:val="22"/>
          <w:szCs w:val="22"/>
        </w:rPr>
      </w:pPr>
      <w:hyperlink w:anchor="_Toc61045697" w:history="1">
        <w:r w:rsidRPr="005A04AB">
          <w:rPr>
            <w:rStyle w:val="Hyperlink"/>
            <w:noProof/>
          </w:rPr>
          <w:t>2.2.1 Enhanced Entity Relationship Diagram</w:t>
        </w:r>
        <w:r>
          <w:rPr>
            <w:noProof/>
            <w:webHidden/>
          </w:rPr>
          <w:tab/>
        </w:r>
        <w:r>
          <w:rPr>
            <w:noProof/>
            <w:webHidden/>
          </w:rPr>
          <w:fldChar w:fldCharType="begin"/>
        </w:r>
        <w:r>
          <w:rPr>
            <w:noProof/>
            <w:webHidden/>
          </w:rPr>
          <w:instrText xml:space="preserve"> PAGEREF _Toc61045697 \h </w:instrText>
        </w:r>
        <w:r>
          <w:rPr>
            <w:noProof/>
            <w:webHidden/>
          </w:rPr>
        </w:r>
        <w:r>
          <w:rPr>
            <w:noProof/>
            <w:webHidden/>
          </w:rPr>
          <w:fldChar w:fldCharType="separate"/>
        </w:r>
        <w:r>
          <w:rPr>
            <w:noProof/>
            <w:webHidden/>
          </w:rPr>
          <w:t>34</w:t>
        </w:r>
        <w:r>
          <w:rPr>
            <w:noProof/>
            <w:webHidden/>
          </w:rPr>
          <w:fldChar w:fldCharType="end"/>
        </w:r>
      </w:hyperlink>
    </w:p>
    <w:p w14:paraId="56E68D9A" w14:textId="1F8605B5" w:rsidR="00351CE1" w:rsidRDefault="00351CE1">
      <w:pPr>
        <w:pStyle w:val="TOC1"/>
        <w:tabs>
          <w:tab w:val="right" w:leader="dot" w:pos="9111"/>
        </w:tabs>
        <w:rPr>
          <w:rFonts w:asciiTheme="minorHAnsi" w:eastAsiaTheme="minorEastAsia" w:hAnsiTheme="minorHAnsi"/>
          <w:noProof/>
          <w:sz w:val="22"/>
          <w:szCs w:val="22"/>
        </w:rPr>
      </w:pPr>
      <w:hyperlink w:anchor="_Toc61045698" w:history="1">
        <w:r w:rsidRPr="005A04AB">
          <w:rPr>
            <w:rStyle w:val="Hyperlink"/>
            <w:noProof/>
          </w:rPr>
          <w:t>CHAPTER 3 – INTRODUCTION TO LARAVEL</w:t>
        </w:r>
        <w:r>
          <w:rPr>
            <w:noProof/>
            <w:webHidden/>
          </w:rPr>
          <w:tab/>
        </w:r>
        <w:r>
          <w:rPr>
            <w:noProof/>
            <w:webHidden/>
          </w:rPr>
          <w:fldChar w:fldCharType="begin"/>
        </w:r>
        <w:r>
          <w:rPr>
            <w:noProof/>
            <w:webHidden/>
          </w:rPr>
          <w:instrText xml:space="preserve"> PAGEREF _Toc61045698 \h </w:instrText>
        </w:r>
        <w:r>
          <w:rPr>
            <w:noProof/>
            <w:webHidden/>
          </w:rPr>
        </w:r>
        <w:r>
          <w:rPr>
            <w:noProof/>
            <w:webHidden/>
          </w:rPr>
          <w:fldChar w:fldCharType="separate"/>
        </w:r>
        <w:r>
          <w:rPr>
            <w:noProof/>
            <w:webHidden/>
          </w:rPr>
          <w:t>35</w:t>
        </w:r>
        <w:r>
          <w:rPr>
            <w:noProof/>
            <w:webHidden/>
          </w:rPr>
          <w:fldChar w:fldCharType="end"/>
        </w:r>
      </w:hyperlink>
    </w:p>
    <w:p w14:paraId="65D32AFA" w14:textId="7AA429C5" w:rsidR="00351CE1" w:rsidRDefault="00351CE1">
      <w:pPr>
        <w:pStyle w:val="TOC2"/>
        <w:tabs>
          <w:tab w:val="right" w:leader="dot" w:pos="9111"/>
        </w:tabs>
        <w:rPr>
          <w:rFonts w:asciiTheme="minorHAnsi" w:eastAsiaTheme="minorEastAsia" w:hAnsiTheme="minorHAnsi"/>
          <w:noProof/>
          <w:sz w:val="22"/>
          <w:szCs w:val="22"/>
        </w:rPr>
      </w:pPr>
      <w:hyperlink w:anchor="_Toc61045699" w:history="1">
        <w:r w:rsidRPr="005A04AB">
          <w:rPr>
            <w:rStyle w:val="Hyperlink"/>
            <w:noProof/>
          </w:rPr>
          <w:t>3.1 Concept of MVC architecture</w:t>
        </w:r>
        <w:r>
          <w:rPr>
            <w:noProof/>
            <w:webHidden/>
          </w:rPr>
          <w:tab/>
        </w:r>
        <w:r>
          <w:rPr>
            <w:noProof/>
            <w:webHidden/>
          </w:rPr>
          <w:fldChar w:fldCharType="begin"/>
        </w:r>
        <w:r>
          <w:rPr>
            <w:noProof/>
            <w:webHidden/>
          </w:rPr>
          <w:instrText xml:space="preserve"> PAGEREF _Toc61045699 \h </w:instrText>
        </w:r>
        <w:r>
          <w:rPr>
            <w:noProof/>
            <w:webHidden/>
          </w:rPr>
        </w:r>
        <w:r>
          <w:rPr>
            <w:noProof/>
            <w:webHidden/>
          </w:rPr>
          <w:fldChar w:fldCharType="separate"/>
        </w:r>
        <w:r>
          <w:rPr>
            <w:noProof/>
            <w:webHidden/>
          </w:rPr>
          <w:t>35</w:t>
        </w:r>
        <w:r>
          <w:rPr>
            <w:noProof/>
            <w:webHidden/>
          </w:rPr>
          <w:fldChar w:fldCharType="end"/>
        </w:r>
      </w:hyperlink>
    </w:p>
    <w:p w14:paraId="7124B772" w14:textId="2CF8213F" w:rsidR="00351CE1" w:rsidRDefault="00351CE1">
      <w:pPr>
        <w:pStyle w:val="TOC3"/>
        <w:tabs>
          <w:tab w:val="right" w:leader="dot" w:pos="9111"/>
        </w:tabs>
        <w:rPr>
          <w:rFonts w:asciiTheme="minorHAnsi" w:eastAsiaTheme="minorEastAsia" w:hAnsiTheme="minorHAnsi"/>
          <w:noProof/>
          <w:sz w:val="22"/>
          <w:szCs w:val="22"/>
        </w:rPr>
      </w:pPr>
      <w:hyperlink w:anchor="_Toc61045700" w:history="1">
        <w:r w:rsidRPr="005A04AB">
          <w:rPr>
            <w:rStyle w:val="Hyperlink"/>
            <w:noProof/>
          </w:rPr>
          <w:t>3.1.1 Model</w:t>
        </w:r>
        <w:r>
          <w:rPr>
            <w:noProof/>
            <w:webHidden/>
          </w:rPr>
          <w:tab/>
        </w:r>
        <w:r>
          <w:rPr>
            <w:noProof/>
            <w:webHidden/>
          </w:rPr>
          <w:fldChar w:fldCharType="begin"/>
        </w:r>
        <w:r>
          <w:rPr>
            <w:noProof/>
            <w:webHidden/>
          </w:rPr>
          <w:instrText xml:space="preserve"> PAGEREF _Toc61045700 \h </w:instrText>
        </w:r>
        <w:r>
          <w:rPr>
            <w:noProof/>
            <w:webHidden/>
          </w:rPr>
        </w:r>
        <w:r>
          <w:rPr>
            <w:noProof/>
            <w:webHidden/>
          </w:rPr>
          <w:fldChar w:fldCharType="separate"/>
        </w:r>
        <w:r>
          <w:rPr>
            <w:noProof/>
            <w:webHidden/>
          </w:rPr>
          <w:t>35</w:t>
        </w:r>
        <w:r>
          <w:rPr>
            <w:noProof/>
            <w:webHidden/>
          </w:rPr>
          <w:fldChar w:fldCharType="end"/>
        </w:r>
      </w:hyperlink>
    </w:p>
    <w:p w14:paraId="289E8F92" w14:textId="606D3307" w:rsidR="00351CE1" w:rsidRDefault="00351CE1">
      <w:pPr>
        <w:pStyle w:val="TOC3"/>
        <w:tabs>
          <w:tab w:val="right" w:leader="dot" w:pos="9111"/>
        </w:tabs>
        <w:rPr>
          <w:rFonts w:asciiTheme="minorHAnsi" w:eastAsiaTheme="minorEastAsia" w:hAnsiTheme="minorHAnsi"/>
          <w:noProof/>
          <w:sz w:val="22"/>
          <w:szCs w:val="22"/>
        </w:rPr>
      </w:pPr>
      <w:hyperlink w:anchor="_Toc61045701" w:history="1">
        <w:r w:rsidRPr="005A04AB">
          <w:rPr>
            <w:rStyle w:val="Hyperlink"/>
            <w:noProof/>
          </w:rPr>
          <w:t>3.1.2 View</w:t>
        </w:r>
        <w:r>
          <w:rPr>
            <w:noProof/>
            <w:webHidden/>
          </w:rPr>
          <w:tab/>
        </w:r>
        <w:r>
          <w:rPr>
            <w:noProof/>
            <w:webHidden/>
          </w:rPr>
          <w:fldChar w:fldCharType="begin"/>
        </w:r>
        <w:r>
          <w:rPr>
            <w:noProof/>
            <w:webHidden/>
          </w:rPr>
          <w:instrText xml:space="preserve"> PAGEREF _Toc61045701 \h </w:instrText>
        </w:r>
        <w:r>
          <w:rPr>
            <w:noProof/>
            <w:webHidden/>
          </w:rPr>
        </w:r>
        <w:r>
          <w:rPr>
            <w:noProof/>
            <w:webHidden/>
          </w:rPr>
          <w:fldChar w:fldCharType="separate"/>
        </w:r>
        <w:r>
          <w:rPr>
            <w:noProof/>
            <w:webHidden/>
          </w:rPr>
          <w:t>36</w:t>
        </w:r>
        <w:r>
          <w:rPr>
            <w:noProof/>
            <w:webHidden/>
          </w:rPr>
          <w:fldChar w:fldCharType="end"/>
        </w:r>
      </w:hyperlink>
    </w:p>
    <w:p w14:paraId="65F690F4" w14:textId="118E1F62" w:rsidR="00351CE1" w:rsidRDefault="00351CE1">
      <w:pPr>
        <w:pStyle w:val="TOC3"/>
        <w:tabs>
          <w:tab w:val="right" w:leader="dot" w:pos="9111"/>
        </w:tabs>
        <w:rPr>
          <w:rFonts w:asciiTheme="minorHAnsi" w:eastAsiaTheme="minorEastAsia" w:hAnsiTheme="minorHAnsi"/>
          <w:noProof/>
          <w:sz w:val="22"/>
          <w:szCs w:val="22"/>
        </w:rPr>
      </w:pPr>
      <w:hyperlink w:anchor="_Toc61045702" w:history="1">
        <w:r w:rsidRPr="005A04AB">
          <w:rPr>
            <w:rStyle w:val="Hyperlink"/>
            <w:noProof/>
          </w:rPr>
          <w:t>3.1.3 Controller</w:t>
        </w:r>
        <w:r>
          <w:rPr>
            <w:noProof/>
            <w:webHidden/>
          </w:rPr>
          <w:tab/>
        </w:r>
        <w:r>
          <w:rPr>
            <w:noProof/>
            <w:webHidden/>
          </w:rPr>
          <w:fldChar w:fldCharType="begin"/>
        </w:r>
        <w:r>
          <w:rPr>
            <w:noProof/>
            <w:webHidden/>
          </w:rPr>
          <w:instrText xml:space="preserve"> PAGEREF _Toc61045702 \h </w:instrText>
        </w:r>
        <w:r>
          <w:rPr>
            <w:noProof/>
            <w:webHidden/>
          </w:rPr>
        </w:r>
        <w:r>
          <w:rPr>
            <w:noProof/>
            <w:webHidden/>
          </w:rPr>
          <w:fldChar w:fldCharType="separate"/>
        </w:r>
        <w:r>
          <w:rPr>
            <w:noProof/>
            <w:webHidden/>
          </w:rPr>
          <w:t>36</w:t>
        </w:r>
        <w:r>
          <w:rPr>
            <w:noProof/>
            <w:webHidden/>
          </w:rPr>
          <w:fldChar w:fldCharType="end"/>
        </w:r>
      </w:hyperlink>
    </w:p>
    <w:p w14:paraId="3F23D455" w14:textId="19AD4A06" w:rsidR="00351CE1" w:rsidRDefault="00351CE1">
      <w:pPr>
        <w:pStyle w:val="TOC3"/>
        <w:tabs>
          <w:tab w:val="right" w:leader="dot" w:pos="9111"/>
        </w:tabs>
        <w:rPr>
          <w:rFonts w:asciiTheme="minorHAnsi" w:eastAsiaTheme="minorEastAsia" w:hAnsiTheme="minorHAnsi"/>
          <w:noProof/>
          <w:sz w:val="22"/>
          <w:szCs w:val="22"/>
        </w:rPr>
      </w:pPr>
      <w:hyperlink w:anchor="_Toc61045703" w:history="1">
        <w:r w:rsidRPr="005A04AB">
          <w:rPr>
            <w:rStyle w:val="Hyperlink"/>
            <w:noProof/>
          </w:rPr>
          <w:t>3.1.4 Advantages and disadvantages</w:t>
        </w:r>
        <w:r>
          <w:rPr>
            <w:noProof/>
            <w:webHidden/>
          </w:rPr>
          <w:tab/>
        </w:r>
        <w:r>
          <w:rPr>
            <w:noProof/>
            <w:webHidden/>
          </w:rPr>
          <w:fldChar w:fldCharType="begin"/>
        </w:r>
        <w:r>
          <w:rPr>
            <w:noProof/>
            <w:webHidden/>
          </w:rPr>
          <w:instrText xml:space="preserve"> PAGEREF _Toc61045703 \h </w:instrText>
        </w:r>
        <w:r>
          <w:rPr>
            <w:noProof/>
            <w:webHidden/>
          </w:rPr>
        </w:r>
        <w:r>
          <w:rPr>
            <w:noProof/>
            <w:webHidden/>
          </w:rPr>
          <w:fldChar w:fldCharType="separate"/>
        </w:r>
        <w:r>
          <w:rPr>
            <w:noProof/>
            <w:webHidden/>
          </w:rPr>
          <w:t>36</w:t>
        </w:r>
        <w:r>
          <w:rPr>
            <w:noProof/>
            <w:webHidden/>
          </w:rPr>
          <w:fldChar w:fldCharType="end"/>
        </w:r>
      </w:hyperlink>
    </w:p>
    <w:p w14:paraId="5C9585BD" w14:textId="47760779" w:rsidR="00351CE1" w:rsidRDefault="00351CE1">
      <w:pPr>
        <w:pStyle w:val="TOC4"/>
        <w:tabs>
          <w:tab w:val="right" w:leader="dot" w:pos="9111"/>
        </w:tabs>
        <w:rPr>
          <w:rFonts w:asciiTheme="minorHAnsi" w:eastAsiaTheme="minorEastAsia" w:hAnsiTheme="minorHAnsi"/>
          <w:noProof/>
          <w:sz w:val="22"/>
          <w:szCs w:val="22"/>
        </w:rPr>
      </w:pPr>
      <w:hyperlink w:anchor="_Toc61045704" w:history="1">
        <w:r w:rsidRPr="005A04AB">
          <w:rPr>
            <w:rStyle w:val="Hyperlink"/>
            <w:noProof/>
          </w:rPr>
          <w:t>3.1.4.1 Advantages</w:t>
        </w:r>
        <w:r>
          <w:rPr>
            <w:noProof/>
            <w:webHidden/>
          </w:rPr>
          <w:tab/>
        </w:r>
        <w:r>
          <w:rPr>
            <w:noProof/>
            <w:webHidden/>
          </w:rPr>
          <w:fldChar w:fldCharType="begin"/>
        </w:r>
        <w:r>
          <w:rPr>
            <w:noProof/>
            <w:webHidden/>
          </w:rPr>
          <w:instrText xml:space="preserve"> PAGEREF _Toc61045704 \h </w:instrText>
        </w:r>
        <w:r>
          <w:rPr>
            <w:noProof/>
            <w:webHidden/>
          </w:rPr>
        </w:r>
        <w:r>
          <w:rPr>
            <w:noProof/>
            <w:webHidden/>
          </w:rPr>
          <w:fldChar w:fldCharType="separate"/>
        </w:r>
        <w:r>
          <w:rPr>
            <w:noProof/>
            <w:webHidden/>
          </w:rPr>
          <w:t>36</w:t>
        </w:r>
        <w:r>
          <w:rPr>
            <w:noProof/>
            <w:webHidden/>
          </w:rPr>
          <w:fldChar w:fldCharType="end"/>
        </w:r>
      </w:hyperlink>
    </w:p>
    <w:p w14:paraId="6F387AB9" w14:textId="5F5B7C32" w:rsidR="00351CE1" w:rsidRDefault="00351CE1">
      <w:pPr>
        <w:pStyle w:val="TOC4"/>
        <w:tabs>
          <w:tab w:val="right" w:leader="dot" w:pos="9111"/>
        </w:tabs>
        <w:rPr>
          <w:rFonts w:asciiTheme="minorHAnsi" w:eastAsiaTheme="minorEastAsia" w:hAnsiTheme="minorHAnsi"/>
          <w:noProof/>
          <w:sz w:val="22"/>
          <w:szCs w:val="22"/>
        </w:rPr>
      </w:pPr>
      <w:hyperlink w:anchor="_Toc61045705" w:history="1">
        <w:r w:rsidRPr="005A04AB">
          <w:rPr>
            <w:rStyle w:val="Hyperlink"/>
            <w:noProof/>
          </w:rPr>
          <w:t>3.1.4.2 Disadvantages</w:t>
        </w:r>
        <w:r>
          <w:rPr>
            <w:noProof/>
            <w:webHidden/>
          </w:rPr>
          <w:tab/>
        </w:r>
        <w:r>
          <w:rPr>
            <w:noProof/>
            <w:webHidden/>
          </w:rPr>
          <w:fldChar w:fldCharType="begin"/>
        </w:r>
        <w:r>
          <w:rPr>
            <w:noProof/>
            <w:webHidden/>
          </w:rPr>
          <w:instrText xml:space="preserve"> PAGEREF _Toc61045705 \h </w:instrText>
        </w:r>
        <w:r>
          <w:rPr>
            <w:noProof/>
            <w:webHidden/>
          </w:rPr>
        </w:r>
        <w:r>
          <w:rPr>
            <w:noProof/>
            <w:webHidden/>
          </w:rPr>
          <w:fldChar w:fldCharType="separate"/>
        </w:r>
        <w:r>
          <w:rPr>
            <w:noProof/>
            <w:webHidden/>
          </w:rPr>
          <w:t>36</w:t>
        </w:r>
        <w:r>
          <w:rPr>
            <w:noProof/>
            <w:webHidden/>
          </w:rPr>
          <w:fldChar w:fldCharType="end"/>
        </w:r>
      </w:hyperlink>
    </w:p>
    <w:p w14:paraId="64C90DF4" w14:textId="38FF06FE" w:rsidR="00351CE1" w:rsidRDefault="00351CE1">
      <w:pPr>
        <w:pStyle w:val="TOC2"/>
        <w:tabs>
          <w:tab w:val="right" w:leader="dot" w:pos="9111"/>
        </w:tabs>
        <w:rPr>
          <w:rFonts w:asciiTheme="minorHAnsi" w:eastAsiaTheme="minorEastAsia" w:hAnsiTheme="minorHAnsi"/>
          <w:noProof/>
          <w:sz w:val="22"/>
          <w:szCs w:val="22"/>
        </w:rPr>
      </w:pPr>
      <w:hyperlink w:anchor="_Toc61045706" w:history="1">
        <w:r w:rsidRPr="005A04AB">
          <w:rPr>
            <w:rStyle w:val="Hyperlink"/>
            <w:noProof/>
          </w:rPr>
          <w:t>3.2 Concept of Laravel</w:t>
        </w:r>
        <w:r>
          <w:rPr>
            <w:noProof/>
            <w:webHidden/>
          </w:rPr>
          <w:tab/>
        </w:r>
        <w:r>
          <w:rPr>
            <w:noProof/>
            <w:webHidden/>
          </w:rPr>
          <w:fldChar w:fldCharType="begin"/>
        </w:r>
        <w:r>
          <w:rPr>
            <w:noProof/>
            <w:webHidden/>
          </w:rPr>
          <w:instrText xml:space="preserve"> PAGEREF _Toc61045706 \h </w:instrText>
        </w:r>
        <w:r>
          <w:rPr>
            <w:noProof/>
            <w:webHidden/>
          </w:rPr>
        </w:r>
        <w:r>
          <w:rPr>
            <w:noProof/>
            <w:webHidden/>
          </w:rPr>
          <w:fldChar w:fldCharType="separate"/>
        </w:r>
        <w:r>
          <w:rPr>
            <w:noProof/>
            <w:webHidden/>
          </w:rPr>
          <w:t>36</w:t>
        </w:r>
        <w:r>
          <w:rPr>
            <w:noProof/>
            <w:webHidden/>
          </w:rPr>
          <w:fldChar w:fldCharType="end"/>
        </w:r>
      </w:hyperlink>
    </w:p>
    <w:p w14:paraId="1029487F" w14:textId="4D9E9C2C" w:rsidR="00351CE1" w:rsidRDefault="00351CE1">
      <w:pPr>
        <w:pStyle w:val="TOC3"/>
        <w:tabs>
          <w:tab w:val="right" w:leader="dot" w:pos="9111"/>
        </w:tabs>
        <w:rPr>
          <w:rFonts w:asciiTheme="minorHAnsi" w:eastAsiaTheme="minorEastAsia" w:hAnsiTheme="minorHAnsi"/>
          <w:noProof/>
          <w:sz w:val="22"/>
          <w:szCs w:val="22"/>
        </w:rPr>
      </w:pPr>
      <w:hyperlink w:anchor="_Toc61045707" w:history="1">
        <w:r w:rsidRPr="005A04AB">
          <w:rPr>
            <w:rStyle w:val="Hyperlink"/>
            <w:noProof/>
          </w:rPr>
          <w:t>3.2.1 Why should we use Laravel ?</w:t>
        </w:r>
        <w:r>
          <w:rPr>
            <w:noProof/>
            <w:webHidden/>
          </w:rPr>
          <w:tab/>
        </w:r>
        <w:r>
          <w:rPr>
            <w:noProof/>
            <w:webHidden/>
          </w:rPr>
          <w:fldChar w:fldCharType="begin"/>
        </w:r>
        <w:r>
          <w:rPr>
            <w:noProof/>
            <w:webHidden/>
          </w:rPr>
          <w:instrText xml:space="preserve"> PAGEREF _Toc61045707 \h </w:instrText>
        </w:r>
        <w:r>
          <w:rPr>
            <w:noProof/>
            <w:webHidden/>
          </w:rPr>
        </w:r>
        <w:r>
          <w:rPr>
            <w:noProof/>
            <w:webHidden/>
          </w:rPr>
          <w:fldChar w:fldCharType="separate"/>
        </w:r>
        <w:r>
          <w:rPr>
            <w:noProof/>
            <w:webHidden/>
          </w:rPr>
          <w:t>36</w:t>
        </w:r>
        <w:r>
          <w:rPr>
            <w:noProof/>
            <w:webHidden/>
          </w:rPr>
          <w:fldChar w:fldCharType="end"/>
        </w:r>
      </w:hyperlink>
    </w:p>
    <w:p w14:paraId="1ACEF779" w14:textId="2AC24042" w:rsidR="00351CE1" w:rsidRDefault="00351CE1">
      <w:pPr>
        <w:pStyle w:val="TOC4"/>
        <w:tabs>
          <w:tab w:val="right" w:leader="dot" w:pos="9111"/>
        </w:tabs>
        <w:rPr>
          <w:rFonts w:asciiTheme="minorHAnsi" w:eastAsiaTheme="minorEastAsia" w:hAnsiTheme="minorHAnsi"/>
          <w:noProof/>
          <w:sz w:val="22"/>
          <w:szCs w:val="22"/>
        </w:rPr>
      </w:pPr>
      <w:hyperlink w:anchor="_Toc61045708" w:history="1">
        <w:r w:rsidRPr="005A04AB">
          <w:rPr>
            <w:rStyle w:val="Hyperlink"/>
            <w:noProof/>
          </w:rPr>
          <w:t>3.2.1.1 Consistency and Flexibility</w:t>
        </w:r>
        <w:r>
          <w:rPr>
            <w:noProof/>
            <w:webHidden/>
          </w:rPr>
          <w:tab/>
        </w:r>
        <w:r>
          <w:rPr>
            <w:noProof/>
            <w:webHidden/>
          </w:rPr>
          <w:fldChar w:fldCharType="begin"/>
        </w:r>
        <w:r>
          <w:rPr>
            <w:noProof/>
            <w:webHidden/>
          </w:rPr>
          <w:instrText xml:space="preserve"> PAGEREF _Toc61045708 \h </w:instrText>
        </w:r>
        <w:r>
          <w:rPr>
            <w:noProof/>
            <w:webHidden/>
          </w:rPr>
        </w:r>
        <w:r>
          <w:rPr>
            <w:noProof/>
            <w:webHidden/>
          </w:rPr>
          <w:fldChar w:fldCharType="separate"/>
        </w:r>
        <w:r>
          <w:rPr>
            <w:noProof/>
            <w:webHidden/>
          </w:rPr>
          <w:t>37</w:t>
        </w:r>
        <w:r>
          <w:rPr>
            <w:noProof/>
            <w:webHidden/>
          </w:rPr>
          <w:fldChar w:fldCharType="end"/>
        </w:r>
      </w:hyperlink>
    </w:p>
    <w:p w14:paraId="10F88D70" w14:textId="2EE7E952" w:rsidR="00351CE1" w:rsidRDefault="00351CE1">
      <w:pPr>
        <w:pStyle w:val="TOC3"/>
        <w:tabs>
          <w:tab w:val="right" w:leader="dot" w:pos="9111"/>
        </w:tabs>
        <w:rPr>
          <w:rFonts w:asciiTheme="minorHAnsi" w:eastAsiaTheme="minorEastAsia" w:hAnsiTheme="minorHAnsi"/>
          <w:noProof/>
          <w:sz w:val="22"/>
          <w:szCs w:val="22"/>
        </w:rPr>
      </w:pPr>
      <w:hyperlink w:anchor="_Toc61045709" w:history="1">
        <w:r w:rsidRPr="005A04AB">
          <w:rPr>
            <w:rStyle w:val="Hyperlink"/>
            <w:noProof/>
          </w:rPr>
          <w:t>3.2.2 History of Laravel</w:t>
        </w:r>
        <w:r>
          <w:rPr>
            <w:noProof/>
            <w:webHidden/>
          </w:rPr>
          <w:tab/>
        </w:r>
        <w:r>
          <w:rPr>
            <w:noProof/>
            <w:webHidden/>
          </w:rPr>
          <w:fldChar w:fldCharType="begin"/>
        </w:r>
        <w:r>
          <w:rPr>
            <w:noProof/>
            <w:webHidden/>
          </w:rPr>
          <w:instrText xml:space="preserve"> PAGEREF _Toc61045709 \h </w:instrText>
        </w:r>
        <w:r>
          <w:rPr>
            <w:noProof/>
            <w:webHidden/>
          </w:rPr>
        </w:r>
        <w:r>
          <w:rPr>
            <w:noProof/>
            <w:webHidden/>
          </w:rPr>
          <w:fldChar w:fldCharType="separate"/>
        </w:r>
        <w:r>
          <w:rPr>
            <w:noProof/>
            <w:webHidden/>
          </w:rPr>
          <w:t>37</w:t>
        </w:r>
        <w:r>
          <w:rPr>
            <w:noProof/>
            <w:webHidden/>
          </w:rPr>
          <w:fldChar w:fldCharType="end"/>
        </w:r>
      </w:hyperlink>
    </w:p>
    <w:p w14:paraId="2A56C92C" w14:textId="369AB446" w:rsidR="00351CE1" w:rsidRDefault="00351CE1">
      <w:pPr>
        <w:pStyle w:val="TOC3"/>
        <w:tabs>
          <w:tab w:val="right" w:leader="dot" w:pos="9111"/>
        </w:tabs>
        <w:rPr>
          <w:rFonts w:asciiTheme="minorHAnsi" w:eastAsiaTheme="minorEastAsia" w:hAnsiTheme="minorHAnsi"/>
          <w:noProof/>
          <w:sz w:val="22"/>
          <w:szCs w:val="22"/>
        </w:rPr>
      </w:pPr>
      <w:hyperlink w:anchor="_Toc61045710" w:history="1">
        <w:r w:rsidRPr="005A04AB">
          <w:rPr>
            <w:rStyle w:val="Hyperlink"/>
            <w:noProof/>
          </w:rPr>
          <w:t>3.2.3 Installation.</w:t>
        </w:r>
        <w:r>
          <w:rPr>
            <w:noProof/>
            <w:webHidden/>
          </w:rPr>
          <w:tab/>
        </w:r>
        <w:r>
          <w:rPr>
            <w:noProof/>
            <w:webHidden/>
          </w:rPr>
          <w:fldChar w:fldCharType="begin"/>
        </w:r>
        <w:r>
          <w:rPr>
            <w:noProof/>
            <w:webHidden/>
          </w:rPr>
          <w:instrText xml:space="preserve"> PAGEREF _Toc61045710 \h </w:instrText>
        </w:r>
        <w:r>
          <w:rPr>
            <w:noProof/>
            <w:webHidden/>
          </w:rPr>
        </w:r>
        <w:r>
          <w:rPr>
            <w:noProof/>
            <w:webHidden/>
          </w:rPr>
          <w:fldChar w:fldCharType="separate"/>
        </w:r>
        <w:r>
          <w:rPr>
            <w:noProof/>
            <w:webHidden/>
          </w:rPr>
          <w:t>38</w:t>
        </w:r>
        <w:r>
          <w:rPr>
            <w:noProof/>
            <w:webHidden/>
          </w:rPr>
          <w:fldChar w:fldCharType="end"/>
        </w:r>
      </w:hyperlink>
    </w:p>
    <w:p w14:paraId="5E705B66" w14:textId="21958ADA" w:rsidR="00351CE1" w:rsidRDefault="00351CE1">
      <w:pPr>
        <w:pStyle w:val="TOC4"/>
        <w:tabs>
          <w:tab w:val="right" w:leader="dot" w:pos="9111"/>
        </w:tabs>
        <w:rPr>
          <w:rFonts w:asciiTheme="minorHAnsi" w:eastAsiaTheme="minorEastAsia" w:hAnsiTheme="minorHAnsi"/>
          <w:noProof/>
          <w:sz w:val="22"/>
          <w:szCs w:val="22"/>
        </w:rPr>
      </w:pPr>
      <w:hyperlink w:anchor="_Toc61045711" w:history="1">
        <w:r w:rsidRPr="005A04AB">
          <w:rPr>
            <w:rStyle w:val="Hyperlink"/>
            <w:noProof/>
          </w:rPr>
          <w:t>3.2.3.1 System requirements</w:t>
        </w:r>
        <w:r>
          <w:rPr>
            <w:noProof/>
            <w:webHidden/>
          </w:rPr>
          <w:tab/>
        </w:r>
        <w:r>
          <w:rPr>
            <w:noProof/>
            <w:webHidden/>
          </w:rPr>
          <w:fldChar w:fldCharType="begin"/>
        </w:r>
        <w:r>
          <w:rPr>
            <w:noProof/>
            <w:webHidden/>
          </w:rPr>
          <w:instrText xml:space="preserve"> PAGEREF _Toc61045711 \h </w:instrText>
        </w:r>
        <w:r>
          <w:rPr>
            <w:noProof/>
            <w:webHidden/>
          </w:rPr>
        </w:r>
        <w:r>
          <w:rPr>
            <w:noProof/>
            <w:webHidden/>
          </w:rPr>
          <w:fldChar w:fldCharType="separate"/>
        </w:r>
        <w:r>
          <w:rPr>
            <w:noProof/>
            <w:webHidden/>
          </w:rPr>
          <w:t>38</w:t>
        </w:r>
        <w:r>
          <w:rPr>
            <w:noProof/>
            <w:webHidden/>
          </w:rPr>
          <w:fldChar w:fldCharType="end"/>
        </w:r>
      </w:hyperlink>
    </w:p>
    <w:p w14:paraId="176F3DA9" w14:textId="60F34FA4" w:rsidR="00351CE1" w:rsidRDefault="00351CE1">
      <w:pPr>
        <w:pStyle w:val="TOC4"/>
        <w:tabs>
          <w:tab w:val="right" w:leader="dot" w:pos="9111"/>
        </w:tabs>
        <w:rPr>
          <w:rFonts w:asciiTheme="minorHAnsi" w:eastAsiaTheme="minorEastAsia" w:hAnsiTheme="minorHAnsi"/>
          <w:noProof/>
          <w:sz w:val="22"/>
          <w:szCs w:val="22"/>
        </w:rPr>
      </w:pPr>
      <w:hyperlink w:anchor="_Toc61045712" w:history="1">
        <w:r w:rsidRPr="005A04AB">
          <w:rPr>
            <w:rStyle w:val="Hyperlink"/>
            <w:noProof/>
          </w:rPr>
          <w:t>3.2.3.2 Install Laravel with composer’s create-project feature</w:t>
        </w:r>
        <w:r>
          <w:rPr>
            <w:noProof/>
            <w:webHidden/>
          </w:rPr>
          <w:tab/>
        </w:r>
        <w:r>
          <w:rPr>
            <w:noProof/>
            <w:webHidden/>
          </w:rPr>
          <w:fldChar w:fldCharType="begin"/>
        </w:r>
        <w:r>
          <w:rPr>
            <w:noProof/>
            <w:webHidden/>
          </w:rPr>
          <w:instrText xml:space="preserve"> PAGEREF _Toc61045712 \h </w:instrText>
        </w:r>
        <w:r>
          <w:rPr>
            <w:noProof/>
            <w:webHidden/>
          </w:rPr>
        </w:r>
        <w:r>
          <w:rPr>
            <w:noProof/>
            <w:webHidden/>
          </w:rPr>
          <w:fldChar w:fldCharType="separate"/>
        </w:r>
        <w:r>
          <w:rPr>
            <w:noProof/>
            <w:webHidden/>
          </w:rPr>
          <w:t>38</w:t>
        </w:r>
        <w:r>
          <w:rPr>
            <w:noProof/>
            <w:webHidden/>
          </w:rPr>
          <w:fldChar w:fldCharType="end"/>
        </w:r>
      </w:hyperlink>
    </w:p>
    <w:p w14:paraId="219D3B90" w14:textId="28D976F8" w:rsidR="00351CE1" w:rsidRDefault="00351CE1">
      <w:pPr>
        <w:pStyle w:val="TOC4"/>
        <w:tabs>
          <w:tab w:val="right" w:leader="dot" w:pos="9111"/>
        </w:tabs>
        <w:rPr>
          <w:rFonts w:asciiTheme="minorHAnsi" w:eastAsiaTheme="minorEastAsia" w:hAnsiTheme="minorHAnsi"/>
          <w:noProof/>
          <w:sz w:val="22"/>
          <w:szCs w:val="22"/>
        </w:rPr>
      </w:pPr>
      <w:hyperlink w:anchor="_Toc61045713" w:history="1">
        <w:r w:rsidRPr="005A04AB">
          <w:rPr>
            <w:rStyle w:val="Hyperlink"/>
            <w:noProof/>
          </w:rPr>
          <w:t>3.2.3.3 Install Laravel with Laravel installer tool</w:t>
        </w:r>
        <w:r>
          <w:rPr>
            <w:noProof/>
            <w:webHidden/>
          </w:rPr>
          <w:tab/>
        </w:r>
        <w:r>
          <w:rPr>
            <w:noProof/>
            <w:webHidden/>
          </w:rPr>
          <w:fldChar w:fldCharType="begin"/>
        </w:r>
        <w:r>
          <w:rPr>
            <w:noProof/>
            <w:webHidden/>
          </w:rPr>
          <w:instrText xml:space="preserve"> PAGEREF _Toc61045713 \h </w:instrText>
        </w:r>
        <w:r>
          <w:rPr>
            <w:noProof/>
            <w:webHidden/>
          </w:rPr>
        </w:r>
        <w:r>
          <w:rPr>
            <w:noProof/>
            <w:webHidden/>
          </w:rPr>
          <w:fldChar w:fldCharType="separate"/>
        </w:r>
        <w:r>
          <w:rPr>
            <w:noProof/>
            <w:webHidden/>
          </w:rPr>
          <w:t>38</w:t>
        </w:r>
        <w:r>
          <w:rPr>
            <w:noProof/>
            <w:webHidden/>
          </w:rPr>
          <w:fldChar w:fldCharType="end"/>
        </w:r>
      </w:hyperlink>
    </w:p>
    <w:p w14:paraId="2802BB83" w14:textId="64DF2729" w:rsidR="00351CE1" w:rsidRDefault="00351CE1">
      <w:pPr>
        <w:pStyle w:val="TOC3"/>
        <w:tabs>
          <w:tab w:val="right" w:leader="dot" w:pos="9111"/>
        </w:tabs>
        <w:rPr>
          <w:rFonts w:asciiTheme="minorHAnsi" w:eastAsiaTheme="minorEastAsia" w:hAnsiTheme="minorHAnsi"/>
          <w:noProof/>
          <w:sz w:val="22"/>
          <w:szCs w:val="22"/>
        </w:rPr>
      </w:pPr>
      <w:hyperlink w:anchor="_Toc61045714" w:history="1">
        <w:r w:rsidRPr="005A04AB">
          <w:rPr>
            <w:rStyle w:val="Hyperlink"/>
            <w:noProof/>
          </w:rPr>
          <w:t>3.2.4 Basic components</w:t>
        </w:r>
        <w:r>
          <w:rPr>
            <w:noProof/>
            <w:webHidden/>
          </w:rPr>
          <w:tab/>
        </w:r>
        <w:r>
          <w:rPr>
            <w:noProof/>
            <w:webHidden/>
          </w:rPr>
          <w:fldChar w:fldCharType="begin"/>
        </w:r>
        <w:r>
          <w:rPr>
            <w:noProof/>
            <w:webHidden/>
          </w:rPr>
          <w:instrText xml:space="preserve"> PAGEREF _Toc61045714 \h </w:instrText>
        </w:r>
        <w:r>
          <w:rPr>
            <w:noProof/>
            <w:webHidden/>
          </w:rPr>
        </w:r>
        <w:r>
          <w:rPr>
            <w:noProof/>
            <w:webHidden/>
          </w:rPr>
          <w:fldChar w:fldCharType="separate"/>
        </w:r>
        <w:r>
          <w:rPr>
            <w:noProof/>
            <w:webHidden/>
          </w:rPr>
          <w:t>39</w:t>
        </w:r>
        <w:r>
          <w:rPr>
            <w:noProof/>
            <w:webHidden/>
          </w:rPr>
          <w:fldChar w:fldCharType="end"/>
        </w:r>
      </w:hyperlink>
    </w:p>
    <w:p w14:paraId="0BE04CE9" w14:textId="27B746FC" w:rsidR="00351CE1" w:rsidRDefault="00351CE1">
      <w:pPr>
        <w:pStyle w:val="TOC4"/>
        <w:tabs>
          <w:tab w:val="right" w:leader="dot" w:pos="9111"/>
        </w:tabs>
        <w:rPr>
          <w:rFonts w:asciiTheme="minorHAnsi" w:eastAsiaTheme="minorEastAsia" w:hAnsiTheme="minorHAnsi"/>
          <w:noProof/>
          <w:sz w:val="22"/>
          <w:szCs w:val="22"/>
        </w:rPr>
      </w:pPr>
      <w:hyperlink w:anchor="_Toc61045715" w:history="1">
        <w:r w:rsidRPr="005A04AB">
          <w:rPr>
            <w:rStyle w:val="Hyperlink"/>
            <w:noProof/>
          </w:rPr>
          <w:t>3.2.4.1 Router</w:t>
        </w:r>
        <w:r>
          <w:rPr>
            <w:noProof/>
            <w:webHidden/>
          </w:rPr>
          <w:tab/>
        </w:r>
        <w:r>
          <w:rPr>
            <w:noProof/>
            <w:webHidden/>
          </w:rPr>
          <w:fldChar w:fldCharType="begin"/>
        </w:r>
        <w:r>
          <w:rPr>
            <w:noProof/>
            <w:webHidden/>
          </w:rPr>
          <w:instrText xml:space="preserve"> PAGEREF _Toc61045715 \h </w:instrText>
        </w:r>
        <w:r>
          <w:rPr>
            <w:noProof/>
            <w:webHidden/>
          </w:rPr>
        </w:r>
        <w:r>
          <w:rPr>
            <w:noProof/>
            <w:webHidden/>
          </w:rPr>
          <w:fldChar w:fldCharType="separate"/>
        </w:r>
        <w:r>
          <w:rPr>
            <w:noProof/>
            <w:webHidden/>
          </w:rPr>
          <w:t>39</w:t>
        </w:r>
        <w:r>
          <w:rPr>
            <w:noProof/>
            <w:webHidden/>
          </w:rPr>
          <w:fldChar w:fldCharType="end"/>
        </w:r>
      </w:hyperlink>
    </w:p>
    <w:p w14:paraId="36F34297" w14:textId="65FC148E" w:rsidR="00351CE1" w:rsidRDefault="00351CE1">
      <w:pPr>
        <w:pStyle w:val="TOC4"/>
        <w:tabs>
          <w:tab w:val="right" w:leader="dot" w:pos="9111"/>
        </w:tabs>
        <w:rPr>
          <w:rFonts w:asciiTheme="minorHAnsi" w:eastAsiaTheme="minorEastAsia" w:hAnsiTheme="minorHAnsi"/>
          <w:noProof/>
          <w:sz w:val="22"/>
          <w:szCs w:val="22"/>
        </w:rPr>
      </w:pPr>
      <w:hyperlink w:anchor="_Toc61045716" w:history="1">
        <w:r w:rsidRPr="005A04AB">
          <w:rPr>
            <w:rStyle w:val="Hyperlink"/>
            <w:noProof/>
          </w:rPr>
          <w:t>3.2.4.2 Controller</w:t>
        </w:r>
        <w:r>
          <w:rPr>
            <w:noProof/>
            <w:webHidden/>
          </w:rPr>
          <w:tab/>
        </w:r>
        <w:r>
          <w:rPr>
            <w:noProof/>
            <w:webHidden/>
          </w:rPr>
          <w:fldChar w:fldCharType="begin"/>
        </w:r>
        <w:r>
          <w:rPr>
            <w:noProof/>
            <w:webHidden/>
          </w:rPr>
          <w:instrText xml:space="preserve"> PAGEREF _Toc61045716 \h </w:instrText>
        </w:r>
        <w:r>
          <w:rPr>
            <w:noProof/>
            <w:webHidden/>
          </w:rPr>
        </w:r>
        <w:r>
          <w:rPr>
            <w:noProof/>
            <w:webHidden/>
          </w:rPr>
          <w:fldChar w:fldCharType="separate"/>
        </w:r>
        <w:r>
          <w:rPr>
            <w:noProof/>
            <w:webHidden/>
          </w:rPr>
          <w:t>41</w:t>
        </w:r>
        <w:r>
          <w:rPr>
            <w:noProof/>
            <w:webHidden/>
          </w:rPr>
          <w:fldChar w:fldCharType="end"/>
        </w:r>
      </w:hyperlink>
    </w:p>
    <w:p w14:paraId="2D4E5A52" w14:textId="021B6161" w:rsidR="00351CE1" w:rsidRDefault="00351CE1">
      <w:pPr>
        <w:pStyle w:val="TOC4"/>
        <w:tabs>
          <w:tab w:val="right" w:leader="dot" w:pos="9111"/>
        </w:tabs>
        <w:rPr>
          <w:rFonts w:asciiTheme="minorHAnsi" w:eastAsiaTheme="minorEastAsia" w:hAnsiTheme="minorHAnsi"/>
          <w:noProof/>
          <w:sz w:val="22"/>
          <w:szCs w:val="22"/>
        </w:rPr>
      </w:pPr>
      <w:hyperlink w:anchor="_Toc61045717" w:history="1">
        <w:r w:rsidRPr="005A04AB">
          <w:rPr>
            <w:rStyle w:val="Hyperlink"/>
            <w:noProof/>
          </w:rPr>
          <w:t>3.2.4.3 Blade template</w:t>
        </w:r>
        <w:r>
          <w:rPr>
            <w:noProof/>
            <w:webHidden/>
          </w:rPr>
          <w:tab/>
        </w:r>
        <w:r>
          <w:rPr>
            <w:noProof/>
            <w:webHidden/>
          </w:rPr>
          <w:fldChar w:fldCharType="begin"/>
        </w:r>
        <w:r>
          <w:rPr>
            <w:noProof/>
            <w:webHidden/>
          </w:rPr>
          <w:instrText xml:space="preserve"> PAGEREF _Toc61045717 \h </w:instrText>
        </w:r>
        <w:r>
          <w:rPr>
            <w:noProof/>
            <w:webHidden/>
          </w:rPr>
        </w:r>
        <w:r>
          <w:rPr>
            <w:noProof/>
            <w:webHidden/>
          </w:rPr>
          <w:fldChar w:fldCharType="separate"/>
        </w:r>
        <w:r>
          <w:rPr>
            <w:noProof/>
            <w:webHidden/>
          </w:rPr>
          <w:t>43</w:t>
        </w:r>
        <w:r>
          <w:rPr>
            <w:noProof/>
            <w:webHidden/>
          </w:rPr>
          <w:fldChar w:fldCharType="end"/>
        </w:r>
      </w:hyperlink>
    </w:p>
    <w:p w14:paraId="31EBCFDC" w14:textId="0CFADF4B" w:rsidR="00351CE1" w:rsidRDefault="00351CE1">
      <w:pPr>
        <w:pStyle w:val="TOC2"/>
        <w:tabs>
          <w:tab w:val="right" w:leader="dot" w:pos="9111"/>
        </w:tabs>
        <w:rPr>
          <w:rFonts w:asciiTheme="minorHAnsi" w:eastAsiaTheme="minorEastAsia" w:hAnsiTheme="minorHAnsi"/>
          <w:noProof/>
          <w:sz w:val="22"/>
          <w:szCs w:val="22"/>
        </w:rPr>
      </w:pPr>
      <w:hyperlink w:anchor="_Toc61045718" w:history="1">
        <w:r w:rsidRPr="005A04AB">
          <w:rPr>
            <w:rStyle w:val="Hyperlink"/>
            <w:noProof/>
          </w:rPr>
          <w:t>3.3 Product</w:t>
        </w:r>
        <w:r>
          <w:rPr>
            <w:noProof/>
            <w:webHidden/>
          </w:rPr>
          <w:tab/>
        </w:r>
        <w:r>
          <w:rPr>
            <w:noProof/>
            <w:webHidden/>
          </w:rPr>
          <w:fldChar w:fldCharType="begin"/>
        </w:r>
        <w:r>
          <w:rPr>
            <w:noProof/>
            <w:webHidden/>
          </w:rPr>
          <w:instrText xml:space="preserve"> PAGEREF _Toc61045718 \h </w:instrText>
        </w:r>
        <w:r>
          <w:rPr>
            <w:noProof/>
            <w:webHidden/>
          </w:rPr>
        </w:r>
        <w:r>
          <w:rPr>
            <w:noProof/>
            <w:webHidden/>
          </w:rPr>
          <w:fldChar w:fldCharType="separate"/>
        </w:r>
        <w:r>
          <w:rPr>
            <w:noProof/>
            <w:webHidden/>
          </w:rPr>
          <w:t>46</w:t>
        </w:r>
        <w:r>
          <w:rPr>
            <w:noProof/>
            <w:webHidden/>
          </w:rPr>
          <w:fldChar w:fldCharType="end"/>
        </w:r>
      </w:hyperlink>
    </w:p>
    <w:p w14:paraId="3E91FD1E" w14:textId="1A34776B" w:rsidR="00351CE1" w:rsidRDefault="00351CE1">
      <w:pPr>
        <w:pStyle w:val="TOC1"/>
        <w:tabs>
          <w:tab w:val="right" w:leader="dot" w:pos="9111"/>
        </w:tabs>
        <w:rPr>
          <w:rFonts w:asciiTheme="minorHAnsi" w:eastAsiaTheme="minorEastAsia" w:hAnsiTheme="minorHAnsi"/>
          <w:noProof/>
          <w:sz w:val="22"/>
          <w:szCs w:val="22"/>
        </w:rPr>
      </w:pPr>
      <w:hyperlink w:anchor="_Toc61045719" w:history="1">
        <w:r w:rsidRPr="005A04AB">
          <w:rPr>
            <w:rStyle w:val="Hyperlink"/>
            <w:noProof/>
          </w:rPr>
          <w:t>CHAPTER 4 – CONCLUSION</w:t>
        </w:r>
        <w:r>
          <w:rPr>
            <w:noProof/>
            <w:webHidden/>
          </w:rPr>
          <w:tab/>
        </w:r>
        <w:r>
          <w:rPr>
            <w:noProof/>
            <w:webHidden/>
          </w:rPr>
          <w:fldChar w:fldCharType="begin"/>
        </w:r>
        <w:r>
          <w:rPr>
            <w:noProof/>
            <w:webHidden/>
          </w:rPr>
          <w:instrText xml:space="preserve"> PAGEREF _Toc61045719 \h </w:instrText>
        </w:r>
        <w:r>
          <w:rPr>
            <w:noProof/>
            <w:webHidden/>
          </w:rPr>
        </w:r>
        <w:r>
          <w:rPr>
            <w:noProof/>
            <w:webHidden/>
          </w:rPr>
          <w:fldChar w:fldCharType="separate"/>
        </w:r>
        <w:r>
          <w:rPr>
            <w:noProof/>
            <w:webHidden/>
          </w:rPr>
          <w:t>47</w:t>
        </w:r>
        <w:r>
          <w:rPr>
            <w:noProof/>
            <w:webHidden/>
          </w:rPr>
          <w:fldChar w:fldCharType="end"/>
        </w:r>
      </w:hyperlink>
    </w:p>
    <w:p w14:paraId="06DA780A" w14:textId="01A84BB5" w:rsidR="00C75086" w:rsidRDefault="00566B25">
      <w:pPr>
        <w:spacing w:after="200" w:line="276" w:lineRule="auto"/>
        <w:rPr>
          <w:sz w:val="26"/>
          <w:szCs w:val="26"/>
        </w:rPr>
      </w:pPr>
      <w:r>
        <w:rPr>
          <w:sz w:val="26"/>
          <w:szCs w:val="26"/>
        </w:rPr>
        <w:fldChar w:fldCharType="end"/>
      </w:r>
    </w:p>
    <w:p w14:paraId="063BC857" w14:textId="77777777" w:rsidR="007E6AB9" w:rsidRDefault="007E6AB9">
      <w:pPr>
        <w:spacing w:after="200" w:line="276" w:lineRule="auto"/>
        <w:rPr>
          <w:sz w:val="26"/>
          <w:szCs w:val="26"/>
        </w:rPr>
      </w:pPr>
      <w:r>
        <w:rPr>
          <w:sz w:val="26"/>
          <w:szCs w:val="26"/>
        </w:rPr>
        <w:br w:type="page"/>
      </w:r>
    </w:p>
    <w:p w14:paraId="3E8167A1" w14:textId="5DF12936" w:rsidR="007E6AB9" w:rsidRPr="007E6AB9" w:rsidRDefault="00CE003E" w:rsidP="00CE003E">
      <w:pPr>
        <w:pStyle w:val="Chng"/>
        <w:jc w:val="center"/>
      </w:pPr>
      <w:bookmarkStart w:id="6" w:name="_Toc61045680"/>
      <w:r w:rsidRPr="00CE003E">
        <w:lastRenderedPageBreak/>
        <w:t>ABBREVIATIONS</w:t>
      </w:r>
      <w:bookmarkEnd w:id="6"/>
    </w:p>
    <w:p w14:paraId="4B49FE5F" w14:textId="4A63ED7D" w:rsidR="00DB3109" w:rsidRDefault="00DB3109" w:rsidP="00C2016F">
      <w:pPr>
        <w:spacing w:before="60" w:after="60" w:line="276" w:lineRule="auto"/>
        <w:ind w:firstLine="720"/>
        <w:jc w:val="both"/>
      </w:pPr>
      <w:r>
        <w:t>GUI</w:t>
      </w:r>
      <w:r>
        <w:tab/>
        <w:t>Graphic User Interface</w:t>
      </w:r>
    </w:p>
    <w:p w14:paraId="28748F68" w14:textId="77777777" w:rsidR="00B23120" w:rsidRDefault="00B23120" w:rsidP="00B23120">
      <w:pPr>
        <w:spacing w:before="60" w:after="60" w:line="276" w:lineRule="auto"/>
        <w:ind w:firstLine="720"/>
        <w:jc w:val="both"/>
      </w:pPr>
      <w:r>
        <w:t>IoC</w:t>
      </w:r>
      <w:r>
        <w:tab/>
        <w:t>Inversion of Control</w:t>
      </w:r>
    </w:p>
    <w:p w14:paraId="20E5437F" w14:textId="75514ED4" w:rsidR="00C2016F" w:rsidRDefault="00C2016F" w:rsidP="00C2016F">
      <w:pPr>
        <w:spacing w:before="60" w:after="60" w:line="276" w:lineRule="auto"/>
        <w:ind w:firstLine="720"/>
        <w:jc w:val="both"/>
      </w:pPr>
      <w:r>
        <w:t>MVC</w:t>
      </w:r>
      <w:r w:rsidRPr="006C3A2B">
        <w:t xml:space="preserve">    </w:t>
      </w:r>
      <w:r>
        <w:t>Model – View – Controller</w:t>
      </w:r>
    </w:p>
    <w:p w14:paraId="0DBC5A02" w14:textId="26DB754E" w:rsidR="00496227" w:rsidRPr="006C3A2B" w:rsidRDefault="00496227" w:rsidP="00C2016F">
      <w:pPr>
        <w:spacing w:before="60" w:after="60" w:line="276" w:lineRule="auto"/>
        <w:ind w:firstLine="720"/>
        <w:jc w:val="both"/>
      </w:pPr>
      <w:r>
        <w:t>PHP</w:t>
      </w:r>
      <w:r>
        <w:tab/>
      </w:r>
      <w:r w:rsidRPr="00496227">
        <w:t>Hypertext Preprocessor</w:t>
      </w:r>
    </w:p>
    <w:p w14:paraId="10AA4DE0" w14:textId="3F086128" w:rsidR="007E6AB9" w:rsidRPr="005D5C20" w:rsidRDefault="00C2016F" w:rsidP="00C2016F">
      <w:pPr>
        <w:pStyle w:val="Nidungvnbn"/>
      </w:pPr>
      <w:r>
        <w:tab/>
      </w:r>
    </w:p>
    <w:p w14:paraId="707A4471" w14:textId="77777777" w:rsidR="007E6AB9" w:rsidRDefault="007E6AB9">
      <w:pPr>
        <w:spacing w:after="200" w:line="276" w:lineRule="auto"/>
        <w:rPr>
          <w:sz w:val="26"/>
          <w:szCs w:val="26"/>
        </w:rPr>
      </w:pPr>
      <w:r>
        <w:rPr>
          <w:sz w:val="26"/>
          <w:szCs w:val="26"/>
        </w:rPr>
        <w:br w:type="page"/>
      </w:r>
    </w:p>
    <w:p w14:paraId="5F1A5FED" w14:textId="4D251E62" w:rsidR="00867C2D" w:rsidRDefault="00CE003E" w:rsidP="007A5DA9">
      <w:pPr>
        <w:pStyle w:val="Chng"/>
        <w:jc w:val="center"/>
      </w:pPr>
      <w:bookmarkStart w:id="7" w:name="_Toc61045681"/>
      <w:r>
        <w:lastRenderedPageBreak/>
        <w:t>LIST OF FIGURES</w:t>
      </w:r>
      <w:bookmarkEnd w:id="7"/>
    </w:p>
    <w:p w14:paraId="240B822D" w14:textId="77777777" w:rsidR="00C1382E" w:rsidRDefault="00C1382E" w:rsidP="00CB45F7">
      <w:pPr>
        <w:rPr>
          <w:sz w:val="26"/>
          <w:szCs w:val="26"/>
        </w:rPr>
      </w:pPr>
    </w:p>
    <w:p w14:paraId="09B70A7D" w14:textId="67A132E0" w:rsidR="009A7FC0" w:rsidRDefault="00C1382E">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"Figure" </w:instrText>
      </w:r>
      <w:r>
        <w:rPr>
          <w:szCs w:val="26"/>
        </w:rPr>
        <w:fldChar w:fldCharType="separate"/>
      </w:r>
      <w:hyperlink w:anchor="_Toc60872580" w:history="1">
        <w:r w:rsidR="009A7FC0" w:rsidRPr="0076329D">
          <w:rPr>
            <w:rStyle w:val="Hyperlink"/>
            <w:noProof/>
          </w:rPr>
          <w:t>Figure 1.1: Student Information and University Management</w:t>
        </w:r>
        <w:r w:rsidR="009A7FC0">
          <w:rPr>
            <w:noProof/>
            <w:webHidden/>
          </w:rPr>
          <w:tab/>
        </w:r>
        <w:r w:rsidR="009A7FC0">
          <w:rPr>
            <w:noProof/>
            <w:webHidden/>
          </w:rPr>
          <w:fldChar w:fldCharType="begin"/>
        </w:r>
        <w:r w:rsidR="009A7FC0">
          <w:rPr>
            <w:noProof/>
            <w:webHidden/>
          </w:rPr>
          <w:instrText xml:space="preserve"> PAGEREF _Toc60872580 \h </w:instrText>
        </w:r>
        <w:r w:rsidR="009A7FC0">
          <w:rPr>
            <w:noProof/>
            <w:webHidden/>
          </w:rPr>
        </w:r>
        <w:r w:rsidR="009A7FC0">
          <w:rPr>
            <w:noProof/>
            <w:webHidden/>
          </w:rPr>
          <w:fldChar w:fldCharType="separate"/>
        </w:r>
        <w:r w:rsidR="009A7FC0">
          <w:rPr>
            <w:noProof/>
            <w:webHidden/>
          </w:rPr>
          <w:t>8</w:t>
        </w:r>
        <w:r w:rsidR="009A7FC0">
          <w:rPr>
            <w:noProof/>
            <w:webHidden/>
          </w:rPr>
          <w:fldChar w:fldCharType="end"/>
        </w:r>
      </w:hyperlink>
    </w:p>
    <w:p w14:paraId="4E1A00DA" w14:textId="7C044295" w:rsidR="009A7FC0" w:rsidRDefault="00E30FFB">
      <w:pPr>
        <w:pStyle w:val="TableofFigures"/>
        <w:tabs>
          <w:tab w:val="right" w:leader="dot" w:pos="9111"/>
        </w:tabs>
        <w:rPr>
          <w:rFonts w:asciiTheme="minorHAnsi" w:eastAsiaTheme="minorEastAsia" w:hAnsiTheme="minorHAnsi"/>
          <w:noProof/>
          <w:sz w:val="22"/>
          <w:szCs w:val="22"/>
        </w:rPr>
      </w:pPr>
      <w:hyperlink w:anchor="_Toc60872581" w:history="1">
        <w:r w:rsidR="009A7FC0" w:rsidRPr="0076329D">
          <w:rPr>
            <w:rStyle w:val="Hyperlink"/>
            <w:noProof/>
          </w:rPr>
          <w:t>Figure 1.2: Entity Relationship Diagram.</w:t>
        </w:r>
        <w:r w:rsidR="009A7FC0">
          <w:rPr>
            <w:noProof/>
            <w:webHidden/>
          </w:rPr>
          <w:tab/>
        </w:r>
        <w:r w:rsidR="009A7FC0">
          <w:rPr>
            <w:noProof/>
            <w:webHidden/>
          </w:rPr>
          <w:fldChar w:fldCharType="begin"/>
        </w:r>
        <w:r w:rsidR="009A7FC0">
          <w:rPr>
            <w:noProof/>
            <w:webHidden/>
          </w:rPr>
          <w:instrText xml:space="preserve"> PAGEREF _Toc60872581 \h </w:instrText>
        </w:r>
        <w:r w:rsidR="009A7FC0">
          <w:rPr>
            <w:noProof/>
            <w:webHidden/>
          </w:rPr>
        </w:r>
        <w:r w:rsidR="009A7FC0">
          <w:rPr>
            <w:noProof/>
            <w:webHidden/>
          </w:rPr>
          <w:fldChar w:fldCharType="separate"/>
        </w:r>
        <w:r w:rsidR="009A7FC0">
          <w:rPr>
            <w:noProof/>
            <w:webHidden/>
          </w:rPr>
          <w:t>33</w:t>
        </w:r>
        <w:r w:rsidR="009A7FC0">
          <w:rPr>
            <w:noProof/>
            <w:webHidden/>
          </w:rPr>
          <w:fldChar w:fldCharType="end"/>
        </w:r>
      </w:hyperlink>
    </w:p>
    <w:p w14:paraId="569F81D0" w14:textId="4D9D807B" w:rsidR="009A7FC0" w:rsidRDefault="00E30FFB">
      <w:pPr>
        <w:pStyle w:val="TableofFigures"/>
        <w:tabs>
          <w:tab w:val="right" w:leader="dot" w:pos="9111"/>
        </w:tabs>
        <w:rPr>
          <w:rFonts w:asciiTheme="minorHAnsi" w:eastAsiaTheme="minorEastAsia" w:hAnsiTheme="minorHAnsi"/>
          <w:noProof/>
          <w:sz w:val="22"/>
          <w:szCs w:val="22"/>
        </w:rPr>
      </w:pPr>
      <w:hyperlink w:anchor="_Toc60872582" w:history="1">
        <w:r w:rsidR="009A7FC0" w:rsidRPr="0076329D">
          <w:rPr>
            <w:rStyle w:val="Hyperlink"/>
            <w:noProof/>
          </w:rPr>
          <w:t>Figure 2.1: MVC architecture.</w:t>
        </w:r>
        <w:r w:rsidR="009A7FC0">
          <w:rPr>
            <w:noProof/>
            <w:webHidden/>
          </w:rPr>
          <w:tab/>
        </w:r>
        <w:r w:rsidR="009A7FC0">
          <w:rPr>
            <w:noProof/>
            <w:webHidden/>
          </w:rPr>
          <w:fldChar w:fldCharType="begin"/>
        </w:r>
        <w:r w:rsidR="009A7FC0">
          <w:rPr>
            <w:noProof/>
            <w:webHidden/>
          </w:rPr>
          <w:instrText xml:space="preserve"> PAGEREF _Toc60872582 \h </w:instrText>
        </w:r>
        <w:r w:rsidR="009A7FC0">
          <w:rPr>
            <w:noProof/>
            <w:webHidden/>
          </w:rPr>
        </w:r>
        <w:r w:rsidR="009A7FC0">
          <w:rPr>
            <w:noProof/>
            <w:webHidden/>
          </w:rPr>
          <w:fldChar w:fldCharType="separate"/>
        </w:r>
        <w:r w:rsidR="009A7FC0">
          <w:rPr>
            <w:noProof/>
            <w:webHidden/>
          </w:rPr>
          <w:t>34</w:t>
        </w:r>
        <w:r w:rsidR="009A7FC0">
          <w:rPr>
            <w:noProof/>
            <w:webHidden/>
          </w:rPr>
          <w:fldChar w:fldCharType="end"/>
        </w:r>
      </w:hyperlink>
    </w:p>
    <w:p w14:paraId="4043E181" w14:textId="189870B6" w:rsidR="009A7FC0" w:rsidRDefault="00E30FFB">
      <w:pPr>
        <w:pStyle w:val="TableofFigures"/>
        <w:tabs>
          <w:tab w:val="right" w:leader="dot" w:pos="9111"/>
        </w:tabs>
        <w:rPr>
          <w:rFonts w:asciiTheme="minorHAnsi" w:eastAsiaTheme="minorEastAsia" w:hAnsiTheme="minorHAnsi"/>
          <w:noProof/>
          <w:sz w:val="22"/>
          <w:szCs w:val="22"/>
        </w:rPr>
      </w:pPr>
      <w:hyperlink w:anchor="_Toc60872583" w:history="1">
        <w:r w:rsidR="009A7FC0" w:rsidRPr="0076329D">
          <w:rPr>
            <w:rStyle w:val="Hyperlink"/>
            <w:noProof/>
          </w:rPr>
          <w:t>Figure 2.2: Example of route definition.</w:t>
        </w:r>
        <w:r w:rsidR="009A7FC0">
          <w:rPr>
            <w:noProof/>
            <w:webHidden/>
          </w:rPr>
          <w:tab/>
        </w:r>
        <w:r w:rsidR="009A7FC0">
          <w:rPr>
            <w:noProof/>
            <w:webHidden/>
          </w:rPr>
          <w:fldChar w:fldCharType="begin"/>
        </w:r>
        <w:r w:rsidR="009A7FC0">
          <w:rPr>
            <w:noProof/>
            <w:webHidden/>
          </w:rPr>
          <w:instrText xml:space="preserve"> PAGEREF _Toc60872583 \h </w:instrText>
        </w:r>
        <w:r w:rsidR="009A7FC0">
          <w:rPr>
            <w:noProof/>
            <w:webHidden/>
          </w:rPr>
        </w:r>
        <w:r w:rsidR="009A7FC0">
          <w:rPr>
            <w:noProof/>
            <w:webHidden/>
          </w:rPr>
          <w:fldChar w:fldCharType="separate"/>
        </w:r>
        <w:r w:rsidR="009A7FC0">
          <w:rPr>
            <w:noProof/>
            <w:webHidden/>
          </w:rPr>
          <w:t>38</w:t>
        </w:r>
        <w:r w:rsidR="009A7FC0">
          <w:rPr>
            <w:noProof/>
            <w:webHidden/>
          </w:rPr>
          <w:fldChar w:fldCharType="end"/>
        </w:r>
      </w:hyperlink>
    </w:p>
    <w:p w14:paraId="072EDCA5" w14:textId="2322ABA8" w:rsidR="009A7FC0" w:rsidRDefault="00E30FFB">
      <w:pPr>
        <w:pStyle w:val="TableofFigures"/>
        <w:tabs>
          <w:tab w:val="right" w:leader="dot" w:pos="9111"/>
        </w:tabs>
        <w:rPr>
          <w:rFonts w:asciiTheme="minorHAnsi" w:eastAsiaTheme="minorEastAsia" w:hAnsiTheme="minorHAnsi"/>
          <w:noProof/>
          <w:sz w:val="22"/>
          <w:szCs w:val="22"/>
        </w:rPr>
      </w:pPr>
      <w:hyperlink w:anchor="_Toc60872584" w:history="1">
        <w:r w:rsidR="009A7FC0" w:rsidRPr="0076329D">
          <w:rPr>
            <w:rStyle w:val="Hyperlink"/>
            <w:noProof/>
          </w:rPr>
          <w:t>Figure 2.3: Example  of route definition with parameter.</w:t>
        </w:r>
        <w:r w:rsidR="009A7FC0">
          <w:rPr>
            <w:noProof/>
            <w:webHidden/>
          </w:rPr>
          <w:tab/>
        </w:r>
        <w:r w:rsidR="009A7FC0">
          <w:rPr>
            <w:noProof/>
            <w:webHidden/>
          </w:rPr>
          <w:fldChar w:fldCharType="begin"/>
        </w:r>
        <w:r w:rsidR="009A7FC0">
          <w:rPr>
            <w:noProof/>
            <w:webHidden/>
          </w:rPr>
          <w:instrText xml:space="preserve"> PAGEREF _Toc60872584 \h </w:instrText>
        </w:r>
        <w:r w:rsidR="009A7FC0">
          <w:rPr>
            <w:noProof/>
            <w:webHidden/>
          </w:rPr>
        </w:r>
        <w:r w:rsidR="009A7FC0">
          <w:rPr>
            <w:noProof/>
            <w:webHidden/>
          </w:rPr>
          <w:fldChar w:fldCharType="separate"/>
        </w:r>
        <w:r w:rsidR="009A7FC0">
          <w:rPr>
            <w:noProof/>
            <w:webHidden/>
          </w:rPr>
          <w:t>38</w:t>
        </w:r>
        <w:r w:rsidR="009A7FC0">
          <w:rPr>
            <w:noProof/>
            <w:webHidden/>
          </w:rPr>
          <w:fldChar w:fldCharType="end"/>
        </w:r>
      </w:hyperlink>
    </w:p>
    <w:p w14:paraId="2BD3640F" w14:textId="1F628CD0" w:rsidR="009A7FC0" w:rsidRDefault="00E30FFB">
      <w:pPr>
        <w:pStyle w:val="TableofFigures"/>
        <w:tabs>
          <w:tab w:val="right" w:leader="dot" w:pos="9111"/>
        </w:tabs>
        <w:rPr>
          <w:rFonts w:asciiTheme="minorHAnsi" w:eastAsiaTheme="minorEastAsia" w:hAnsiTheme="minorHAnsi"/>
          <w:noProof/>
          <w:sz w:val="22"/>
          <w:szCs w:val="22"/>
        </w:rPr>
      </w:pPr>
      <w:hyperlink w:anchor="_Toc60872585" w:history="1">
        <w:r w:rsidR="009A7FC0" w:rsidRPr="0076329D">
          <w:rPr>
            <w:rStyle w:val="Hyperlink"/>
            <w:noProof/>
          </w:rPr>
          <w:t>Figure 2.4: Basic example of grouping routes.</w:t>
        </w:r>
        <w:r w:rsidR="009A7FC0">
          <w:rPr>
            <w:noProof/>
            <w:webHidden/>
          </w:rPr>
          <w:tab/>
        </w:r>
        <w:r w:rsidR="009A7FC0">
          <w:rPr>
            <w:noProof/>
            <w:webHidden/>
          </w:rPr>
          <w:fldChar w:fldCharType="begin"/>
        </w:r>
        <w:r w:rsidR="009A7FC0">
          <w:rPr>
            <w:noProof/>
            <w:webHidden/>
          </w:rPr>
          <w:instrText xml:space="preserve"> PAGEREF _Toc60872585 \h </w:instrText>
        </w:r>
        <w:r w:rsidR="009A7FC0">
          <w:rPr>
            <w:noProof/>
            <w:webHidden/>
          </w:rPr>
        </w:r>
        <w:r w:rsidR="009A7FC0">
          <w:rPr>
            <w:noProof/>
            <w:webHidden/>
          </w:rPr>
          <w:fldChar w:fldCharType="separate"/>
        </w:r>
        <w:r w:rsidR="009A7FC0">
          <w:rPr>
            <w:noProof/>
            <w:webHidden/>
          </w:rPr>
          <w:t>39</w:t>
        </w:r>
        <w:r w:rsidR="009A7FC0">
          <w:rPr>
            <w:noProof/>
            <w:webHidden/>
          </w:rPr>
          <w:fldChar w:fldCharType="end"/>
        </w:r>
      </w:hyperlink>
    </w:p>
    <w:p w14:paraId="67B25D2D" w14:textId="1424BED4" w:rsidR="009A7FC0" w:rsidRDefault="00E30FFB">
      <w:pPr>
        <w:pStyle w:val="TableofFigures"/>
        <w:tabs>
          <w:tab w:val="right" w:leader="dot" w:pos="9111"/>
        </w:tabs>
        <w:rPr>
          <w:rFonts w:asciiTheme="minorHAnsi" w:eastAsiaTheme="minorEastAsia" w:hAnsiTheme="minorHAnsi"/>
          <w:noProof/>
          <w:sz w:val="22"/>
          <w:szCs w:val="22"/>
        </w:rPr>
      </w:pPr>
      <w:hyperlink w:anchor="_Toc60872586" w:history="1">
        <w:r w:rsidR="009A7FC0" w:rsidRPr="0076329D">
          <w:rPr>
            <w:rStyle w:val="Hyperlink"/>
            <w:noProof/>
          </w:rPr>
          <w:t>Figure 2.5: Path prefixing example</w:t>
        </w:r>
        <w:r w:rsidR="009A7FC0">
          <w:rPr>
            <w:noProof/>
            <w:webHidden/>
          </w:rPr>
          <w:tab/>
        </w:r>
        <w:r w:rsidR="009A7FC0">
          <w:rPr>
            <w:noProof/>
            <w:webHidden/>
          </w:rPr>
          <w:fldChar w:fldCharType="begin"/>
        </w:r>
        <w:r w:rsidR="009A7FC0">
          <w:rPr>
            <w:noProof/>
            <w:webHidden/>
          </w:rPr>
          <w:instrText xml:space="preserve"> PAGEREF _Toc60872586 \h </w:instrText>
        </w:r>
        <w:r w:rsidR="009A7FC0">
          <w:rPr>
            <w:noProof/>
            <w:webHidden/>
          </w:rPr>
        </w:r>
        <w:r w:rsidR="009A7FC0">
          <w:rPr>
            <w:noProof/>
            <w:webHidden/>
          </w:rPr>
          <w:fldChar w:fldCharType="separate"/>
        </w:r>
        <w:r w:rsidR="009A7FC0">
          <w:rPr>
            <w:noProof/>
            <w:webHidden/>
          </w:rPr>
          <w:t>39</w:t>
        </w:r>
        <w:r w:rsidR="009A7FC0">
          <w:rPr>
            <w:noProof/>
            <w:webHidden/>
          </w:rPr>
          <w:fldChar w:fldCharType="end"/>
        </w:r>
      </w:hyperlink>
    </w:p>
    <w:p w14:paraId="40AD7D5C" w14:textId="68642964" w:rsidR="009A7FC0" w:rsidRDefault="00E30FFB">
      <w:pPr>
        <w:pStyle w:val="TableofFigures"/>
        <w:tabs>
          <w:tab w:val="right" w:leader="dot" w:pos="9111"/>
        </w:tabs>
        <w:rPr>
          <w:rFonts w:asciiTheme="minorHAnsi" w:eastAsiaTheme="minorEastAsia" w:hAnsiTheme="minorHAnsi"/>
          <w:noProof/>
          <w:sz w:val="22"/>
          <w:szCs w:val="22"/>
        </w:rPr>
      </w:pPr>
      <w:hyperlink w:anchor="_Toc60872587" w:history="1">
        <w:r w:rsidR="009A7FC0" w:rsidRPr="0076329D">
          <w:rPr>
            <w:rStyle w:val="Hyperlink"/>
            <w:noProof/>
          </w:rPr>
          <w:t>Figure 2.6: Restricting routes</w:t>
        </w:r>
        <w:r w:rsidR="009A7FC0">
          <w:rPr>
            <w:noProof/>
            <w:webHidden/>
          </w:rPr>
          <w:tab/>
        </w:r>
        <w:r w:rsidR="009A7FC0">
          <w:rPr>
            <w:noProof/>
            <w:webHidden/>
          </w:rPr>
          <w:fldChar w:fldCharType="begin"/>
        </w:r>
        <w:r w:rsidR="009A7FC0">
          <w:rPr>
            <w:noProof/>
            <w:webHidden/>
          </w:rPr>
          <w:instrText xml:space="preserve"> PAGEREF _Toc60872587 \h </w:instrText>
        </w:r>
        <w:r w:rsidR="009A7FC0">
          <w:rPr>
            <w:noProof/>
            <w:webHidden/>
          </w:rPr>
        </w:r>
        <w:r w:rsidR="009A7FC0">
          <w:rPr>
            <w:noProof/>
            <w:webHidden/>
          </w:rPr>
          <w:fldChar w:fldCharType="separate"/>
        </w:r>
        <w:r w:rsidR="009A7FC0">
          <w:rPr>
            <w:noProof/>
            <w:webHidden/>
          </w:rPr>
          <w:t>40</w:t>
        </w:r>
        <w:r w:rsidR="009A7FC0">
          <w:rPr>
            <w:noProof/>
            <w:webHidden/>
          </w:rPr>
          <w:fldChar w:fldCharType="end"/>
        </w:r>
      </w:hyperlink>
    </w:p>
    <w:p w14:paraId="5AAF0F7B" w14:textId="35CFD18E" w:rsidR="009A7FC0" w:rsidRDefault="00E30FFB">
      <w:pPr>
        <w:pStyle w:val="TableofFigures"/>
        <w:tabs>
          <w:tab w:val="right" w:leader="dot" w:pos="9111"/>
        </w:tabs>
        <w:rPr>
          <w:rFonts w:asciiTheme="minorHAnsi" w:eastAsiaTheme="minorEastAsia" w:hAnsiTheme="minorHAnsi"/>
          <w:noProof/>
          <w:sz w:val="22"/>
          <w:szCs w:val="22"/>
        </w:rPr>
      </w:pPr>
      <w:hyperlink w:anchor="_Toc60872588" w:history="1">
        <w:r w:rsidR="009A7FC0" w:rsidRPr="0076329D">
          <w:rPr>
            <w:rStyle w:val="Hyperlink"/>
            <w:noProof/>
          </w:rPr>
          <w:t>Figure 2.7: Default generated controller.</w:t>
        </w:r>
        <w:r w:rsidR="009A7FC0">
          <w:rPr>
            <w:noProof/>
            <w:webHidden/>
          </w:rPr>
          <w:tab/>
        </w:r>
        <w:r w:rsidR="009A7FC0">
          <w:rPr>
            <w:noProof/>
            <w:webHidden/>
          </w:rPr>
          <w:fldChar w:fldCharType="begin"/>
        </w:r>
        <w:r w:rsidR="009A7FC0">
          <w:rPr>
            <w:noProof/>
            <w:webHidden/>
          </w:rPr>
          <w:instrText xml:space="preserve"> PAGEREF _Toc60872588 \h </w:instrText>
        </w:r>
        <w:r w:rsidR="009A7FC0">
          <w:rPr>
            <w:noProof/>
            <w:webHidden/>
          </w:rPr>
        </w:r>
        <w:r w:rsidR="009A7FC0">
          <w:rPr>
            <w:noProof/>
            <w:webHidden/>
          </w:rPr>
          <w:fldChar w:fldCharType="separate"/>
        </w:r>
        <w:r w:rsidR="009A7FC0">
          <w:rPr>
            <w:noProof/>
            <w:webHidden/>
          </w:rPr>
          <w:t>40</w:t>
        </w:r>
        <w:r w:rsidR="009A7FC0">
          <w:rPr>
            <w:noProof/>
            <w:webHidden/>
          </w:rPr>
          <w:fldChar w:fldCharType="end"/>
        </w:r>
      </w:hyperlink>
    </w:p>
    <w:p w14:paraId="08F1D274" w14:textId="07B87929" w:rsidR="009A7FC0" w:rsidRDefault="00E30FFB">
      <w:pPr>
        <w:pStyle w:val="TableofFigures"/>
        <w:tabs>
          <w:tab w:val="right" w:leader="dot" w:pos="9111"/>
        </w:tabs>
        <w:rPr>
          <w:rFonts w:asciiTheme="minorHAnsi" w:eastAsiaTheme="minorEastAsia" w:hAnsiTheme="minorHAnsi"/>
          <w:noProof/>
          <w:sz w:val="22"/>
          <w:szCs w:val="22"/>
        </w:rPr>
      </w:pPr>
      <w:hyperlink w:anchor="_Toc60872589" w:history="1">
        <w:r w:rsidR="009A7FC0" w:rsidRPr="0076329D">
          <w:rPr>
            <w:rStyle w:val="Hyperlink"/>
            <w:noProof/>
          </w:rPr>
          <w:t>Figure 2.8: Simple definition method of controller.</w:t>
        </w:r>
        <w:r w:rsidR="009A7FC0">
          <w:rPr>
            <w:noProof/>
            <w:webHidden/>
          </w:rPr>
          <w:tab/>
        </w:r>
        <w:r w:rsidR="009A7FC0">
          <w:rPr>
            <w:noProof/>
            <w:webHidden/>
          </w:rPr>
          <w:fldChar w:fldCharType="begin"/>
        </w:r>
        <w:r w:rsidR="009A7FC0">
          <w:rPr>
            <w:noProof/>
            <w:webHidden/>
          </w:rPr>
          <w:instrText xml:space="preserve"> PAGEREF _Toc60872589 \h </w:instrText>
        </w:r>
        <w:r w:rsidR="009A7FC0">
          <w:rPr>
            <w:noProof/>
            <w:webHidden/>
          </w:rPr>
        </w:r>
        <w:r w:rsidR="009A7FC0">
          <w:rPr>
            <w:noProof/>
            <w:webHidden/>
          </w:rPr>
          <w:fldChar w:fldCharType="separate"/>
        </w:r>
        <w:r w:rsidR="009A7FC0">
          <w:rPr>
            <w:noProof/>
            <w:webHidden/>
          </w:rPr>
          <w:t>41</w:t>
        </w:r>
        <w:r w:rsidR="009A7FC0">
          <w:rPr>
            <w:noProof/>
            <w:webHidden/>
          </w:rPr>
          <w:fldChar w:fldCharType="end"/>
        </w:r>
      </w:hyperlink>
    </w:p>
    <w:p w14:paraId="40236DC7" w14:textId="6C0FBD56" w:rsidR="009A7FC0" w:rsidRDefault="00E30FFB">
      <w:pPr>
        <w:pStyle w:val="TableofFigures"/>
        <w:tabs>
          <w:tab w:val="right" w:leader="dot" w:pos="9111"/>
        </w:tabs>
        <w:rPr>
          <w:rFonts w:asciiTheme="minorHAnsi" w:eastAsiaTheme="minorEastAsia" w:hAnsiTheme="minorHAnsi"/>
          <w:noProof/>
          <w:sz w:val="22"/>
          <w:szCs w:val="22"/>
        </w:rPr>
      </w:pPr>
      <w:hyperlink w:anchor="_Toc60872590" w:history="1">
        <w:r w:rsidR="009A7FC0" w:rsidRPr="0076329D">
          <w:rPr>
            <w:rStyle w:val="Hyperlink"/>
            <w:noProof/>
          </w:rPr>
          <w:t>Figure 2.9: Route for Controller.</w:t>
        </w:r>
        <w:r w:rsidR="009A7FC0">
          <w:rPr>
            <w:noProof/>
            <w:webHidden/>
          </w:rPr>
          <w:tab/>
        </w:r>
        <w:r w:rsidR="009A7FC0">
          <w:rPr>
            <w:noProof/>
            <w:webHidden/>
          </w:rPr>
          <w:fldChar w:fldCharType="begin"/>
        </w:r>
        <w:r w:rsidR="009A7FC0">
          <w:rPr>
            <w:noProof/>
            <w:webHidden/>
          </w:rPr>
          <w:instrText xml:space="preserve"> PAGEREF _Toc60872590 \h </w:instrText>
        </w:r>
        <w:r w:rsidR="009A7FC0">
          <w:rPr>
            <w:noProof/>
            <w:webHidden/>
          </w:rPr>
        </w:r>
        <w:r w:rsidR="009A7FC0">
          <w:rPr>
            <w:noProof/>
            <w:webHidden/>
          </w:rPr>
          <w:fldChar w:fldCharType="separate"/>
        </w:r>
        <w:r w:rsidR="009A7FC0">
          <w:rPr>
            <w:noProof/>
            <w:webHidden/>
          </w:rPr>
          <w:t>41</w:t>
        </w:r>
        <w:r w:rsidR="009A7FC0">
          <w:rPr>
            <w:noProof/>
            <w:webHidden/>
          </w:rPr>
          <w:fldChar w:fldCharType="end"/>
        </w:r>
      </w:hyperlink>
    </w:p>
    <w:p w14:paraId="2A3749A1" w14:textId="03DD24AB" w:rsidR="009A7FC0" w:rsidRDefault="00E30FFB">
      <w:pPr>
        <w:pStyle w:val="TableofFigures"/>
        <w:tabs>
          <w:tab w:val="right" w:leader="dot" w:pos="9111"/>
        </w:tabs>
        <w:rPr>
          <w:rFonts w:asciiTheme="minorHAnsi" w:eastAsiaTheme="minorEastAsia" w:hAnsiTheme="minorHAnsi"/>
          <w:noProof/>
          <w:sz w:val="22"/>
          <w:szCs w:val="22"/>
        </w:rPr>
      </w:pPr>
      <w:hyperlink w:anchor="_Toc60872591" w:history="1">
        <w:r w:rsidR="009A7FC0" w:rsidRPr="0076329D">
          <w:rPr>
            <w:rStyle w:val="Hyperlink"/>
            <w:noProof/>
          </w:rPr>
          <w:t>Figure 2.10: Load a view with controller.</w:t>
        </w:r>
        <w:r w:rsidR="009A7FC0">
          <w:rPr>
            <w:noProof/>
            <w:webHidden/>
          </w:rPr>
          <w:tab/>
        </w:r>
        <w:r w:rsidR="009A7FC0">
          <w:rPr>
            <w:noProof/>
            <w:webHidden/>
          </w:rPr>
          <w:fldChar w:fldCharType="begin"/>
        </w:r>
        <w:r w:rsidR="009A7FC0">
          <w:rPr>
            <w:noProof/>
            <w:webHidden/>
          </w:rPr>
          <w:instrText xml:space="preserve"> PAGEREF _Toc60872591 \h </w:instrText>
        </w:r>
        <w:r w:rsidR="009A7FC0">
          <w:rPr>
            <w:noProof/>
            <w:webHidden/>
          </w:rPr>
        </w:r>
        <w:r w:rsidR="009A7FC0">
          <w:rPr>
            <w:noProof/>
            <w:webHidden/>
          </w:rPr>
          <w:fldChar w:fldCharType="separate"/>
        </w:r>
        <w:r w:rsidR="009A7FC0">
          <w:rPr>
            <w:noProof/>
            <w:webHidden/>
          </w:rPr>
          <w:t>41</w:t>
        </w:r>
        <w:r w:rsidR="009A7FC0">
          <w:rPr>
            <w:noProof/>
            <w:webHidden/>
          </w:rPr>
          <w:fldChar w:fldCharType="end"/>
        </w:r>
      </w:hyperlink>
    </w:p>
    <w:p w14:paraId="26107344" w14:textId="2669AAF0" w:rsidR="009A7FC0" w:rsidRDefault="00E30FFB">
      <w:pPr>
        <w:pStyle w:val="TableofFigures"/>
        <w:tabs>
          <w:tab w:val="right" w:leader="dot" w:pos="9111"/>
        </w:tabs>
        <w:rPr>
          <w:rFonts w:asciiTheme="minorHAnsi" w:eastAsiaTheme="minorEastAsia" w:hAnsiTheme="minorHAnsi"/>
          <w:noProof/>
          <w:sz w:val="22"/>
          <w:szCs w:val="22"/>
        </w:rPr>
      </w:pPr>
      <w:hyperlink w:anchor="_Toc60872592" w:history="1">
        <w:r w:rsidR="009A7FC0" w:rsidRPr="0076329D">
          <w:rPr>
            <w:rStyle w:val="Hyperlink"/>
            <w:noProof/>
          </w:rPr>
          <w:t>Figure 2.11: Example of echoing variable.</w:t>
        </w:r>
        <w:r w:rsidR="009A7FC0">
          <w:rPr>
            <w:noProof/>
            <w:webHidden/>
          </w:rPr>
          <w:tab/>
        </w:r>
        <w:r w:rsidR="009A7FC0">
          <w:rPr>
            <w:noProof/>
            <w:webHidden/>
          </w:rPr>
          <w:fldChar w:fldCharType="begin"/>
        </w:r>
        <w:r w:rsidR="009A7FC0">
          <w:rPr>
            <w:noProof/>
            <w:webHidden/>
          </w:rPr>
          <w:instrText xml:space="preserve"> PAGEREF _Toc60872592 \h </w:instrText>
        </w:r>
        <w:r w:rsidR="009A7FC0">
          <w:rPr>
            <w:noProof/>
            <w:webHidden/>
          </w:rPr>
        </w:r>
        <w:r w:rsidR="009A7FC0">
          <w:rPr>
            <w:noProof/>
            <w:webHidden/>
          </w:rPr>
          <w:fldChar w:fldCharType="separate"/>
        </w:r>
        <w:r w:rsidR="009A7FC0">
          <w:rPr>
            <w:noProof/>
            <w:webHidden/>
          </w:rPr>
          <w:t>44</w:t>
        </w:r>
        <w:r w:rsidR="009A7FC0">
          <w:rPr>
            <w:noProof/>
            <w:webHidden/>
          </w:rPr>
          <w:fldChar w:fldCharType="end"/>
        </w:r>
      </w:hyperlink>
    </w:p>
    <w:p w14:paraId="6022C002" w14:textId="22750F01" w:rsidR="009A7FC0" w:rsidRDefault="00E30FFB">
      <w:pPr>
        <w:pStyle w:val="TableofFigures"/>
        <w:tabs>
          <w:tab w:val="right" w:leader="dot" w:pos="9111"/>
        </w:tabs>
        <w:rPr>
          <w:rFonts w:asciiTheme="minorHAnsi" w:eastAsiaTheme="minorEastAsia" w:hAnsiTheme="minorHAnsi"/>
          <w:noProof/>
          <w:sz w:val="22"/>
          <w:szCs w:val="22"/>
        </w:rPr>
      </w:pPr>
      <w:hyperlink w:anchor="_Toc60872593" w:history="1">
        <w:r w:rsidR="009A7FC0" w:rsidRPr="0076329D">
          <w:rPr>
            <w:rStyle w:val="Hyperlink"/>
            <w:noProof/>
          </w:rPr>
          <w:t>Figure 2.12: Basic example of conditional directives.</w:t>
        </w:r>
        <w:r w:rsidR="009A7FC0">
          <w:rPr>
            <w:noProof/>
            <w:webHidden/>
          </w:rPr>
          <w:tab/>
        </w:r>
        <w:r w:rsidR="009A7FC0">
          <w:rPr>
            <w:noProof/>
            <w:webHidden/>
          </w:rPr>
          <w:fldChar w:fldCharType="begin"/>
        </w:r>
        <w:r w:rsidR="009A7FC0">
          <w:rPr>
            <w:noProof/>
            <w:webHidden/>
          </w:rPr>
          <w:instrText xml:space="preserve"> PAGEREF _Toc60872593 \h </w:instrText>
        </w:r>
        <w:r w:rsidR="009A7FC0">
          <w:rPr>
            <w:noProof/>
            <w:webHidden/>
          </w:rPr>
        </w:r>
        <w:r w:rsidR="009A7FC0">
          <w:rPr>
            <w:noProof/>
            <w:webHidden/>
          </w:rPr>
          <w:fldChar w:fldCharType="separate"/>
        </w:r>
        <w:r w:rsidR="009A7FC0">
          <w:rPr>
            <w:noProof/>
            <w:webHidden/>
          </w:rPr>
          <w:t>44</w:t>
        </w:r>
        <w:r w:rsidR="009A7FC0">
          <w:rPr>
            <w:noProof/>
            <w:webHidden/>
          </w:rPr>
          <w:fldChar w:fldCharType="end"/>
        </w:r>
      </w:hyperlink>
    </w:p>
    <w:p w14:paraId="302CF16E" w14:textId="3689C6DD" w:rsidR="009A7FC0" w:rsidRDefault="00E30FFB">
      <w:pPr>
        <w:pStyle w:val="TableofFigures"/>
        <w:tabs>
          <w:tab w:val="right" w:leader="dot" w:pos="9111"/>
        </w:tabs>
        <w:rPr>
          <w:rFonts w:asciiTheme="minorHAnsi" w:eastAsiaTheme="minorEastAsia" w:hAnsiTheme="minorHAnsi"/>
          <w:noProof/>
          <w:sz w:val="22"/>
          <w:szCs w:val="22"/>
        </w:rPr>
      </w:pPr>
      <w:hyperlink w:anchor="_Toc60872594" w:history="1">
        <w:r w:rsidR="009A7FC0" w:rsidRPr="0076329D">
          <w:rPr>
            <w:rStyle w:val="Hyperlink"/>
            <w:noProof/>
          </w:rPr>
          <w:t>Figure 2.13: Example of loop directive.</w:t>
        </w:r>
        <w:r w:rsidR="009A7FC0">
          <w:rPr>
            <w:noProof/>
            <w:webHidden/>
          </w:rPr>
          <w:tab/>
        </w:r>
        <w:r w:rsidR="009A7FC0">
          <w:rPr>
            <w:noProof/>
            <w:webHidden/>
          </w:rPr>
          <w:fldChar w:fldCharType="begin"/>
        </w:r>
        <w:r w:rsidR="009A7FC0">
          <w:rPr>
            <w:noProof/>
            <w:webHidden/>
          </w:rPr>
          <w:instrText xml:space="preserve"> PAGEREF _Toc60872594 \h </w:instrText>
        </w:r>
        <w:r w:rsidR="009A7FC0">
          <w:rPr>
            <w:noProof/>
            <w:webHidden/>
          </w:rPr>
        </w:r>
        <w:r w:rsidR="009A7FC0">
          <w:rPr>
            <w:noProof/>
            <w:webHidden/>
          </w:rPr>
          <w:fldChar w:fldCharType="separate"/>
        </w:r>
        <w:r w:rsidR="009A7FC0">
          <w:rPr>
            <w:noProof/>
            <w:webHidden/>
          </w:rPr>
          <w:t>44</w:t>
        </w:r>
        <w:r w:rsidR="009A7FC0">
          <w:rPr>
            <w:noProof/>
            <w:webHidden/>
          </w:rPr>
          <w:fldChar w:fldCharType="end"/>
        </w:r>
      </w:hyperlink>
    </w:p>
    <w:p w14:paraId="04CB1CEF" w14:textId="4736E798" w:rsidR="007A5DA9" w:rsidRDefault="00C1382E" w:rsidP="00CB45F7">
      <w:pPr>
        <w:rPr>
          <w:sz w:val="26"/>
          <w:szCs w:val="26"/>
        </w:rPr>
      </w:pPr>
      <w:r>
        <w:rPr>
          <w:sz w:val="26"/>
          <w:szCs w:val="26"/>
        </w:rPr>
        <w:fldChar w:fldCharType="end"/>
      </w:r>
      <w:r w:rsidR="007A5DA9">
        <w:rPr>
          <w:sz w:val="26"/>
          <w:szCs w:val="26"/>
        </w:rPr>
        <w:br w:type="page"/>
      </w:r>
    </w:p>
    <w:p w14:paraId="11DEF000" w14:textId="15EB6A80" w:rsidR="007B7FF5" w:rsidRDefault="00CE003E" w:rsidP="007A5DA9">
      <w:pPr>
        <w:pStyle w:val="Chng"/>
        <w:jc w:val="center"/>
      </w:pPr>
      <w:bookmarkStart w:id="8" w:name="_Toc61045682"/>
      <w:r>
        <w:lastRenderedPageBreak/>
        <w:t>LIST OF TABLES</w:t>
      </w:r>
      <w:bookmarkEnd w:id="8"/>
    </w:p>
    <w:p w14:paraId="03617729" w14:textId="77777777" w:rsidR="00C1382E" w:rsidRPr="00791EED" w:rsidRDefault="00C1382E" w:rsidP="00DC2276">
      <w:pPr>
        <w:rPr>
          <w:b/>
          <w:sz w:val="28"/>
        </w:rPr>
      </w:pPr>
    </w:p>
    <w:p w14:paraId="0E2A8037" w14:textId="596D124E" w:rsidR="009A7FC0" w:rsidRDefault="00C1382E">
      <w:pPr>
        <w:pStyle w:val="TableofFigures"/>
        <w:tabs>
          <w:tab w:val="right" w:leader="dot" w:pos="9111"/>
        </w:tabs>
        <w:rPr>
          <w:rFonts w:asciiTheme="minorHAnsi" w:eastAsiaTheme="minorEastAsia" w:hAnsiTheme="minorHAnsi"/>
          <w:noProof/>
          <w:sz w:val="22"/>
          <w:szCs w:val="22"/>
        </w:rPr>
      </w:pPr>
      <w:r>
        <w:rPr>
          <w:szCs w:val="26"/>
        </w:rPr>
        <w:fldChar w:fldCharType="begin"/>
      </w:r>
      <w:r>
        <w:rPr>
          <w:szCs w:val="26"/>
        </w:rPr>
        <w:instrText xml:space="preserve"> TOC \h \z \c "Table" </w:instrText>
      </w:r>
      <w:r>
        <w:rPr>
          <w:szCs w:val="26"/>
        </w:rPr>
        <w:fldChar w:fldCharType="separate"/>
      </w:r>
      <w:hyperlink w:anchor="_Toc60872595" w:history="1">
        <w:r w:rsidR="009A7FC0" w:rsidRPr="0038135A">
          <w:rPr>
            <w:rStyle w:val="Hyperlink"/>
            <w:noProof/>
          </w:rPr>
          <w:t>Table 2.1: Actors description table</w:t>
        </w:r>
        <w:r w:rsidR="009A7FC0">
          <w:rPr>
            <w:noProof/>
            <w:webHidden/>
          </w:rPr>
          <w:tab/>
        </w:r>
        <w:r w:rsidR="009A7FC0">
          <w:rPr>
            <w:noProof/>
            <w:webHidden/>
          </w:rPr>
          <w:fldChar w:fldCharType="begin"/>
        </w:r>
        <w:r w:rsidR="009A7FC0">
          <w:rPr>
            <w:noProof/>
            <w:webHidden/>
          </w:rPr>
          <w:instrText xml:space="preserve"> PAGEREF _Toc60872595 \h </w:instrText>
        </w:r>
        <w:r w:rsidR="009A7FC0">
          <w:rPr>
            <w:noProof/>
            <w:webHidden/>
          </w:rPr>
        </w:r>
        <w:r w:rsidR="009A7FC0">
          <w:rPr>
            <w:noProof/>
            <w:webHidden/>
          </w:rPr>
          <w:fldChar w:fldCharType="separate"/>
        </w:r>
        <w:r w:rsidR="009A7FC0">
          <w:rPr>
            <w:noProof/>
            <w:webHidden/>
          </w:rPr>
          <w:t>10</w:t>
        </w:r>
        <w:r w:rsidR="009A7FC0">
          <w:rPr>
            <w:noProof/>
            <w:webHidden/>
          </w:rPr>
          <w:fldChar w:fldCharType="end"/>
        </w:r>
      </w:hyperlink>
    </w:p>
    <w:p w14:paraId="0F857F3F" w14:textId="1F502B7A" w:rsidR="009A7FC0" w:rsidRDefault="00E30FFB">
      <w:pPr>
        <w:pStyle w:val="TableofFigures"/>
        <w:tabs>
          <w:tab w:val="right" w:leader="dot" w:pos="9111"/>
        </w:tabs>
        <w:rPr>
          <w:rFonts w:asciiTheme="minorHAnsi" w:eastAsiaTheme="minorEastAsia" w:hAnsiTheme="minorHAnsi"/>
          <w:noProof/>
          <w:sz w:val="22"/>
          <w:szCs w:val="22"/>
        </w:rPr>
      </w:pPr>
      <w:hyperlink w:anchor="_Toc60872596" w:history="1">
        <w:r w:rsidR="009A7FC0" w:rsidRPr="0038135A">
          <w:rPr>
            <w:rStyle w:val="Hyperlink"/>
            <w:noProof/>
          </w:rPr>
          <w:t>Table 2.2: Use Case “Add Student”.</w:t>
        </w:r>
        <w:r w:rsidR="009A7FC0">
          <w:rPr>
            <w:noProof/>
            <w:webHidden/>
          </w:rPr>
          <w:tab/>
        </w:r>
        <w:r w:rsidR="009A7FC0">
          <w:rPr>
            <w:noProof/>
            <w:webHidden/>
          </w:rPr>
          <w:fldChar w:fldCharType="begin"/>
        </w:r>
        <w:r w:rsidR="009A7FC0">
          <w:rPr>
            <w:noProof/>
            <w:webHidden/>
          </w:rPr>
          <w:instrText xml:space="preserve"> PAGEREF _Toc60872596 \h </w:instrText>
        </w:r>
        <w:r w:rsidR="009A7FC0">
          <w:rPr>
            <w:noProof/>
            <w:webHidden/>
          </w:rPr>
        </w:r>
        <w:r w:rsidR="009A7FC0">
          <w:rPr>
            <w:noProof/>
            <w:webHidden/>
          </w:rPr>
          <w:fldChar w:fldCharType="separate"/>
        </w:r>
        <w:r w:rsidR="009A7FC0">
          <w:rPr>
            <w:noProof/>
            <w:webHidden/>
          </w:rPr>
          <w:t>11</w:t>
        </w:r>
        <w:r w:rsidR="009A7FC0">
          <w:rPr>
            <w:noProof/>
            <w:webHidden/>
          </w:rPr>
          <w:fldChar w:fldCharType="end"/>
        </w:r>
      </w:hyperlink>
    </w:p>
    <w:p w14:paraId="0F6F4F62" w14:textId="2F7755D0" w:rsidR="009A7FC0" w:rsidRDefault="00E30FFB">
      <w:pPr>
        <w:pStyle w:val="TableofFigures"/>
        <w:tabs>
          <w:tab w:val="right" w:leader="dot" w:pos="9111"/>
        </w:tabs>
        <w:rPr>
          <w:rFonts w:asciiTheme="minorHAnsi" w:eastAsiaTheme="minorEastAsia" w:hAnsiTheme="minorHAnsi"/>
          <w:noProof/>
          <w:sz w:val="22"/>
          <w:szCs w:val="22"/>
        </w:rPr>
      </w:pPr>
      <w:hyperlink w:anchor="_Toc60872597" w:history="1">
        <w:r w:rsidR="009A7FC0" w:rsidRPr="0038135A">
          <w:rPr>
            <w:rStyle w:val="Hyperlink"/>
            <w:noProof/>
          </w:rPr>
          <w:t>Table 2.3: Use Case “Update Student”.</w:t>
        </w:r>
        <w:r w:rsidR="009A7FC0">
          <w:rPr>
            <w:noProof/>
            <w:webHidden/>
          </w:rPr>
          <w:tab/>
        </w:r>
        <w:r w:rsidR="009A7FC0">
          <w:rPr>
            <w:noProof/>
            <w:webHidden/>
          </w:rPr>
          <w:fldChar w:fldCharType="begin"/>
        </w:r>
        <w:r w:rsidR="009A7FC0">
          <w:rPr>
            <w:noProof/>
            <w:webHidden/>
          </w:rPr>
          <w:instrText xml:space="preserve"> PAGEREF _Toc60872597 \h </w:instrText>
        </w:r>
        <w:r w:rsidR="009A7FC0">
          <w:rPr>
            <w:noProof/>
            <w:webHidden/>
          </w:rPr>
        </w:r>
        <w:r w:rsidR="009A7FC0">
          <w:rPr>
            <w:noProof/>
            <w:webHidden/>
          </w:rPr>
          <w:fldChar w:fldCharType="separate"/>
        </w:r>
        <w:r w:rsidR="009A7FC0">
          <w:rPr>
            <w:noProof/>
            <w:webHidden/>
          </w:rPr>
          <w:t>12</w:t>
        </w:r>
        <w:r w:rsidR="009A7FC0">
          <w:rPr>
            <w:noProof/>
            <w:webHidden/>
          </w:rPr>
          <w:fldChar w:fldCharType="end"/>
        </w:r>
      </w:hyperlink>
    </w:p>
    <w:p w14:paraId="3C451E9F" w14:textId="77088C83" w:rsidR="009A7FC0" w:rsidRDefault="00E30FFB">
      <w:pPr>
        <w:pStyle w:val="TableofFigures"/>
        <w:tabs>
          <w:tab w:val="right" w:leader="dot" w:pos="9111"/>
        </w:tabs>
        <w:rPr>
          <w:rFonts w:asciiTheme="minorHAnsi" w:eastAsiaTheme="minorEastAsia" w:hAnsiTheme="minorHAnsi"/>
          <w:noProof/>
          <w:sz w:val="22"/>
          <w:szCs w:val="22"/>
        </w:rPr>
      </w:pPr>
      <w:hyperlink w:anchor="_Toc60872598" w:history="1">
        <w:r w:rsidR="009A7FC0" w:rsidRPr="0038135A">
          <w:rPr>
            <w:rStyle w:val="Hyperlink"/>
            <w:noProof/>
          </w:rPr>
          <w:t>Table 2.4: Use case “View Student's Detail”.</w:t>
        </w:r>
        <w:r w:rsidR="009A7FC0">
          <w:rPr>
            <w:noProof/>
            <w:webHidden/>
          </w:rPr>
          <w:tab/>
        </w:r>
        <w:r w:rsidR="009A7FC0">
          <w:rPr>
            <w:noProof/>
            <w:webHidden/>
          </w:rPr>
          <w:fldChar w:fldCharType="begin"/>
        </w:r>
        <w:r w:rsidR="009A7FC0">
          <w:rPr>
            <w:noProof/>
            <w:webHidden/>
          </w:rPr>
          <w:instrText xml:space="preserve"> PAGEREF _Toc60872598 \h </w:instrText>
        </w:r>
        <w:r w:rsidR="009A7FC0">
          <w:rPr>
            <w:noProof/>
            <w:webHidden/>
          </w:rPr>
        </w:r>
        <w:r w:rsidR="009A7FC0">
          <w:rPr>
            <w:noProof/>
            <w:webHidden/>
          </w:rPr>
          <w:fldChar w:fldCharType="separate"/>
        </w:r>
        <w:r w:rsidR="009A7FC0">
          <w:rPr>
            <w:noProof/>
            <w:webHidden/>
          </w:rPr>
          <w:t>13</w:t>
        </w:r>
        <w:r w:rsidR="009A7FC0">
          <w:rPr>
            <w:noProof/>
            <w:webHidden/>
          </w:rPr>
          <w:fldChar w:fldCharType="end"/>
        </w:r>
      </w:hyperlink>
    </w:p>
    <w:p w14:paraId="42B48032" w14:textId="24D3B92B" w:rsidR="009A7FC0" w:rsidRDefault="00E30FFB">
      <w:pPr>
        <w:pStyle w:val="TableofFigures"/>
        <w:tabs>
          <w:tab w:val="right" w:leader="dot" w:pos="9111"/>
        </w:tabs>
        <w:rPr>
          <w:rFonts w:asciiTheme="minorHAnsi" w:eastAsiaTheme="minorEastAsia" w:hAnsiTheme="minorHAnsi"/>
          <w:noProof/>
          <w:sz w:val="22"/>
          <w:szCs w:val="22"/>
        </w:rPr>
      </w:pPr>
      <w:hyperlink w:anchor="_Toc60872599" w:history="1">
        <w:r w:rsidR="009A7FC0" w:rsidRPr="0038135A">
          <w:rPr>
            <w:rStyle w:val="Hyperlink"/>
            <w:noProof/>
          </w:rPr>
          <w:t>Table 2.5: Use Case “Delete Student”.</w:t>
        </w:r>
        <w:r w:rsidR="009A7FC0">
          <w:rPr>
            <w:noProof/>
            <w:webHidden/>
          </w:rPr>
          <w:tab/>
        </w:r>
        <w:r w:rsidR="009A7FC0">
          <w:rPr>
            <w:noProof/>
            <w:webHidden/>
          </w:rPr>
          <w:fldChar w:fldCharType="begin"/>
        </w:r>
        <w:r w:rsidR="009A7FC0">
          <w:rPr>
            <w:noProof/>
            <w:webHidden/>
          </w:rPr>
          <w:instrText xml:space="preserve"> PAGEREF _Toc60872599 \h </w:instrText>
        </w:r>
        <w:r w:rsidR="009A7FC0">
          <w:rPr>
            <w:noProof/>
            <w:webHidden/>
          </w:rPr>
        </w:r>
        <w:r w:rsidR="009A7FC0">
          <w:rPr>
            <w:noProof/>
            <w:webHidden/>
          </w:rPr>
          <w:fldChar w:fldCharType="separate"/>
        </w:r>
        <w:r w:rsidR="009A7FC0">
          <w:rPr>
            <w:noProof/>
            <w:webHidden/>
          </w:rPr>
          <w:t>14</w:t>
        </w:r>
        <w:r w:rsidR="009A7FC0">
          <w:rPr>
            <w:noProof/>
            <w:webHidden/>
          </w:rPr>
          <w:fldChar w:fldCharType="end"/>
        </w:r>
      </w:hyperlink>
    </w:p>
    <w:p w14:paraId="21A6CE1D" w14:textId="34EF3167" w:rsidR="009A7FC0" w:rsidRDefault="00E30FFB">
      <w:pPr>
        <w:pStyle w:val="TableofFigures"/>
        <w:tabs>
          <w:tab w:val="right" w:leader="dot" w:pos="9111"/>
        </w:tabs>
        <w:rPr>
          <w:rFonts w:asciiTheme="minorHAnsi" w:eastAsiaTheme="minorEastAsia" w:hAnsiTheme="minorHAnsi"/>
          <w:noProof/>
          <w:sz w:val="22"/>
          <w:szCs w:val="22"/>
        </w:rPr>
      </w:pPr>
      <w:hyperlink w:anchor="_Toc60872600" w:history="1">
        <w:r w:rsidR="009A7FC0" w:rsidRPr="0038135A">
          <w:rPr>
            <w:rStyle w:val="Hyperlink"/>
            <w:noProof/>
          </w:rPr>
          <w:t>Table 2.6: Use Case “Add Teacher”.</w:t>
        </w:r>
        <w:r w:rsidR="009A7FC0">
          <w:rPr>
            <w:noProof/>
            <w:webHidden/>
          </w:rPr>
          <w:tab/>
        </w:r>
        <w:r w:rsidR="009A7FC0">
          <w:rPr>
            <w:noProof/>
            <w:webHidden/>
          </w:rPr>
          <w:fldChar w:fldCharType="begin"/>
        </w:r>
        <w:r w:rsidR="009A7FC0">
          <w:rPr>
            <w:noProof/>
            <w:webHidden/>
          </w:rPr>
          <w:instrText xml:space="preserve"> PAGEREF _Toc60872600 \h </w:instrText>
        </w:r>
        <w:r w:rsidR="009A7FC0">
          <w:rPr>
            <w:noProof/>
            <w:webHidden/>
          </w:rPr>
        </w:r>
        <w:r w:rsidR="009A7FC0">
          <w:rPr>
            <w:noProof/>
            <w:webHidden/>
          </w:rPr>
          <w:fldChar w:fldCharType="separate"/>
        </w:r>
        <w:r w:rsidR="009A7FC0">
          <w:rPr>
            <w:noProof/>
            <w:webHidden/>
          </w:rPr>
          <w:t>15</w:t>
        </w:r>
        <w:r w:rsidR="009A7FC0">
          <w:rPr>
            <w:noProof/>
            <w:webHidden/>
          </w:rPr>
          <w:fldChar w:fldCharType="end"/>
        </w:r>
      </w:hyperlink>
    </w:p>
    <w:p w14:paraId="173E011C" w14:textId="5FFC1907" w:rsidR="009A7FC0" w:rsidRDefault="00E30FFB">
      <w:pPr>
        <w:pStyle w:val="TableofFigures"/>
        <w:tabs>
          <w:tab w:val="right" w:leader="dot" w:pos="9111"/>
        </w:tabs>
        <w:rPr>
          <w:rFonts w:asciiTheme="minorHAnsi" w:eastAsiaTheme="minorEastAsia" w:hAnsiTheme="minorHAnsi"/>
          <w:noProof/>
          <w:sz w:val="22"/>
          <w:szCs w:val="22"/>
        </w:rPr>
      </w:pPr>
      <w:hyperlink w:anchor="_Toc60872601" w:history="1">
        <w:r w:rsidR="009A7FC0" w:rsidRPr="0038135A">
          <w:rPr>
            <w:rStyle w:val="Hyperlink"/>
            <w:noProof/>
          </w:rPr>
          <w:t>Table 2.7: Use Case “Update Teacher”.</w:t>
        </w:r>
        <w:r w:rsidR="009A7FC0">
          <w:rPr>
            <w:noProof/>
            <w:webHidden/>
          </w:rPr>
          <w:tab/>
        </w:r>
        <w:r w:rsidR="009A7FC0">
          <w:rPr>
            <w:noProof/>
            <w:webHidden/>
          </w:rPr>
          <w:fldChar w:fldCharType="begin"/>
        </w:r>
        <w:r w:rsidR="009A7FC0">
          <w:rPr>
            <w:noProof/>
            <w:webHidden/>
          </w:rPr>
          <w:instrText xml:space="preserve"> PAGEREF _Toc60872601 \h </w:instrText>
        </w:r>
        <w:r w:rsidR="009A7FC0">
          <w:rPr>
            <w:noProof/>
            <w:webHidden/>
          </w:rPr>
        </w:r>
        <w:r w:rsidR="009A7FC0">
          <w:rPr>
            <w:noProof/>
            <w:webHidden/>
          </w:rPr>
          <w:fldChar w:fldCharType="separate"/>
        </w:r>
        <w:r w:rsidR="009A7FC0">
          <w:rPr>
            <w:noProof/>
            <w:webHidden/>
          </w:rPr>
          <w:t>16</w:t>
        </w:r>
        <w:r w:rsidR="009A7FC0">
          <w:rPr>
            <w:noProof/>
            <w:webHidden/>
          </w:rPr>
          <w:fldChar w:fldCharType="end"/>
        </w:r>
      </w:hyperlink>
    </w:p>
    <w:p w14:paraId="40BD4917" w14:textId="5A4F52AC" w:rsidR="009A7FC0" w:rsidRDefault="00E30FFB">
      <w:pPr>
        <w:pStyle w:val="TableofFigures"/>
        <w:tabs>
          <w:tab w:val="right" w:leader="dot" w:pos="9111"/>
        </w:tabs>
        <w:rPr>
          <w:rFonts w:asciiTheme="minorHAnsi" w:eastAsiaTheme="minorEastAsia" w:hAnsiTheme="minorHAnsi"/>
          <w:noProof/>
          <w:sz w:val="22"/>
          <w:szCs w:val="22"/>
        </w:rPr>
      </w:pPr>
      <w:hyperlink w:anchor="_Toc60872602" w:history="1">
        <w:r w:rsidR="009A7FC0" w:rsidRPr="0038135A">
          <w:rPr>
            <w:rStyle w:val="Hyperlink"/>
            <w:noProof/>
          </w:rPr>
          <w:t>Table 2.8: Use Case “View Teacher’s Detail”.</w:t>
        </w:r>
        <w:r w:rsidR="009A7FC0">
          <w:rPr>
            <w:noProof/>
            <w:webHidden/>
          </w:rPr>
          <w:tab/>
        </w:r>
        <w:r w:rsidR="009A7FC0">
          <w:rPr>
            <w:noProof/>
            <w:webHidden/>
          </w:rPr>
          <w:fldChar w:fldCharType="begin"/>
        </w:r>
        <w:r w:rsidR="009A7FC0">
          <w:rPr>
            <w:noProof/>
            <w:webHidden/>
          </w:rPr>
          <w:instrText xml:space="preserve"> PAGEREF _Toc60872602 \h </w:instrText>
        </w:r>
        <w:r w:rsidR="009A7FC0">
          <w:rPr>
            <w:noProof/>
            <w:webHidden/>
          </w:rPr>
        </w:r>
        <w:r w:rsidR="009A7FC0">
          <w:rPr>
            <w:noProof/>
            <w:webHidden/>
          </w:rPr>
          <w:fldChar w:fldCharType="separate"/>
        </w:r>
        <w:r w:rsidR="009A7FC0">
          <w:rPr>
            <w:noProof/>
            <w:webHidden/>
          </w:rPr>
          <w:t>17</w:t>
        </w:r>
        <w:r w:rsidR="009A7FC0">
          <w:rPr>
            <w:noProof/>
            <w:webHidden/>
          </w:rPr>
          <w:fldChar w:fldCharType="end"/>
        </w:r>
      </w:hyperlink>
    </w:p>
    <w:p w14:paraId="38A9E0DB" w14:textId="53D48E2B" w:rsidR="009A7FC0" w:rsidRDefault="00E30FFB">
      <w:pPr>
        <w:pStyle w:val="TableofFigures"/>
        <w:tabs>
          <w:tab w:val="right" w:leader="dot" w:pos="9111"/>
        </w:tabs>
        <w:rPr>
          <w:rFonts w:asciiTheme="minorHAnsi" w:eastAsiaTheme="minorEastAsia" w:hAnsiTheme="minorHAnsi"/>
          <w:noProof/>
          <w:sz w:val="22"/>
          <w:szCs w:val="22"/>
        </w:rPr>
      </w:pPr>
      <w:hyperlink w:anchor="_Toc60872603" w:history="1">
        <w:r w:rsidR="009A7FC0" w:rsidRPr="0038135A">
          <w:rPr>
            <w:rStyle w:val="Hyperlink"/>
            <w:noProof/>
          </w:rPr>
          <w:t>Table 2.9: Use Case “Delete Teacher”.</w:t>
        </w:r>
        <w:r w:rsidR="009A7FC0">
          <w:rPr>
            <w:noProof/>
            <w:webHidden/>
          </w:rPr>
          <w:tab/>
        </w:r>
        <w:r w:rsidR="009A7FC0">
          <w:rPr>
            <w:noProof/>
            <w:webHidden/>
          </w:rPr>
          <w:fldChar w:fldCharType="begin"/>
        </w:r>
        <w:r w:rsidR="009A7FC0">
          <w:rPr>
            <w:noProof/>
            <w:webHidden/>
          </w:rPr>
          <w:instrText xml:space="preserve"> PAGEREF _Toc60872603 \h </w:instrText>
        </w:r>
        <w:r w:rsidR="009A7FC0">
          <w:rPr>
            <w:noProof/>
            <w:webHidden/>
          </w:rPr>
        </w:r>
        <w:r w:rsidR="009A7FC0">
          <w:rPr>
            <w:noProof/>
            <w:webHidden/>
          </w:rPr>
          <w:fldChar w:fldCharType="separate"/>
        </w:r>
        <w:r w:rsidR="009A7FC0">
          <w:rPr>
            <w:noProof/>
            <w:webHidden/>
          </w:rPr>
          <w:t>18</w:t>
        </w:r>
        <w:r w:rsidR="009A7FC0">
          <w:rPr>
            <w:noProof/>
            <w:webHidden/>
          </w:rPr>
          <w:fldChar w:fldCharType="end"/>
        </w:r>
      </w:hyperlink>
    </w:p>
    <w:p w14:paraId="682401CE" w14:textId="7EB0F5F4" w:rsidR="009A7FC0" w:rsidRDefault="00E30FFB">
      <w:pPr>
        <w:pStyle w:val="TableofFigures"/>
        <w:tabs>
          <w:tab w:val="right" w:leader="dot" w:pos="9111"/>
        </w:tabs>
        <w:rPr>
          <w:rFonts w:asciiTheme="minorHAnsi" w:eastAsiaTheme="minorEastAsia" w:hAnsiTheme="minorHAnsi"/>
          <w:noProof/>
          <w:sz w:val="22"/>
          <w:szCs w:val="22"/>
        </w:rPr>
      </w:pPr>
      <w:hyperlink w:anchor="_Toc60872604" w:history="1">
        <w:r w:rsidR="009A7FC0" w:rsidRPr="0038135A">
          <w:rPr>
            <w:rStyle w:val="Hyperlink"/>
            <w:noProof/>
          </w:rPr>
          <w:t>Table 2.10: Use Case “Add Faculty”.</w:t>
        </w:r>
        <w:r w:rsidR="009A7FC0">
          <w:rPr>
            <w:noProof/>
            <w:webHidden/>
          </w:rPr>
          <w:tab/>
        </w:r>
        <w:r w:rsidR="009A7FC0">
          <w:rPr>
            <w:noProof/>
            <w:webHidden/>
          </w:rPr>
          <w:fldChar w:fldCharType="begin"/>
        </w:r>
        <w:r w:rsidR="009A7FC0">
          <w:rPr>
            <w:noProof/>
            <w:webHidden/>
          </w:rPr>
          <w:instrText xml:space="preserve"> PAGEREF _Toc60872604 \h </w:instrText>
        </w:r>
        <w:r w:rsidR="009A7FC0">
          <w:rPr>
            <w:noProof/>
            <w:webHidden/>
          </w:rPr>
        </w:r>
        <w:r w:rsidR="009A7FC0">
          <w:rPr>
            <w:noProof/>
            <w:webHidden/>
          </w:rPr>
          <w:fldChar w:fldCharType="separate"/>
        </w:r>
        <w:r w:rsidR="009A7FC0">
          <w:rPr>
            <w:noProof/>
            <w:webHidden/>
          </w:rPr>
          <w:t>19</w:t>
        </w:r>
        <w:r w:rsidR="009A7FC0">
          <w:rPr>
            <w:noProof/>
            <w:webHidden/>
          </w:rPr>
          <w:fldChar w:fldCharType="end"/>
        </w:r>
      </w:hyperlink>
    </w:p>
    <w:p w14:paraId="48662A48" w14:textId="4EFD9044" w:rsidR="009A7FC0" w:rsidRDefault="00E30FFB">
      <w:pPr>
        <w:pStyle w:val="TableofFigures"/>
        <w:tabs>
          <w:tab w:val="right" w:leader="dot" w:pos="9111"/>
        </w:tabs>
        <w:rPr>
          <w:rFonts w:asciiTheme="minorHAnsi" w:eastAsiaTheme="minorEastAsia" w:hAnsiTheme="minorHAnsi"/>
          <w:noProof/>
          <w:sz w:val="22"/>
          <w:szCs w:val="22"/>
        </w:rPr>
      </w:pPr>
      <w:hyperlink w:anchor="_Toc60872605" w:history="1">
        <w:r w:rsidR="009A7FC0" w:rsidRPr="0038135A">
          <w:rPr>
            <w:rStyle w:val="Hyperlink"/>
            <w:noProof/>
          </w:rPr>
          <w:t>Table 2.11: Use Case “Update Faculty”.</w:t>
        </w:r>
        <w:r w:rsidR="009A7FC0">
          <w:rPr>
            <w:noProof/>
            <w:webHidden/>
          </w:rPr>
          <w:tab/>
        </w:r>
        <w:r w:rsidR="009A7FC0">
          <w:rPr>
            <w:noProof/>
            <w:webHidden/>
          </w:rPr>
          <w:fldChar w:fldCharType="begin"/>
        </w:r>
        <w:r w:rsidR="009A7FC0">
          <w:rPr>
            <w:noProof/>
            <w:webHidden/>
          </w:rPr>
          <w:instrText xml:space="preserve"> PAGEREF _Toc60872605 \h </w:instrText>
        </w:r>
        <w:r w:rsidR="009A7FC0">
          <w:rPr>
            <w:noProof/>
            <w:webHidden/>
          </w:rPr>
        </w:r>
        <w:r w:rsidR="009A7FC0">
          <w:rPr>
            <w:noProof/>
            <w:webHidden/>
          </w:rPr>
          <w:fldChar w:fldCharType="separate"/>
        </w:r>
        <w:r w:rsidR="009A7FC0">
          <w:rPr>
            <w:noProof/>
            <w:webHidden/>
          </w:rPr>
          <w:t>20</w:t>
        </w:r>
        <w:r w:rsidR="009A7FC0">
          <w:rPr>
            <w:noProof/>
            <w:webHidden/>
          </w:rPr>
          <w:fldChar w:fldCharType="end"/>
        </w:r>
      </w:hyperlink>
    </w:p>
    <w:p w14:paraId="1270DBF5" w14:textId="28BB0B02" w:rsidR="009A7FC0" w:rsidRDefault="00E30FFB">
      <w:pPr>
        <w:pStyle w:val="TableofFigures"/>
        <w:tabs>
          <w:tab w:val="right" w:leader="dot" w:pos="9111"/>
        </w:tabs>
        <w:rPr>
          <w:rFonts w:asciiTheme="minorHAnsi" w:eastAsiaTheme="minorEastAsia" w:hAnsiTheme="minorHAnsi"/>
          <w:noProof/>
          <w:sz w:val="22"/>
          <w:szCs w:val="22"/>
        </w:rPr>
      </w:pPr>
      <w:hyperlink w:anchor="_Toc60872606" w:history="1">
        <w:r w:rsidR="009A7FC0" w:rsidRPr="0038135A">
          <w:rPr>
            <w:rStyle w:val="Hyperlink"/>
            <w:noProof/>
          </w:rPr>
          <w:t>Table 2.12: Use Case “View Faculty's Detail”.</w:t>
        </w:r>
        <w:r w:rsidR="009A7FC0">
          <w:rPr>
            <w:noProof/>
            <w:webHidden/>
          </w:rPr>
          <w:tab/>
        </w:r>
        <w:r w:rsidR="009A7FC0">
          <w:rPr>
            <w:noProof/>
            <w:webHidden/>
          </w:rPr>
          <w:fldChar w:fldCharType="begin"/>
        </w:r>
        <w:r w:rsidR="009A7FC0">
          <w:rPr>
            <w:noProof/>
            <w:webHidden/>
          </w:rPr>
          <w:instrText xml:space="preserve"> PAGEREF _Toc60872606 \h </w:instrText>
        </w:r>
        <w:r w:rsidR="009A7FC0">
          <w:rPr>
            <w:noProof/>
            <w:webHidden/>
          </w:rPr>
        </w:r>
        <w:r w:rsidR="009A7FC0">
          <w:rPr>
            <w:noProof/>
            <w:webHidden/>
          </w:rPr>
          <w:fldChar w:fldCharType="separate"/>
        </w:r>
        <w:r w:rsidR="009A7FC0">
          <w:rPr>
            <w:noProof/>
            <w:webHidden/>
          </w:rPr>
          <w:t>21</w:t>
        </w:r>
        <w:r w:rsidR="009A7FC0">
          <w:rPr>
            <w:noProof/>
            <w:webHidden/>
          </w:rPr>
          <w:fldChar w:fldCharType="end"/>
        </w:r>
      </w:hyperlink>
    </w:p>
    <w:p w14:paraId="0EB30AA4" w14:textId="5044D332" w:rsidR="009A7FC0" w:rsidRDefault="00E30FFB">
      <w:pPr>
        <w:pStyle w:val="TableofFigures"/>
        <w:tabs>
          <w:tab w:val="right" w:leader="dot" w:pos="9111"/>
        </w:tabs>
        <w:rPr>
          <w:rFonts w:asciiTheme="minorHAnsi" w:eastAsiaTheme="minorEastAsia" w:hAnsiTheme="minorHAnsi"/>
          <w:noProof/>
          <w:sz w:val="22"/>
          <w:szCs w:val="22"/>
        </w:rPr>
      </w:pPr>
      <w:hyperlink w:anchor="_Toc60872607" w:history="1">
        <w:r w:rsidR="009A7FC0" w:rsidRPr="0038135A">
          <w:rPr>
            <w:rStyle w:val="Hyperlink"/>
            <w:noProof/>
          </w:rPr>
          <w:t>Table 2.13: Use Case “Delete Faculty”.</w:t>
        </w:r>
        <w:r w:rsidR="009A7FC0">
          <w:rPr>
            <w:noProof/>
            <w:webHidden/>
          </w:rPr>
          <w:tab/>
        </w:r>
        <w:r w:rsidR="009A7FC0">
          <w:rPr>
            <w:noProof/>
            <w:webHidden/>
          </w:rPr>
          <w:fldChar w:fldCharType="begin"/>
        </w:r>
        <w:r w:rsidR="009A7FC0">
          <w:rPr>
            <w:noProof/>
            <w:webHidden/>
          </w:rPr>
          <w:instrText xml:space="preserve"> PAGEREF _Toc60872607 \h </w:instrText>
        </w:r>
        <w:r w:rsidR="009A7FC0">
          <w:rPr>
            <w:noProof/>
            <w:webHidden/>
          </w:rPr>
        </w:r>
        <w:r w:rsidR="009A7FC0">
          <w:rPr>
            <w:noProof/>
            <w:webHidden/>
          </w:rPr>
          <w:fldChar w:fldCharType="separate"/>
        </w:r>
        <w:r w:rsidR="009A7FC0">
          <w:rPr>
            <w:noProof/>
            <w:webHidden/>
          </w:rPr>
          <w:t>22</w:t>
        </w:r>
        <w:r w:rsidR="009A7FC0">
          <w:rPr>
            <w:noProof/>
            <w:webHidden/>
          </w:rPr>
          <w:fldChar w:fldCharType="end"/>
        </w:r>
      </w:hyperlink>
    </w:p>
    <w:p w14:paraId="05ABF7BE" w14:textId="5BBDC0D3" w:rsidR="009A7FC0" w:rsidRDefault="00E30FFB">
      <w:pPr>
        <w:pStyle w:val="TableofFigures"/>
        <w:tabs>
          <w:tab w:val="right" w:leader="dot" w:pos="9111"/>
        </w:tabs>
        <w:rPr>
          <w:rFonts w:asciiTheme="minorHAnsi" w:eastAsiaTheme="minorEastAsia" w:hAnsiTheme="minorHAnsi"/>
          <w:noProof/>
          <w:sz w:val="22"/>
          <w:szCs w:val="22"/>
        </w:rPr>
      </w:pPr>
      <w:hyperlink w:anchor="_Toc60872608" w:history="1">
        <w:r w:rsidR="009A7FC0" w:rsidRPr="0038135A">
          <w:rPr>
            <w:rStyle w:val="Hyperlink"/>
            <w:noProof/>
          </w:rPr>
          <w:t>Table 2.14: Use Case “Add Subject”.</w:t>
        </w:r>
        <w:r w:rsidR="009A7FC0">
          <w:rPr>
            <w:noProof/>
            <w:webHidden/>
          </w:rPr>
          <w:tab/>
        </w:r>
        <w:r w:rsidR="009A7FC0">
          <w:rPr>
            <w:noProof/>
            <w:webHidden/>
          </w:rPr>
          <w:fldChar w:fldCharType="begin"/>
        </w:r>
        <w:r w:rsidR="009A7FC0">
          <w:rPr>
            <w:noProof/>
            <w:webHidden/>
          </w:rPr>
          <w:instrText xml:space="preserve"> PAGEREF _Toc60872608 \h </w:instrText>
        </w:r>
        <w:r w:rsidR="009A7FC0">
          <w:rPr>
            <w:noProof/>
            <w:webHidden/>
          </w:rPr>
        </w:r>
        <w:r w:rsidR="009A7FC0">
          <w:rPr>
            <w:noProof/>
            <w:webHidden/>
          </w:rPr>
          <w:fldChar w:fldCharType="separate"/>
        </w:r>
        <w:r w:rsidR="009A7FC0">
          <w:rPr>
            <w:noProof/>
            <w:webHidden/>
          </w:rPr>
          <w:t>23</w:t>
        </w:r>
        <w:r w:rsidR="009A7FC0">
          <w:rPr>
            <w:noProof/>
            <w:webHidden/>
          </w:rPr>
          <w:fldChar w:fldCharType="end"/>
        </w:r>
      </w:hyperlink>
    </w:p>
    <w:p w14:paraId="314BF669" w14:textId="11902D92" w:rsidR="009A7FC0" w:rsidRDefault="00E30FFB">
      <w:pPr>
        <w:pStyle w:val="TableofFigures"/>
        <w:tabs>
          <w:tab w:val="right" w:leader="dot" w:pos="9111"/>
        </w:tabs>
        <w:rPr>
          <w:rFonts w:asciiTheme="minorHAnsi" w:eastAsiaTheme="minorEastAsia" w:hAnsiTheme="minorHAnsi"/>
          <w:noProof/>
          <w:sz w:val="22"/>
          <w:szCs w:val="22"/>
        </w:rPr>
      </w:pPr>
      <w:hyperlink w:anchor="_Toc60872609" w:history="1">
        <w:r w:rsidR="009A7FC0" w:rsidRPr="0038135A">
          <w:rPr>
            <w:rStyle w:val="Hyperlink"/>
            <w:noProof/>
          </w:rPr>
          <w:t>Table 2.15: Use Case “Update Subject”.</w:t>
        </w:r>
        <w:r w:rsidR="009A7FC0">
          <w:rPr>
            <w:noProof/>
            <w:webHidden/>
          </w:rPr>
          <w:tab/>
        </w:r>
        <w:r w:rsidR="009A7FC0">
          <w:rPr>
            <w:noProof/>
            <w:webHidden/>
          </w:rPr>
          <w:fldChar w:fldCharType="begin"/>
        </w:r>
        <w:r w:rsidR="009A7FC0">
          <w:rPr>
            <w:noProof/>
            <w:webHidden/>
          </w:rPr>
          <w:instrText xml:space="preserve"> PAGEREF _Toc60872609 \h </w:instrText>
        </w:r>
        <w:r w:rsidR="009A7FC0">
          <w:rPr>
            <w:noProof/>
            <w:webHidden/>
          </w:rPr>
        </w:r>
        <w:r w:rsidR="009A7FC0">
          <w:rPr>
            <w:noProof/>
            <w:webHidden/>
          </w:rPr>
          <w:fldChar w:fldCharType="separate"/>
        </w:r>
        <w:r w:rsidR="009A7FC0">
          <w:rPr>
            <w:noProof/>
            <w:webHidden/>
          </w:rPr>
          <w:t>24</w:t>
        </w:r>
        <w:r w:rsidR="009A7FC0">
          <w:rPr>
            <w:noProof/>
            <w:webHidden/>
          </w:rPr>
          <w:fldChar w:fldCharType="end"/>
        </w:r>
      </w:hyperlink>
    </w:p>
    <w:p w14:paraId="4A38F170" w14:textId="567D1664" w:rsidR="009A7FC0" w:rsidRDefault="00E30FFB">
      <w:pPr>
        <w:pStyle w:val="TableofFigures"/>
        <w:tabs>
          <w:tab w:val="right" w:leader="dot" w:pos="9111"/>
        </w:tabs>
        <w:rPr>
          <w:rFonts w:asciiTheme="minorHAnsi" w:eastAsiaTheme="minorEastAsia" w:hAnsiTheme="minorHAnsi"/>
          <w:noProof/>
          <w:sz w:val="22"/>
          <w:szCs w:val="22"/>
        </w:rPr>
      </w:pPr>
      <w:hyperlink w:anchor="_Toc60872610" w:history="1">
        <w:r w:rsidR="009A7FC0" w:rsidRPr="0038135A">
          <w:rPr>
            <w:rStyle w:val="Hyperlink"/>
            <w:noProof/>
          </w:rPr>
          <w:t>Table 2.16: Use Case “View Subject's Detail”.</w:t>
        </w:r>
        <w:r w:rsidR="009A7FC0">
          <w:rPr>
            <w:noProof/>
            <w:webHidden/>
          </w:rPr>
          <w:tab/>
        </w:r>
        <w:r w:rsidR="009A7FC0">
          <w:rPr>
            <w:noProof/>
            <w:webHidden/>
          </w:rPr>
          <w:fldChar w:fldCharType="begin"/>
        </w:r>
        <w:r w:rsidR="009A7FC0">
          <w:rPr>
            <w:noProof/>
            <w:webHidden/>
          </w:rPr>
          <w:instrText xml:space="preserve"> PAGEREF _Toc60872610 \h </w:instrText>
        </w:r>
        <w:r w:rsidR="009A7FC0">
          <w:rPr>
            <w:noProof/>
            <w:webHidden/>
          </w:rPr>
        </w:r>
        <w:r w:rsidR="009A7FC0">
          <w:rPr>
            <w:noProof/>
            <w:webHidden/>
          </w:rPr>
          <w:fldChar w:fldCharType="separate"/>
        </w:r>
        <w:r w:rsidR="009A7FC0">
          <w:rPr>
            <w:noProof/>
            <w:webHidden/>
          </w:rPr>
          <w:t>25</w:t>
        </w:r>
        <w:r w:rsidR="009A7FC0">
          <w:rPr>
            <w:noProof/>
            <w:webHidden/>
          </w:rPr>
          <w:fldChar w:fldCharType="end"/>
        </w:r>
      </w:hyperlink>
    </w:p>
    <w:p w14:paraId="0593209F" w14:textId="31F2B7DE" w:rsidR="009A7FC0" w:rsidRDefault="00E30FFB">
      <w:pPr>
        <w:pStyle w:val="TableofFigures"/>
        <w:tabs>
          <w:tab w:val="right" w:leader="dot" w:pos="9111"/>
        </w:tabs>
        <w:rPr>
          <w:rFonts w:asciiTheme="minorHAnsi" w:eastAsiaTheme="minorEastAsia" w:hAnsiTheme="minorHAnsi"/>
          <w:noProof/>
          <w:sz w:val="22"/>
          <w:szCs w:val="22"/>
        </w:rPr>
      </w:pPr>
      <w:hyperlink w:anchor="_Toc60872611" w:history="1">
        <w:r w:rsidR="009A7FC0" w:rsidRPr="0038135A">
          <w:rPr>
            <w:rStyle w:val="Hyperlink"/>
            <w:noProof/>
          </w:rPr>
          <w:t>Table 2.17: Use Case “Delete Subject”.</w:t>
        </w:r>
        <w:r w:rsidR="009A7FC0">
          <w:rPr>
            <w:noProof/>
            <w:webHidden/>
          </w:rPr>
          <w:tab/>
        </w:r>
        <w:r w:rsidR="009A7FC0">
          <w:rPr>
            <w:noProof/>
            <w:webHidden/>
          </w:rPr>
          <w:fldChar w:fldCharType="begin"/>
        </w:r>
        <w:r w:rsidR="009A7FC0">
          <w:rPr>
            <w:noProof/>
            <w:webHidden/>
          </w:rPr>
          <w:instrText xml:space="preserve"> PAGEREF _Toc60872611 \h </w:instrText>
        </w:r>
        <w:r w:rsidR="009A7FC0">
          <w:rPr>
            <w:noProof/>
            <w:webHidden/>
          </w:rPr>
        </w:r>
        <w:r w:rsidR="009A7FC0">
          <w:rPr>
            <w:noProof/>
            <w:webHidden/>
          </w:rPr>
          <w:fldChar w:fldCharType="separate"/>
        </w:r>
        <w:r w:rsidR="009A7FC0">
          <w:rPr>
            <w:noProof/>
            <w:webHidden/>
          </w:rPr>
          <w:t>26</w:t>
        </w:r>
        <w:r w:rsidR="009A7FC0">
          <w:rPr>
            <w:noProof/>
            <w:webHidden/>
          </w:rPr>
          <w:fldChar w:fldCharType="end"/>
        </w:r>
      </w:hyperlink>
    </w:p>
    <w:p w14:paraId="78571973" w14:textId="0BB6F8B5" w:rsidR="009A7FC0" w:rsidRDefault="00E30FFB">
      <w:pPr>
        <w:pStyle w:val="TableofFigures"/>
        <w:tabs>
          <w:tab w:val="right" w:leader="dot" w:pos="9111"/>
        </w:tabs>
        <w:rPr>
          <w:rFonts w:asciiTheme="minorHAnsi" w:eastAsiaTheme="minorEastAsia" w:hAnsiTheme="minorHAnsi"/>
          <w:noProof/>
          <w:sz w:val="22"/>
          <w:szCs w:val="22"/>
        </w:rPr>
      </w:pPr>
      <w:hyperlink w:anchor="_Toc60872612" w:history="1">
        <w:r w:rsidR="009A7FC0" w:rsidRPr="0038135A">
          <w:rPr>
            <w:rStyle w:val="Hyperlink"/>
            <w:noProof/>
          </w:rPr>
          <w:t>Table 2.18: Use Case “Add Training Program”.</w:t>
        </w:r>
        <w:r w:rsidR="009A7FC0">
          <w:rPr>
            <w:noProof/>
            <w:webHidden/>
          </w:rPr>
          <w:tab/>
        </w:r>
        <w:r w:rsidR="009A7FC0">
          <w:rPr>
            <w:noProof/>
            <w:webHidden/>
          </w:rPr>
          <w:fldChar w:fldCharType="begin"/>
        </w:r>
        <w:r w:rsidR="009A7FC0">
          <w:rPr>
            <w:noProof/>
            <w:webHidden/>
          </w:rPr>
          <w:instrText xml:space="preserve"> PAGEREF _Toc60872612 \h </w:instrText>
        </w:r>
        <w:r w:rsidR="009A7FC0">
          <w:rPr>
            <w:noProof/>
            <w:webHidden/>
          </w:rPr>
        </w:r>
        <w:r w:rsidR="009A7FC0">
          <w:rPr>
            <w:noProof/>
            <w:webHidden/>
          </w:rPr>
          <w:fldChar w:fldCharType="separate"/>
        </w:r>
        <w:r w:rsidR="009A7FC0">
          <w:rPr>
            <w:noProof/>
            <w:webHidden/>
          </w:rPr>
          <w:t>27</w:t>
        </w:r>
        <w:r w:rsidR="009A7FC0">
          <w:rPr>
            <w:noProof/>
            <w:webHidden/>
          </w:rPr>
          <w:fldChar w:fldCharType="end"/>
        </w:r>
      </w:hyperlink>
    </w:p>
    <w:p w14:paraId="407838A1" w14:textId="3ADDCA95" w:rsidR="009A7FC0" w:rsidRDefault="00E30FFB">
      <w:pPr>
        <w:pStyle w:val="TableofFigures"/>
        <w:tabs>
          <w:tab w:val="right" w:leader="dot" w:pos="9111"/>
        </w:tabs>
        <w:rPr>
          <w:rFonts w:asciiTheme="minorHAnsi" w:eastAsiaTheme="minorEastAsia" w:hAnsiTheme="minorHAnsi"/>
          <w:noProof/>
          <w:sz w:val="22"/>
          <w:szCs w:val="22"/>
        </w:rPr>
      </w:pPr>
      <w:hyperlink w:anchor="_Toc60872613" w:history="1">
        <w:r w:rsidR="009A7FC0" w:rsidRPr="0038135A">
          <w:rPr>
            <w:rStyle w:val="Hyperlink"/>
            <w:noProof/>
          </w:rPr>
          <w:t>Table 2.19: Use Case “Update Training Program”.</w:t>
        </w:r>
        <w:r w:rsidR="009A7FC0">
          <w:rPr>
            <w:noProof/>
            <w:webHidden/>
          </w:rPr>
          <w:tab/>
        </w:r>
        <w:r w:rsidR="009A7FC0">
          <w:rPr>
            <w:noProof/>
            <w:webHidden/>
          </w:rPr>
          <w:fldChar w:fldCharType="begin"/>
        </w:r>
        <w:r w:rsidR="009A7FC0">
          <w:rPr>
            <w:noProof/>
            <w:webHidden/>
          </w:rPr>
          <w:instrText xml:space="preserve"> PAGEREF _Toc60872613 \h </w:instrText>
        </w:r>
        <w:r w:rsidR="009A7FC0">
          <w:rPr>
            <w:noProof/>
            <w:webHidden/>
          </w:rPr>
        </w:r>
        <w:r w:rsidR="009A7FC0">
          <w:rPr>
            <w:noProof/>
            <w:webHidden/>
          </w:rPr>
          <w:fldChar w:fldCharType="separate"/>
        </w:r>
        <w:r w:rsidR="009A7FC0">
          <w:rPr>
            <w:noProof/>
            <w:webHidden/>
          </w:rPr>
          <w:t>28</w:t>
        </w:r>
        <w:r w:rsidR="009A7FC0">
          <w:rPr>
            <w:noProof/>
            <w:webHidden/>
          </w:rPr>
          <w:fldChar w:fldCharType="end"/>
        </w:r>
      </w:hyperlink>
    </w:p>
    <w:p w14:paraId="5F214909" w14:textId="5EFCEC34" w:rsidR="009A7FC0" w:rsidRDefault="00E30FFB">
      <w:pPr>
        <w:pStyle w:val="TableofFigures"/>
        <w:tabs>
          <w:tab w:val="right" w:leader="dot" w:pos="9111"/>
        </w:tabs>
        <w:rPr>
          <w:rFonts w:asciiTheme="minorHAnsi" w:eastAsiaTheme="minorEastAsia" w:hAnsiTheme="minorHAnsi"/>
          <w:noProof/>
          <w:sz w:val="22"/>
          <w:szCs w:val="22"/>
        </w:rPr>
      </w:pPr>
      <w:hyperlink w:anchor="_Toc60872614" w:history="1">
        <w:r w:rsidR="009A7FC0" w:rsidRPr="0038135A">
          <w:rPr>
            <w:rStyle w:val="Hyperlink"/>
            <w:noProof/>
          </w:rPr>
          <w:t>Table 2.20: Use Case “Delete Training Program”.</w:t>
        </w:r>
        <w:r w:rsidR="009A7FC0">
          <w:rPr>
            <w:noProof/>
            <w:webHidden/>
          </w:rPr>
          <w:tab/>
        </w:r>
        <w:r w:rsidR="009A7FC0">
          <w:rPr>
            <w:noProof/>
            <w:webHidden/>
          </w:rPr>
          <w:fldChar w:fldCharType="begin"/>
        </w:r>
        <w:r w:rsidR="009A7FC0">
          <w:rPr>
            <w:noProof/>
            <w:webHidden/>
          </w:rPr>
          <w:instrText xml:space="preserve"> PAGEREF _Toc60872614 \h </w:instrText>
        </w:r>
        <w:r w:rsidR="009A7FC0">
          <w:rPr>
            <w:noProof/>
            <w:webHidden/>
          </w:rPr>
        </w:r>
        <w:r w:rsidR="009A7FC0">
          <w:rPr>
            <w:noProof/>
            <w:webHidden/>
          </w:rPr>
          <w:fldChar w:fldCharType="separate"/>
        </w:r>
        <w:r w:rsidR="009A7FC0">
          <w:rPr>
            <w:noProof/>
            <w:webHidden/>
          </w:rPr>
          <w:t>29</w:t>
        </w:r>
        <w:r w:rsidR="009A7FC0">
          <w:rPr>
            <w:noProof/>
            <w:webHidden/>
          </w:rPr>
          <w:fldChar w:fldCharType="end"/>
        </w:r>
      </w:hyperlink>
    </w:p>
    <w:p w14:paraId="1AFBC23A" w14:textId="5B18DB19" w:rsidR="009A7FC0" w:rsidRDefault="00E30FFB">
      <w:pPr>
        <w:pStyle w:val="TableofFigures"/>
        <w:tabs>
          <w:tab w:val="right" w:leader="dot" w:pos="9111"/>
        </w:tabs>
        <w:rPr>
          <w:rFonts w:asciiTheme="minorHAnsi" w:eastAsiaTheme="minorEastAsia" w:hAnsiTheme="minorHAnsi"/>
          <w:noProof/>
          <w:sz w:val="22"/>
          <w:szCs w:val="22"/>
        </w:rPr>
      </w:pPr>
      <w:hyperlink w:anchor="_Toc60872615" w:history="1">
        <w:r w:rsidR="009A7FC0" w:rsidRPr="0038135A">
          <w:rPr>
            <w:rStyle w:val="Hyperlink"/>
            <w:noProof/>
          </w:rPr>
          <w:t>Table 2.21: Use Case “Grant Access”</w:t>
        </w:r>
        <w:r w:rsidR="009A7FC0">
          <w:rPr>
            <w:noProof/>
            <w:webHidden/>
          </w:rPr>
          <w:tab/>
        </w:r>
        <w:r w:rsidR="009A7FC0">
          <w:rPr>
            <w:noProof/>
            <w:webHidden/>
          </w:rPr>
          <w:fldChar w:fldCharType="begin"/>
        </w:r>
        <w:r w:rsidR="009A7FC0">
          <w:rPr>
            <w:noProof/>
            <w:webHidden/>
          </w:rPr>
          <w:instrText xml:space="preserve"> PAGEREF _Toc60872615 \h </w:instrText>
        </w:r>
        <w:r w:rsidR="009A7FC0">
          <w:rPr>
            <w:noProof/>
            <w:webHidden/>
          </w:rPr>
        </w:r>
        <w:r w:rsidR="009A7FC0">
          <w:rPr>
            <w:noProof/>
            <w:webHidden/>
          </w:rPr>
          <w:fldChar w:fldCharType="separate"/>
        </w:r>
        <w:r w:rsidR="009A7FC0">
          <w:rPr>
            <w:noProof/>
            <w:webHidden/>
          </w:rPr>
          <w:t>30</w:t>
        </w:r>
        <w:r w:rsidR="009A7FC0">
          <w:rPr>
            <w:noProof/>
            <w:webHidden/>
          </w:rPr>
          <w:fldChar w:fldCharType="end"/>
        </w:r>
      </w:hyperlink>
    </w:p>
    <w:p w14:paraId="4756EA62" w14:textId="178FBDB5" w:rsidR="009A7FC0" w:rsidRDefault="00E30FFB">
      <w:pPr>
        <w:pStyle w:val="TableofFigures"/>
        <w:tabs>
          <w:tab w:val="right" w:leader="dot" w:pos="9111"/>
        </w:tabs>
        <w:rPr>
          <w:rFonts w:asciiTheme="minorHAnsi" w:eastAsiaTheme="minorEastAsia" w:hAnsiTheme="minorHAnsi"/>
          <w:noProof/>
          <w:sz w:val="22"/>
          <w:szCs w:val="22"/>
        </w:rPr>
      </w:pPr>
      <w:hyperlink w:anchor="_Toc60872616" w:history="1">
        <w:r w:rsidR="009A7FC0" w:rsidRPr="0038135A">
          <w:rPr>
            <w:rStyle w:val="Hyperlink"/>
            <w:noProof/>
          </w:rPr>
          <w:t>Table 2.22: Use Case “Add Major”.</w:t>
        </w:r>
        <w:r w:rsidR="009A7FC0">
          <w:rPr>
            <w:noProof/>
            <w:webHidden/>
          </w:rPr>
          <w:tab/>
        </w:r>
        <w:r w:rsidR="009A7FC0">
          <w:rPr>
            <w:noProof/>
            <w:webHidden/>
          </w:rPr>
          <w:fldChar w:fldCharType="begin"/>
        </w:r>
        <w:r w:rsidR="009A7FC0">
          <w:rPr>
            <w:noProof/>
            <w:webHidden/>
          </w:rPr>
          <w:instrText xml:space="preserve"> PAGEREF _Toc60872616 \h </w:instrText>
        </w:r>
        <w:r w:rsidR="009A7FC0">
          <w:rPr>
            <w:noProof/>
            <w:webHidden/>
          </w:rPr>
        </w:r>
        <w:r w:rsidR="009A7FC0">
          <w:rPr>
            <w:noProof/>
            <w:webHidden/>
          </w:rPr>
          <w:fldChar w:fldCharType="separate"/>
        </w:r>
        <w:r w:rsidR="009A7FC0">
          <w:rPr>
            <w:noProof/>
            <w:webHidden/>
          </w:rPr>
          <w:t>31</w:t>
        </w:r>
        <w:r w:rsidR="009A7FC0">
          <w:rPr>
            <w:noProof/>
            <w:webHidden/>
          </w:rPr>
          <w:fldChar w:fldCharType="end"/>
        </w:r>
      </w:hyperlink>
    </w:p>
    <w:p w14:paraId="6C6A9E18" w14:textId="3C814BC5" w:rsidR="009A7FC0" w:rsidRDefault="00E30FFB">
      <w:pPr>
        <w:pStyle w:val="TableofFigures"/>
        <w:tabs>
          <w:tab w:val="right" w:leader="dot" w:pos="9111"/>
        </w:tabs>
        <w:rPr>
          <w:rFonts w:asciiTheme="minorHAnsi" w:eastAsiaTheme="minorEastAsia" w:hAnsiTheme="minorHAnsi"/>
          <w:noProof/>
          <w:sz w:val="22"/>
          <w:szCs w:val="22"/>
        </w:rPr>
      </w:pPr>
      <w:hyperlink w:anchor="_Toc60872617" w:history="1">
        <w:r w:rsidR="009A7FC0" w:rsidRPr="0038135A">
          <w:rPr>
            <w:rStyle w:val="Hyperlink"/>
            <w:noProof/>
          </w:rPr>
          <w:t>Table 2.23: Use Case “Update Major”.</w:t>
        </w:r>
        <w:r w:rsidR="009A7FC0">
          <w:rPr>
            <w:noProof/>
            <w:webHidden/>
          </w:rPr>
          <w:tab/>
        </w:r>
        <w:r w:rsidR="009A7FC0">
          <w:rPr>
            <w:noProof/>
            <w:webHidden/>
          </w:rPr>
          <w:fldChar w:fldCharType="begin"/>
        </w:r>
        <w:r w:rsidR="009A7FC0">
          <w:rPr>
            <w:noProof/>
            <w:webHidden/>
          </w:rPr>
          <w:instrText xml:space="preserve"> PAGEREF _Toc60872617 \h </w:instrText>
        </w:r>
        <w:r w:rsidR="009A7FC0">
          <w:rPr>
            <w:noProof/>
            <w:webHidden/>
          </w:rPr>
        </w:r>
        <w:r w:rsidR="009A7FC0">
          <w:rPr>
            <w:noProof/>
            <w:webHidden/>
          </w:rPr>
          <w:fldChar w:fldCharType="separate"/>
        </w:r>
        <w:r w:rsidR="009A7FC0">
          <w:rPr>
            <w:noProof/>
            <w:webHidden/>
          </w:rPr>
          <w:t>32</w:t>
        </w:r>
        <w:r w:rsidR="009A7FC0">
          <w:rPr>
            <w:noProof/>
            <w:webHidden/>
          </w:rPr>
          <w:fldChar w:fldCharType="end"/>
        </w:r>
      </w:hyperlink>
    </w:p>
    <w:p w14:paraId="513FFF85" w14:textId="3FD40AB1" w:rsidR="009A7FC0" w:rsidRDefault="00E30FFB">
      <w:pPr>
        <w:pStyle w:val="TableofFigures"/>
        <w:tabs>
          <w:tab w:val="right" w:leader="dot" w:pos="9111"/>
        </w:tabs>
        <w:rPr>
          <w:rFonts w:asciiTheme="minorHAnsi" w:eastAsiaTheme="minorEastAsia" w:hAnsiTheme="minorHAnsi"/>
          <w:noProof/>
          <w:sz w:val="22"/>
          <w:szCs w:val="22"/>
        </w:rPr>
      </w:pPr>
      <w:hyperlink w:anchor="_Toc60872618" w:history="1">
        <w:r w:rsidR="009A7FC0" w:rsidRPr="0038135A">
          <w:rPr>
            <w:rStyle w:val="Hyperlink"/>
            <w:noProof/>
          </w:rPr>
          <w:t>Table 2.24: Use Case “Delete Major”.</w:t>
        </w:r>
        <w:r w:rsidR="009A7FC0">
          <w:rPr>
            <w:noProof/>
            <w:webHidden/>
          </w:rPr>
          <w:tab/>
        </w:r>
        <w:r w:rsidR="009A7FC0">
          <w:rPr>
            <w:noProof/>
            <w:webHidden/>
          </w:rPr>
          <w:fldChar w:fldCharType="begin"/>
        </w:r>
        <w:r w:rsidR="009A7FC0">
          <w:rPr>
            <w:noProof/>
            <w:webHidden/>
          </w:rPr>
          <w:instrText xml:space="preserve"> PAGEREF _Toc60872618 \h </w:instrText>
        </w:r>
        <w:r w:rsidR="009A7FC0">
          <w:rPr>
            <w:noProof/>
            <w:webHidden/>
          </w:rPr>
        </w:r>
        <w:r w:rsidR="009A7FC0">
          <w:rPr>
            <w:noProof/>
            <w:webHidden/>
          </w:rPr>
          <w:fldChar w:fldCharType="separate"/>
        </w:r>
        <w:r w:rsidR="009A7FC0">
          <w:rPr>
            <w:noProof/>
            <w:webHidden/>
          </w:rPr>
          <w:t>33</w:t>
        </w:r>
        <w:r w:rsidR="009A7FC0">
          <w:rPr>
            <w:noProof/>
            <w:webHidden/>
          </w:rPr>
          <w:fldChar w:fldCharType="end"/>
        </w:r>
      </w:hyperlink>
    </w:p>
    <w:p w14:paraId="1F3A7473" w14:textId="2070C3BA" w:rsidR="009A7FC0" w:rsidRDefault="00E30FFB">
      <w:pPr>
        <w:pStyle w:val="TableofFigures"/>
        <w:tabs>
          <w:tab w:val="right" w:leader="dot" w:pos="9111"/>
        </w:tabs>
        <w:rPr>
          <w:rFonts w:asciiTheme="minorHAnsi" w:eastAsiaTheme="minorEastAsia" w:hAnsiTheme="minorHAnsi"/>
          <w:noProof/>
          <w:sz w:val="22"/>
          <w:szCs w:val="22"/>
        </w:rPr>
      </w:pPr>
      <w:hyperlink w:anchor="_Toc60872619" w:history="1">
        <w:r w:rsidR="009A7FC0" w:rsidRPr="0038135A">
          <w:rPr>
            <w:rStyle w:val="Hyperlink"/>
            <w:noProof/>
          </w:rPr>
          <w:t>Table 3.1: Comparision of writing styles between PHP and Blades.</w:t>
        </w:r>
        <w:r w:rsidR="009A7FC0">
          <w:rPr>
            <w:noProof/>
            <w:webHidden/>
          </w:rPr>
          <w:tab/>
        </w:r>
        <w:r w:rsidR="009A7FC0">
          <w:rPr>
            <w:noProof/>
            <w:webHidden/>
          </w:rPr>
          <w:fldChar w:fldCharType="begin"/>
        </w:r>
        <w:r w:rsidR="009A7FC0">
          <w:rPr>
            <w:noProof/>
            <w:webHidden/>
          </w:rPr>
          <w:instrText xml:space="preserve"> PAGEREF _Toc60872619 \h </w:instrText>
        </w:r>
        <w:r w:rsidR="009A7FC0">
          <w:rPr>
            <w:noProof/>
            <w:webHidden/>
          </w:rPr>
        </w:r>
        <w:r w:rsidR="009A7FC0">
          <w:rPr>
            <w:noProof/>
            <w:webHidden/>
          </w:rPr>
          <w:fldChar w:fldCharType="separate"/>
        </w:r>
        <w:r w:rsidR="009A7FC0">
          <w:rPr>
            <w:noProof/>
            <w:webHidden/>
          </w:rPr>
          <w:t>45</w:t>
        </w:r>
        <w:r w:rsidR="009A7FC0">
          <w:rPr>
            <w:noProof/>
            <w:webHidden/>
          </w:rPr>
          <w:fldChar w:fldCharType="end"/>
        </w:r>
      </w:hyperlink>
    </w:p>
    <w:p w14:paraId="023D7D57" w14:textId="20921F2B" w:rsidR="007B1A23" w:rsidRDefault="00C1382E">
      <w:pPr>
        <w:spacing w:after="200" w:line="276" w:lineRule="auto"/>
        <w:rPr>
          <w:sz w:val="26"/>
          <w:szCs w:val="26"/>
        </w:rPr>
      </w:pPr>
      <w:r>
        <w:rPr>
          <w:sz w:val="26"/>
          <w:szCs w:val="26"/>
        </w:rPr>
        <w:lastRenderedPageBreak/>
        <w:fldChar w:fldCharType="end"/>
      </w:r>
      <w:r w:rsidR="007B1A23">
        <w:rPr>
          <w:sz w:val="26"/>
          <w:szCs w:val="26"/>
        </w:rPr>
        <w:br w:type="page"/>
      </w:r>
    </w:p>
    <w:p w14:paraId="2FB68021" w14:textId="713D8D71" w:rsidR="00E7653B" w:rsidRDefault="00E7653B" w:rsidP="0062369A">
      <w:pPr>
        <w:pStyle w:val="Heading1"/>
        <w:ind w:left="0" w:firstLine="0"/>
      </w:pPr>
      <w:bookmarkStart w:id="9" w:name="_Toc61045683"/>
      <w:r>
        <w:lastRenderedPageBreak/>
        <w:t>INTRODUCTION</w:t>
      </w:r>
      <w:bookmarkEnd w:id="9"/>
    </w:p>
    <w:p w14:paraId="158DE147" w14:textId="3E761627" w:rsidR="00EE0E74" w:rsidRDefault="00EE0E74" w:rsidP="00E7653B">
      <w:pPr>
        <w:pStyle w:val="Heading2"/>
      </w:pPr>
      <w:bookmarkStart w:id="10" w:name="_Toc61045684"/>
      <w:r>
        <w:t xml:space="preserve">Objectives and the </w:t>
      </w:r>
      <w:r w:rsidR="005A0C13">
        <w:t>Objects</w:t>
      </w:r>
      <w:r w:rsidR="00E95417">
        <w:t>.</w:t>
      </w:r>
      <w:bookmarkEnd w:id="10"/>
    </w:p>
    <w:p w14:paraId="360F7D5A" w14:textId="2F6F411B" w:rsidR="00B3576A" w:rsidRDefault="00B3576A" w:rsidP="00EE0E74">
      <w:pPr>
        <w:pStyle w:val="Heading3"/>
      </w:pPr>
      <w:bookmarkStart w:id="11" w:name="_Toc61045685"/>
      <w:r>
        <w:t>Objectives</w:t>
      </w:r>
      <w:bookmarkEnd w:id="11"/>
      <w:r>
        <w:t xml:space="preserve"> </w:t>
      </w:r>
    </w:p>
    <w:p w14:paraId="4E348E41" w14:textId="77777777" w:rsidR="00B3576A" w:rsidRDefault="00B3576A" w:rsidP="00B3576A">
      <w:pPr>
        <w:pStyle w:val="Nidungvnbn"/>
      </w:pPr>
      <w:r>
        <w:t>To design and develop a Student Management System for an university.</w:t>
      </w:r>
    </w:p>
    <w:p w14:paraId="6C674740" w14:textId="2B7873B4" w:rsidR="004A0D1B" w:rsidRDefault="00B3576A" w:rsidP="004A0D1B">
      <w:pPr>
        <w:pStyle w:val="Nidungvnbn"/>
      </w:pPr>
      <w:r>
        <w:t xml:space="preserve">To </w:t>
      </w:r>
      <w:r w:rsidR="005A0C13">
        <w:t xml:space="preserve">record all the student’s information for future reference and to </w:t>
      </w:r>
      <w:r w:rsidR="004A0D1B">
        <w:t>manage</w:t>
      </w:r>
      <w:r w:rsidR="005A0C13">
        <w:t xml:space="preserve"> student’s information include personal information and the academic information</w:t>
      </w:r>
      <w:r>
        <w:t>.</w:t>
      </w:r>
    </w:p>
    <w:p w14:paraId="6572CBB6" w14:textId="3E85B650" w:rsidR="00EE0E74" w:rsidRDefault="00EE0E74" w:rsidP="00EE0E74">
      <w:pPr>
        <w:pStyle w:val="Heading3"/>
      </w:pPr>
      <w:bookmarkStart w:id="12" w:name="_Toc61045686"/>
      <w:r>
        <w:t>Objects</w:t>
      </w:r>
      <w:bookmarkEnd w:id="12"/>
    </w:p>
    <w:p w14:paraId="38D3AE6E" w14:textId="29747392" w:rsidR="00D20AE0" w:rsidRPr="00EE0E74" w:rsidRDefault="00B23120" w:rsidP="00D20AE0">
      <w:pPr>
        <w:pStyle w:val="Nidungvnbn"/>
      </w:pPr>
      <w:r>
        <w:t xml:space="preserve">The users of this system are given to three groups which are administrators and students. </w:t>
      </w:r>
      <w:r w:rsidR="00ED149C">
        <w:t>Administrator can manage all student’s data and information easily</w:t>
      </w:r>
      <w:r>
        <w:t xml:space="preserve"> and students</w:t>
      </w:r>
      <w:r w:rsidR="00ED149C">
        <w:t xml:space="preserve"> can</w:t>
      </w:r>
      <w:r w:rsidR="00D20AE0">
        <w:t xml:space="preserve"> check their information</w:t>
      </w:r>
      <w:r w:rsidR="00ED149C">
        <w:t xml:space="preserve"> after login successful</w:t>
      </w:r>
      <w:r w:rsidR="00D20AE0">
        <w:t>.</w:t>
      </w:r>
    </w:p>
    <w:p w14:paraId="2B33F6BB" w14:textId="16439FD2" w:rsidR="00B3576A" w:rsidRDefault="00B3576A" w:rsidP="00B3576A">
      <w:pPr>
        <w:pStyle w:val="Heading2"/>
      </w:pPr>
      <w:bookmarkStart w:id="13" w:name="_Toc61045687"/>
      <w:r>
        <w:t>Scopes</w:t>
      </w:r>
      <w:bookmarkEnd w:id="13"/>
      <w:r>
        <w:t xml:space="preserve"> </w:t>
      </w:r>
    </w:p>
    <w:p w14:paraId="3BB4CBDC" w14:textId="0C1B8DCC" w:rsidR="00B3576A" w:rsidRDefault="00B3576A" w:rsidP="00B3576A">
      <w:pPr>
        <w:pStyle w:val="Nidungvnbn"/>
      </w:pPr>
      <w:r>
        <w:t>The main target of this system is an university</w:t>
      </w:r>
      <w:r w:rsidR="005A0C13">
        <w:t xml:space="preserve">, it is important because to make sure the system meet </w:t>
      </w:r>
      <w:r w:rsidR="00D20AE0">
        <w:t>their requirements</w:t>
      </w:r>
      <w:r>
        <w:t>.</w:t>
      </w:r>
    </w:p>
    <w:p w14:paraId="61681A77" w14:textId="0915DE06" w:rsidR="00E7653B" w:rsidRDefault="00EE0E74" w:rsidP="00EE0E74">
      <w:pPr>
        <w:pStyle w:val="Nidungvnbn"/>
      </w:pPr>
      <w:r>
        <w:t>.</w:t>
      </w:r>
      <w:r w:rsidR="00E7653B">
        <w:br w:type="page"/>
      </w:r>
    </w:p>
    <w:p w14:paraId="5F7E2DDF" w14:textId="614F066D" w:rsidR="0062369A" w:rsidRDefault="00805C27" w:rsidP="0062369A">
      <w:pPr>
        <w:pStyle w:val="Heading1"/>
        <w:ind w:left="0" w:firstLine="0"/>
      </w:pPr>
      <w:bookmarkStart w:id="14" w:name="_Toc61045688"/>
      <w:r>
        <w:lastRenderedPageBreak/>
        <w:t>SYSTEM</w:t>
      </w:r>
      <w:r w:rsidR="007D1BA2">
        <w:t xml:space="preserve"> ANALYSIS AND DESIGN</w:t>
      </w:r>
      <w:bookmarkEnd w:id="14"/>
    </w:p>
    <w:p w14:paraId="1B3570A9" w14:textId="2633DE7A" w:rsidR="00812D63" w:rsidRDefault="00805C27" w:rsidP="00812D63">
      <w:pPr>
        <w:pStyle w:val="Heading2"/>
      </w:pPr>
      <w:bookmarkStart w:id="15" w:name="_Toc61045689"/>
      <w:r>
        <w:t>System Analysis</w:t>
      </w:r>
      <w:bookmarkEnd w:id="15"/>
    </w:p>
    <w:p w14:paraId="3B36F25B" w14:textId="7757E507" w:rsidR="00AE524B" w:rsidRPr="002F20D4" w:rsidRDefault="002F20D4" w:rsidP="002F20D4">
      <w:pPr>
        <w:pStyle w:val="Nidungvnbn"/>
      </w:pPr>
      <w:r>
        <w:t>The Student Management System can handle all the details about a student, student personal details, academic details</w:t>
      </w:r>
      <w:r w:rsidR="007E2722">
        <w:t>, college details</w:t>
      </w:r>
      <w:r>
        <w:t xml:space="preserve"> etc., The Student Manage System is an automated version of manual student management process.</w:t>
      </w:r>
    </w:p>
    <w:p w14:paraId="055199B1" w14:textId="060F5F22" w:rsidR="007D1BA2" w:rsidRDefault="007D1BA2" w:rsidP="007D1BA2">
      <w:pPr>
        <w:pStyle w:val="Heading3"/>
      </w:pPr>
      <w:bookmarkStart w:id="16" w:name="_Toc61045690"/>
      <w:r>
        <w:t>Purpose</w:t>
      </w:r>
      <w:bookmarkEnd w:id="16"/>
    </w:p>
    <w:p w14:paraId="0BDE86CB" w14:textId="4406AB6C" w:rsidR="007E2722" w:rsidRPr="007E2722" w:rsidRDefault="007D1BA2" w:rsidP="005876E8">
      <w:pPr>
        <w:pStyle w:val="Nidungvnbn"/>
      </w:pPr>
      <w:r>
        <w:t xml:space="preserve">This System Requirements Specification </w:t>
      </w:r>
      <w:r w:rsidR="002F20D4">
        <w:t>contains the complete system requirements for the Student Management System and describes the design decisions, architectural design and the detailed design needed to implement the system</w:t>
      </w:r>
      <w:r>
        <w:t>.</w:t>
      </w:r>
      <w:r w:rsidR="002F20D4">
        <w:t xml:space="preserve"> It provides the visibility in the design and information needed for software support.</w:t>
      </w:r>
      <w:r w:rsidR="005876E8">
        <w:t xml:space="preserve"> </w:t>
      </w:r>
    </w:p>
    <w:p w14:paraId="423EE1B5" w14:textId="10213C97" w:rsidR="007D1BA2" w:rsidRDefault="007D1BA2" w:rsidP="007D1BA2">
      <w:pPr>
        <w:pStyle w:val="Heading3"/>
      </w:pPr>
      <w:bookmarkStart w:id="17" w:name="_Toc61045691"/>
      <w:r>
        <w:t xml:space="preserve">System </w:t>
      </w:r>
      <w:r w:rsidR="003B6CA7">
        <w:t>P</w:t>
      </w:r>
      <w:r>
        <w:t>erspective</w:t>
      </w:r>
      <w:bookmarkEnd w:id="17"/>
    </w:p>
    <w:p w14:paraId="693A17D4" w14:textId="115B8EAF" w:rsidR="007D1BA2" w:rsidRPr="007D1BA2" w:rsidRDefault="00C665FF" w:rsidP="007D1BA2">
      <w:pPr>
        <w:pStyle w:val="Nidungvnbn"/>
      </w:pPr>
      <w:r>
        <w:t xml:space="preserve">The proposed system will be developed using </w:t>
      </w:r>
      <w:r w:rsidR="002F20D4">
        <w:t>MVC architecture and be compatible with any platform. The front end of the system will be developed using Laravel’s blade engine and backend will be developed using Laravel</w:t>
      </w:r>
      <w:r w:rsidR="00805C27">
        <w:t>.</w:t>
      </w:r>
    </w:p>
    <w:p w14:paraId="243805FD" w14:textId="6DA0AFA2" w:rsidR="00B41910" w:rsidRDefault="00FC4450" w:rsidP="00805C27">
      <w:pPr>
        <w:pStyle w:val="Heading3"/>
      </w:pPr>
      <w:bookmarkStart w:id="18" w:name="_Toc61045692"/>
      <w:r>
        <w:lastRenderedPageBreak/>
        <w:t>Actors And Use Cases Descriptions</w:t>
      </w:r>
      <w:bookmarkEnd w:id="18"/>
      <w:r>
        <w:t xml:space="preserve"> </w:t>
      </w:r>
    </w:p>
    <w:p w14:paraId="487ECD77" w14:textId="5F527E64" w:rsidR="00FC4450" w:rsidRDefault="00FC4450" w:rsidP="00805C27">
      <w:pPr>
        <w:pStyle w:val="Heading4"/>
      </w:pPr>
      <w:bookmarkStart w:id="19" w:name="_Toc61045693"/>
      <w:r>
        <w:t>Diagram</w:t>
      </w:r>
      <w:r w:rsidR="007D1BA2">
        <w:t>s</w:t>
      </w:r>
      <w:bookmarkEnd w:id="19"/>
    </w:p>
    <w:p w14:paraId="03333BCF" w14:textId="77777777" w:rsidR="00C1382E" w:rsidRDefault="00F33496" w:rsidP="00C1382E">
      <w:pPr>
        <w:pStyle w:val="Nidungvnbn"/>
        <w:keepNext/>
      </w:pPr>
      <w:r w:rsidRPr="00F33496">
        <w:rPr>
          <w:noProof/>
        </w:rPr>
        <w:drawing>
          <wp:inline distT="0" distB="0" distL="0" distR="0" wp14:anchorId="58B619CD" wp14:editId="5FDDF9D5">
            <wp:extent cx="5791720" cy="637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720" cy="6377940"/>
                    </a:xfrm>
                    <a:prstGeom prst="rect">
                      <a:avLst/>
                    </a:prstGeom>
                  </pic:spPr>
                </pic:pic>
              </a:graphicData>
            </a:graphic>
          </wp:inline>
        </w:drawing>
      </w:r>
    </w:p>
    <w:p w14:paraId="13F4761C" w14:textId="3562D947" w:rsidR="002A2850" w:rsidRDefault="00C1382E" w:rsidP="00C1382E">
      <w:pPr>
        <w:pStyle w:val="Caption"/>
      </w:pPr>
      <w:bookmarkStart w:id="20" w:name="_Toc60872580"/>
      <w:r>
        <w:t xml:space="preserve">Figure </w:t>
      </w:r>
      <w:fldSimple w:instr=" STYLEREF 1 \s ">
        <w:r w:rsidR="00853E4F">
          <w:rPr>
            <w:noProof/>
          </w:rPr>
          <w:t>1</w:t>
        </w:r>
      </w:fldSimple>
      <w:r w:rsidR="00853E4F">
        <w:t>.</w:t>
      </w:r>
      <w:fldSimple w:instr=" SEQ Figure \* ARABIC \s 1 ">
        <w:r w:rsidR="00853E4F">
          <w:rPr>
            <w:noProof/>
          </w:rPr>
          <w:t>1</w:t>
        </w:r>
      </w:fldSimple>
      <w:r>
        <w:t>: Student</w:t>
      </w:r>
      <w:r w:rsidR="00D321EB">
        <w:t xml:space="preserve"> Information and University</w:t>
      </w:r>
      <w:r>
        <w:t xml:space="preserve"> Management</w:t>
      </w:r>
      <w:bookmarkEnd w:id="20"/>
    </w:p>
    <w:p w14:paraId="4F74B377" w14:textId="27A333CA" w:rsidR="00F33496" w:rsidRDefault="007D1BA2" w:rsidP="00805C27">
      <w:pPr>
        <w:pStyle w:val="Heading4"/>
      </w:pPr>
      <w:bookmarkStart w:id="21" w:name="_Toc61045694"/>
      <w:r>
        <w:lastRenderedPageBreak/>
        <w:t>Actors Description</w:t>
      </w:r>
      <w:bookmarkEnd w:id="21"/>
    </w:p>
    <w:tbl>
      <w:tblPr>
        <w:tblStyle w:val="TableGrid"/>
        <w:tblW w:w="0" w:type="auto"/>
        <w:tblLook w:val="04A0" w:firstRow="1" w:lastRow="0" w:firstColumn="1" w:lastColumn="0" w:noHBand="0" w:noVBand="1"/>
      </w:tblPr>
      <w:tblGrid>
        <w:gridCol w:w="3014"/>
        <w:gridCol w:w="3041"/>
        <w:gridCol w:w="3056"/>
      </w:tblGrid>
      <w:tr w:rsidR="007D1BA2" w14:paraId="0F401C8C" w14:textId="77777777" w:rsidTr="002A2850">
        <w:tc>
          <w:tcPr>
            <w:tcW w:w="3014" w:type="dxa"/>
            <w:vAlign w:val="center"/>
          </w:tcPr>
          <w:p w14:paraId="2F86B10C" w14:textId="3BD05E2A" w:rsidR="007D1BA2" w:rsidRPr="007D1BA2" w:rsidRDefault="007D1BA2" w:rsidP="00C1382E">
            <w:pPr>
              <w:pStyle w:val="Nidungvnbn"/>
              <w:spacing w:before="120"/>
              <w:ind w:firstLine="142"/>
              <w:jc w:val="left"/>
              <w:rPr>
                <w:b/>
              </w:rPr>
            </w:pPr>
            <w:r w:rsidRPr="007D1BA2">
              <w:rPr>
                <w:b/>
              </w:rPr>
              <w:t>#</w:t>
            </w:r>
          </w:p>
        </w:tc>
        <w:tc>
          <w:tcPr>
            <w:tcW w:w="3041" w:type="dxa"/>
            <w:vAlign w:val="center"/>
          </w:tcPr>
          <w:p w14:paraId="5D42D54D" w14:textId="7BC099C5" w:rsidR="007D1BA2" w:rsidRPr="00CA1C39" w:rsidRDefault="007D1BA2" w:rsidP="00C1382E">
            <w:pPr>
              <w:pStyle w:val="Nidungvnbn"/>
              <w:spacing w:before="120"/>
              <w:ind w:firstLine="142"/>
              <w:jc w:val="left"/>
              <w:rPr>
                <w:b/>
              </w:rPr>
            </w:pPr>
            <w:r>
              <w:rPr>
                <w:b/>
              </w:rPr>
              <w:t>Actors</w:t>
            </w:r>
          </w:p>
        </w:tc>
        <w:tc>
          <w:tcPr>
            <w:tcW w:w="3056" w:type="dxa"/>
            <w:vAlign w:val="center"/>
          </w:tcPr>
          <w:p w14:paraId="67FDD0CC" w14:textId="515A1B9B" w:rsidR="007D1BA2" w:rsidRPr="00CA1C39" w:rsidRDefault="007D1BA2" w:rsidP="00C1382E">
            <w:pPr>
              <w:pStyle w:val="Nidungvnbn"/>
              <w:spacing w:before="120"/>
              <w:ind w:firstLine="142"/>
              <w:jc w:val="left"/>
              <w:rPr>
                <w:b/>
              </w:rPr>
            </w:pPr>
            <w:r>
              <w:rPr>
                <w:b/>
              </w:rPr>
              <w:t>Definitions</w:t>
            </w:r>
          </w:p>
        </w:tc>
      </w:tr>
      <w:tr w:rsidR="007D1BA2" w14:paraId="551DBA99" w14:textId="77777777" w:rsidTr="002A2850">
        <w:tc>
          <w:tcPr>
            <w:tcW w:w="3014" w:type="dxa"/>
            <w:vAlign w:val="center"/>
          </w:tcPr>
          <w:p w14:paraId="2993D2B2" w14:textId="77777777" w:rsidR="007D1BA2" w:rsidRDefault="007D1BA2" w:rsidP="00C1382E">
            <w:pPr>
              <w:pStyle w:val="Nidungvnbn"/>
              <w:spacing w:before="120"/>
              <w:ind w:firstLine="142"/>
              <w:jc w:val="left"/>
            </w:pPr>
            <w:r>
              <w:t>1</w:t>
            </w:r>
          </w:p>
        </w:tc>
        <w:tc>
          <w:tcPr>
            <w:tcW w:w="3041" w:type="dxa"/>
            <w:vAlign w:val="center"/>
          </w:tcPr>
          <w:p w14:paraId="2706B41B" w14:textId="51E139A3" w:rsidR="007D1BA2" w:rsidRDefault="007D1BA2" w:rsidP="007D1BA2">
            <w:pPr>
              <w:pStyle w:val="Nidungvnbn"/>
              <w:spacing w:before="120"/>
              <w:ind w:firstLine="142"/>
              <w:jc w:val="left"/>
            </w:pPr>
            <w:r>
              <w:t>Admin</w:t>
            </w:r>
          </w:p>
        </w:tc>
        <w:tc>
          <w:tcPr>
            <w:tcW w:w="3056" w:type="dxa"/>
            <w:vAlign w:val="center"/>
          </w:tcPr>
          <w:p w14:paraId="4738478D" w14:textId="486CF6A9" w:rsidR="007D1BA2" w:rsidRDefault="007D1BA2" w:rsidP="007D1BA2">
            <w:pPr>
              <w:pStyle w:val="Nidungvnbn"/>
              <w:spacing w:before="120"/>
              <w:ind w:firstLine="142"/>
              <w:jc w:val="left"/>
            </w:pPr>
          </w:p>
        </w:tc>
      </w:tr>
      <w:tr w:rsidR="007D1BA2" w14:paraId="6C32BA4D" w14:textId="77777777" w:rsidTr="002A2850">
        <w:tc>
          <w:tcPr>
            <w:tcW w:w="3014" w:type="dxa"/>
            <w:vAlign w:val="center"/>
          </w:tcPr>
          <w:p w14:paraId="708C5945" w14:textId="77777777" w:rsidR="007D1BA2" w:rsidRDefault="007D1BA2" w:rsidP="00C1382E">
            <w:pPr>
              <w:pStyle w:val="Nidungvnbn"/>
              <w:spacing w:before="120"/>
              <w:ind w:firstLine="142"/>
              <w:jc w:val="left"/>
            </w:pPr>
            <w:r>
              <w:t>2</w:t>
            </w:r>
          </w:p>
        </w:tc>
        <w:tc>
          <w:tcPr>
            <w:tcW w:w="3041" w:type="dxa"/>
            <w:vAlign w:val="center"/>
          </w:tcPr>
          <w:p w14:paraId="5349962A" w14:textId="680157A7" w:rsidR="007D1BA2" w:rsidRDefault="007D1BA2" w:rsidP="00C1382E">
            <w:pPr>
              <w:pStyle w:val="Nidungvnbn"/>
              <w:spacing w:before="120"/>
              <w:ind w:firstLine="142"/>
              <w:jc w:val="left"/>
            </w:pPr>
            <w:r>
              <w:t>Teacher</w:t>
            </w:r>
          </w:p>
        </w:tc>
        <w:tc>
          <w:tcPr>
            <w:tcW w:w="3056" w:type="dxa"/>
            <w:vAlign w:val="center"/>
          </w:tcPr>
          <w:p w14:paraId="4912AAE4" w14:textId="1F8A48D2" w:rsidR="007D1BA2" w:rsidRDefault="007D1BA2" w:rsidP="00C1382E">
            <w:pPr>
              <w:pStyle w:val="Nidungvnbn"/>
              <w:spacing w:before="120"/>
              <w:ind w:firstLine="142"/>
              <w:jc w:val="left"/>
            </w:pPr>
          </w:p>
        </w:tc>
      </w:tr>
      <w:tr w:rsidR="007D1BA2" w14:paraId="3F35C72E" w14:textId="77777777" w:rsidTr="002A2850">
        <w:tc>
          <w:tcPr>
            <w:tcW w:w="3014" w:type="dxa"/>
            <w:vAlign w:val="center"/>
          </w:tcPr>
          <w:p w14:paraId="71221521" w14:textId="77777777" w:rsidR="007D1BA2" w:rsidRDefault="007D1BA2" w:rsidP="00C1382E">
            <w:pPr>
              <w:pStyle w:val="Nidungvnbn"/>
              <w:spacing w:before="120"/>
              <w:ind w:firstLine="142"/>
              <w:jc w:val="left"/>
            </w:pPr>
            <w:r>
              <w:t>3</w:t>
            </w:r>
          </w:p>
        </w:tc>
        <w:tc>
          <w:tcPr>
            <w:tcW w:w="3041" w:type="dxa"/>
            <w:vAlign w:val="center"/>
          </w:tcPr>
          <w:p w14:paraId="43918840" w14:textId="31B8F48B" w:rsidR="007D1BA2" w:rsidRDefault="007D1BA2" w:rsidP="00C1382E">
            <w:pPr>
              <w:pStyle w:val="Nidungvnbn"/>
              <w:spacing w:before="120"/>
              <w:ind w:firstLine="142"/>
              <w:jc w:val="left"/>
            </w:pPr>
            <w:r>
              <w:t>Student</w:t>
            </w:r>
          </w:p>
        </w:tc>
        <w:tc>
          <w:tcPr>
            <w:tcW w:w="3056" w:type="dxa"/>
            <w:vAlign w:val="center"/>
          </w:tcPr>
          <w:p w14:paraId="4124E36E" w14:textId="17186F57" w:rsidR="007D1BA2" w:rsidRDefault="007D1BA2" w:rsidP="007D1BA2">
            <w:pPr>
              <w:pStyle w:val="Nidungvnbn"/>
              <w:keepNext/>
              <w:spacing w:before="120"/>
              <w:ind w:firstLine="142"/>
              <w:jc w:val="left"/>
            </w:pPr>
          </w:p>
        </w:tc>
      </w:tr>
    </w:tbl>
    <w:p w14:paraId="2922CAAC" w14:textId="5AA8A027" w:rsidR="00CB45F7" w:rsidRDefault="007D1BA2" w:rsidP="007D1BA2">
      <w:pPr>
        <w:pStyle w:val="Caption"/>
      </w:pPr>
      <w:bookmarkStart w:id="22" w:name="_Toc60872595"/>
      <w:r>
        <w:t xml:space="preserve">Table </w:t>
      </w:r>
      <w:fldSimple w:instr=" STYLEREF 1 \s ">
        <w:r w:rsidR="009A7FC0">
          <w:rPr>
            <w:noProof/>
          </w:rPr>
          <w:t>2</w:t>
        </w:r>
      </w:fldSimple>
      <w:r w:rsidR="009A7FC0">
        <w:t>.</w:t>
      </w:r>
      <w:fldSimple w:instr=" SEQ Table \* ARABIC \s 1 ">
        <w:r w:rsidR="009A7FC0">
          <w:rPr>
            <w:noProof/>
          </w:rPr>
          <w:t>1</w:t>
        </w:r>
      </w:fldSimple>
      <w:r>
        <w:t>: Actors description table</w:t>
      </w:r>
      <w:bookmarkEnd w:id="22"/>
    </w:p>
    <w:p w14:paraId="7D61DBDE" w14:textId="2D265B15" w:rsidR="0039514C" w:rsidRPr="0039514C" w:rsidRDefault="002A2850" w:rsidP="0039514C">
      <w:pPr>
        <w:pStyle w:val="Heading4"/>
      </w:pPr>
      <w:bookmarkStart w:id="23" w:name="_Toc61045695"/>
      <w:r>
        <w:t>Use Case Description</w:t>
      </w:r>
      <w:bookmarkEnd w:id="23"/>
    </w:p>
    <w:tbl>
      <w:tblPr>
        <w:tblStyle w:val="TableGrid"/>
        <w:tblW w:w="9209" w:type="dxa"/>
        <w:tblLook w:val="04A0" w:firstRow="1" w:lastRow="0" w:firstColumn="1" w:lastColumn="0" w:noHBand="0" w:noVBand="1"/>
      </w:tblPr>
      <w:tblGrid>
        <w:gridCol w:w="2405"/>
        <w:gridCol w:w="6804"/>
      </w:tblGrid>
      <w:tr w:rsidR="002A2850" w14:paraId="05EAD7BF" w14:textId="77777777" w:rsidTr="00944D85">
        <w:tc>
          <w:tcPr>
            <w:tcW w:w="2405" w:type="dxa"/>
            <w:vAlign w:val="center"/>
          </w:tcPr>
          <w:p w14:paraId="47C6CEF0" w14:textId="62209B6B" w:rsidR="002A2850" w:rsidRPr="002A2850" w:rsidRDefault="002A2850" w:rsidP="00C1382E">
            <w:pPr>
              <w:pStyle w:val="Nidungvnbn"/>
              <w:spacing w:before="120"/>
              <w:ind w:firstLine="142"/>
              <w:jc w:val="left"/>
              <w:rPr>
                <w:b/>
              </w:rPr>
            </w:pPr>
            <w:r w:rsidRPr="002A2850">
              <w:rPr>
                <w:b/>
              </w:rPr>
              <w:t>Use Case ID:</w:t>
            </w:r>
          </w:p>
        </w:tc>
        <w:tc>
          <w:tcPr>
            <w:tcW w:w="6804" w:type="dxa"/>
            <w:vAlign w:val="center"/>
          </w:tcPr>
          <w:p w14:paraId="30FD9F3C" w14:textId="10D8F473" w:rsidR="002A2850" w:rsidRPr="002A2850" w:rsidRDefault="002A2850" w:rsidP="00C1382E">
            <w:pPr>
              <w:pStyle w:val="Nidungvnbn"/>
              <w:spacing w:before="120"/>
              <w:ind w:firstLine="142"/>
              <w:jc w:val="left"/>
              <w:rPr>
                <w:bCs/>
              </w:rPr>
            </w:pPr>
            <w:r w:rsidRPr="002A2850">
              <w:rPr>
                <w:bCs/>
              </w:rPr>
              <w:t>UC01</w:t>
            </w:r>
          </w:p>
        </w:tc>
      </w:tr>
      <w:tr w:rsidR="002A2850" w14:paraId="6682F7DD" w14:textId="77777777" w:rsidTr="00944D85">
        <w:tc>
          <w:tcPr>
            <w:tcW w:w="2405" w:type="dxa"/>
            <w:vAlign w:val="center"/>
          </w:tcPr>
          <w:p w14:paraId="1D6361A7" w14:textId="091DEC3F" w:rsidR="002A2850" w:rsidRPr="002A2850" w:rsidRDefault="002A2850" w:rsidP="00C1382E">
            <w:pPr>
              <w:pStyle w:val="Nidungvnbn"/>
              <w:spacing w:before="120"/>
              <w:ind w:firstLine="142"/>
              <w:jc w:val="left"/>
              <w:rPr>
                <w:b/>
              </w:rPr>
            </w:pPr>
            <w:r w:rsidRPr="002A2850">
              <w:rPr>
                <w:b/>
              </w:rPr>
              <w:t>Use Case Name</w:t>
            </w:r>
            <w:r w:rsidR="00930FE0">
              <w:rPr>
                <w:b/>
              </w:rPr>
              <w:t>:</w:t>
            </w:r>
          </w:p>
        </w:tc>
        <w:tc>
          <w:tcPr>
            <w:tcW w:w="6804" w:type="dxa"/>
            <w:vAlign w:val="center"/>
          </w:tcPr>
          <w:p w14:paraId="08A5FE0A" w14:textId="22A847DD" w:rsidR="002A2850" w:rsidRDefault="002A2850" w:rsidP="00C1382E">
            <w:pPr>
              <w:pStyle w:val="Nidungvnbn"/>
              <w:spacing w:before="120"/>
              <w:ind w:firstLine="142"/>
              <w:jc w:val="left"/>
            </w:pPr>
            <w:r>
              <w:t>Add Student</w:t>
            </w:r>
          </w:p>
        </w:tc>
      </w:tr>
      <w:tr w:rsidR="002A2850" w14:paraId="7A844911" w14:textId="77777777" w:rsidTr="00944D85">
        <w:tc>
          <w:tcPr>
            <w:tcW w:w="2405" w:type="dxa"/>
            <w:vAlign w:val="center"/>
          </w:tcPr>
          <w:p w14:paraId="496BC9FA" w14:textId="36EBA4CC" w:rsidR="002A2850" w:rsidRPr="002A2850" w:rsidRDefault="002A2850" w:rsidP="00C1382E">
            <w:pPr>
              <w:pStyle w:val="Nidungvnbn"/>
              <w:spacing w:before="120"/>
              <w:ind w:firstLine="142"/>
              <w:jc w:val="left"/>
              <w:rPr>
                <w:b/>
              </w:rPr>
            </w:pPr>
            <w:r>
              <w:rPr>
                <w:b/>
              </w:rPr>
              <w:t>Description</w:t>
            </w:r>
            <w:r w:rsidR="00930FE0">
              <w:rPr>
                <w:b/>
              </w:rPr>
              <w:t>:</w:t>
            </w:r>
          </w:p>
        </w:tc>
        <w:tc>
          <w:tcPr>
            <w:tcW w:w="6804" w:type="dxa"/>
            <w:vAlign w:val="center"/>
          </w:tcPr>
          <w:p w14:paraId="47305CDA" w14:textId="678718B5" w:rsidR="002A2850" w:rsidRDefault="002A2850" w:rsidP="00C1382E">
            <w:pPr>
              <w:pStyle w:val="Nidungvnbn"/>
              <w:spacing w:before="120"/>
              <w:ind w:firstLine="142"/>
              <w:jc w:val="left"/>
            </w:pPr>
            <w:r>
              <w:t xml:space="preserve">This use case allow user to add </w:t>
            </w:r>
            <w:r w:rsidR="00944D85">
              <w:t>the</w:t>
            </w:r>
            <w:r>
              <w:t xml:space="preserve"> new</w:t>
            </w:r>
            <w:r w:rsidR="00944D85">
              <w:t xml:space="preserve"> informations of</w:t>
            </w:r>
            <w:r>
              <w:t xml:space="preserve"> student. </w:t>
            </w:r>
          </w:p>
        </w:tc>
      </w:tr>
      <w:tr w:rsidR="002A2850" w14:paraId="39B9C494" w14:textId="77777777" w:rsidTr="00944D85">
        <w:tc>
          <w:tcPr>
            <w:tcW w:w="2405" w:type="dxa"/>
            <w:vAlign w:val="center"/>
          </w:tcPr>
          <w:p w14:paraId="3FF4035E" w14:textId="5EA991F5" w:rsidR="002A2850" w:rsidRPr="002A2850" w:rsidRDefault="00930FE0" w:rsidP="00C1382E">
            <w:pPr>
              <w:pStyle w:val="Nidungvnbn"/>
              <w:spacing w:before="120"/>
              <w:ind w:firstLine="142"/>
              <w:jc w:val="left"/>
              <w:rPr>
                <w:b/>
              </w:rPr>
            </w:pPr>
            <w:r>
              <w:rPr>
                <w:b/>
              </w:rPr>
              <w:t>Actor</w:t>
            </w:r>
            <w:r w:rsidR="00F43ED0">
              <w:rPr>
                <w:b/>
              </w:rPr>
              <w:t>(s)</w:t>
            </w:r>
            <w:r>
              <w:rPr>
                <w:b/>
              </w:rPr>
              <w:t>:</w:t>
            </w:r>
          </w:p>
        </w:tc>
        <w:tc>
          <w:tcPr>
            <w:tcW w:w="6804" w:type="dxa"/>
            <w:vAlign w:val="center"/>
          </w:tcPr>
          <w:p w14:paraId="0F320019" w14:textId="39E84E67" w:rsidR="002A2850" w:rsidRDefault="00930FE0" w:rsidP="00C1382E">
            <w:pPr>
              <w:pStyle w:val="Nidungvnbn"/>
              <w:spacing w:before="120"/>
              <w:ind w:firstLine="142"/>
              <w:jc w:val="left"/>
            </w:pPr>
            <w:r>
              <w:t>Admin</w:t>
            </w:r>
          </w:p>
        </w:tc>
      </w:tr>
      <w:tr w:rsidR="00930FE0" w14:paraId="71A040DA" w14:textId="77777777" w:rsidTr="00944D85">
        <w:tc>
          <w:tcPr>
            <w:tcW w:w="2405" w:type="dxa"/>
            <w:vAlign w:val="center"/>
          </w:tcPr>
          <w:p w14:paraId="1A071887" w14:textId="5FB969D6" w:rsidR="00930FE0" w:rsidRDefault="00156F8F" w:rsidP="00C1382E">
            <w:pPr>
              <w:pStyle w:val="Nidungvnbn"/>
              <w:spacing w:before="120"/>
              <w:ind w:firstLine="142"/>
              <w:jc w:val="left"/>
              <w:rPr>
                <w:b/>
              </w:rPr>
            </w:pPr>
            <w:r>
              <w:rPr>
                <w:b/>
              </w:rPr>
              <w:t>Pre-conditions</w:t>
            </w:r>
            <w:r w:rsidR="00930FE0">
              <w:rPr>
                <w:b/>
              </w:rPr>
              <w:t>:</w:t>
            </w:r>
          </w:p>
        </w:tc>
        <w:tc>
          <w:tcPr>
            <w:tcW w:w="6804" w:type="dxa"/>
            <w:vAlign w:val="center"/>
          </w:tcPr>
          <w:p w14:paraId="1D44C0AC" w14:textId="67DE55B0" w:rsidR="00930FE0" w:rsidRDefault="00B3238F" w:rsidP="00C1382E">
            <w:pPr>
              <w:pStyle w:val="Nidungvnbn"/>
              <w:spacing w:before="120"/>
              <w:ind w:firstLine="142"/>
              <w:jc w:val="left"/>
            </w:pPr>
            <w:r>
              <w:t>User is permitted to access to the dashboard.</w:t>
            </w:r>
          </w:p>
        </w:tc>
      </w:tr>
      <w:tr w:rsidR="00930FE0" w14:paraId="1F33A094" w14:textId="77777777" w:rsidTr="00944D85">
        <w:tc>
          <w:tcPr>
            <w:tcW w:w="2405" w:type="dxa"/>
            <w:vAlign w:val="center"/>
          </w:tcPr>
          <w:p w14:paraId="699BAE04" w14:textId="661D4B88" w:rsidR="00930FE0" w:rsidRDefault="00156F8F" w:rsidP="00C1382E">
            <w:pPr>
              <w:pStyle w:val="Nidungvnbn"/>
              <w:spacing w:before="120"/>
              <w:ind w:firstLine="142"/>
              <w:jc w:val="left"/>
              <w:rPr>
                <w:b/>
              </w:rPr>
            </w:pPr>
            <w:r>
              <w:rPr>
                <w:b/>
              </w:rPr>
              <w:t>Post-conditions</w:t>
            </w:r>
            <w:r w:rsidR="00930FE0">
              <w:rPr>
                <w:b/>
              </w:rPr>
              <w:t>:</w:t>
            </w:r>
          </w:p>
        </w:tc>
        <w:tc>
          <w:tcPr>
            <w:tcW w:w="6804" w:type="dxa"/>
            <w:vAlign w:val="center"/>
          </w:tcPr>
          <w:p w14:paraId="146FC70B" w14:textId="199EF05B" w:rsidR="00930FE0" w:rsidRDefault="00981098" w:rsidP="00930FE0">
            <w:pPr>
              <w:pStyle w:val="Nidungvnbn"/>
              <w:keepNext/>
              <w:spacing w:before="120"/>
              <w:ind w:firstLine="142"/>
              <w:jc w:val="left"/>
            </w:pPr>
            <w:r>
              <w:t>A</w:t>
            </w:r>
            <w:r w:rsidR="00041F68">
              <w:t xml:space="preserve"> new student </w:t>
            </w:r>
            <w:r w:rsidR="00BC6A34">
              <w:t>is enlisted</w:t>
            </w:r>
            <w:r w:rsidR="00930FE0">
              <w:t>.</w:t>
            </w:r>
          </w:p>
        </w:tc>
      </w:tr>
      <w:tr w:rsidR="00930FE0" w14:paraId="4B779F7C" w14:textId="77777777" w:rsidTr="00944D85">
        <w:tc>
          <w:tcPr>
            <w:tcW w:w="2405" w:type="dxa"/>
            <w:vAlign w:val="center"/>
          </w:tcPr>
          <w:p w14:paraId="0E4B3856" w14:textId="26DD8C23" w:rsidR="00930FE0" w:rsidRDefault="00930FE0" w:rsidP="00C1382E">
            <w:pPr>
              <w:pStyle w:val="Nidungvnbn"/>
              <w:spacing w:before="120"/>
              <w:ind w:firstLine="142"/>
              <w:jc w:val="left"/>
              <w:rPr>
                <w:b/>
              </w:rPr>
            </w:pPr>
            <w:r>
              <w:rPr>
                <w:b/>
              </w:rPr>
              <w:lastRenderedPageBreak/>
              <w:t>Main Flow:</w:t>
            </w:r>
          </w:p>
        </w:tc>
        <w:tc>
          <w:tcPr>
            <w:tcW w:w="6804" w:type="dxa"/>
            <w:vAlign w:val="center"/>
          </w:tcPr>
          <w:p w14:paraId="14CC7A51" w14:textId="661F159F" w:rsidR="00B00E1A" w:rsidRDefault="00930FE0" w:rsidP="00930FE0">
            <w:pPr>
              <w:pStyle w:val="Nidungvnbn"/>
              <w:keepNext/>
              <w:spacing w:before="120"/>
              <w:ind w:firstLine="142"/>
              <w:jc w:val="left"/>
            </w:pPr>
            <w:r>
              <w:t xml:space="preserve">1. </w:t>
            </w:r>
            <w:r w:rsidR="00B00E1A">
              <w:t>User click</w:t>
            </w:r>
            <w:r w:rsidR="00944D85">
              <w:t>s</w:t>
            </w:r>
            <w:r w:rsidR="00B00E1A">
              <w:t xml:space="preserve"> on button “Quản Lý Sinh Viên” on the left sidebar.</w:t>
            </w:r>
          </w:p>
          <w:p w14:paraId="21E3C3E6" w14:textId="48500AA1" w:rsidR="00B3238F" w:rsidRDefault="00B3238F" w:rsidP="00930FE0">
            <w:pPr>
              <w:pStyle w:val="Nidungvnbn"/>
              <w:keepNext/>
              <w:spacing w:before="120"/>
              <w:ind w:firstLine="142"/>
              <w:jc w:val="left"/>
            </w:pPr>
            <w:r>
              <w:t>2. System displays a list of student.</w:t>
            </w:r>
          </w:p>
          <w:p w14:paraId="2543EC40" w14:textId="518D5259" w:rsidR="00A37C46" w:rsidRDefault="00904526" w:rsidP="00930FE0">
            <w:pPr>
              <w:pStyle w:val="Nidungvnbn"/>
              <w:keepNext/>
              <w:spacing w:before="120"/>
              <w:ind w:firstLine="142"/>
              <w:jc w:val="left"/>
            </w:pPr>
            <w:r>
              <w:t>3</w:t>
            </w:r>
            <w:r w:rsidR="00B00E1A">
              <w:t xml:space="preserve">. </w:t>
            </w:r>
            <w:r w:rsidR="00A37C46">
              <w:t>User click</w:t>
            </w:r>
            <w:r w:rsidR="00944D85">
              <w:t>s</w:t>
            </w:r>
            <w:r w:rsidR="00A37C46">
              <w:t xml:space="preserve"> on button “+”</w:t>
            </w:r>
            <w:r w:rsidR="00B3238F">
              <w:t xml:space="preserve"> on the top of the list</w:t>
            </w:r>
            <w:r w:rsidR="00A37C46">
              <w:t>.</w:t>
            </w:r>
          </w:p>
          <w:p w14:paraId="73733C50" w14:textId="34D71C81" w:rsidR="00A37C46" w:rsidRDefault="00904526" w:rsidP="00930FE0">
            <w:pPr>
              <w:pStyle w:val="Nidungvnbn"/>
              <w:keepNext/>
              <w:spacing w:before="120"/>
              <w:ind w:firstLine="142"/>
              <w:jc w:val="left"/>
            </w:pPr>
            <w:r>
              <w:t>4</w:t>
            </w:r>
            <w:r w:rsidR="00A37C46">
              <w:t>. System displays a form</w:t>
            </w:r>
            <w:r w:rsidR="00BC6A34">
              <w:t xml:space="preserve"> which allows user to add a new student</w:t>
            </w:r>
            <w:r w:rsidR="00A37C46">
              <w:t>.</w:t>
            </w:r>
          </w:p>
          <w:p w14:paraId="1EFC390A" w14:textId="0BA4ABB2" w:rsidR="00930FE0" w:rsidRDefault="00904526" w:rsidP="00E65330">
            <w:pPr>
              <w:pStyle w:val="Nidungvnbn"/>
              <w:keepNext/>
              <w:spacing w:before="120"/>
              <w:ind w:firstLine="142"/>
              <w:jc w:val="left"/>
            </w:pPr>
            <w:r>
              <w:t>5</w:t>
            </w:r>
            <w:r w:rsidR="00A37C46">
              <w:t xml:space="preserve">. </w:t>
            </w:r>
            <w:r w:rsidR="00930FE0">
              <w:t>User enters</w:t>
            </w:r>
            <w:r w:rsidR="00BA49A6">
              <w:t xml:space="preserve"> </w:t>
            </w:r>
            <w:r w:rsidR="00930FE0">
              <w:t>student’s</w:t>
            </w:r>
            <w:r w:rsidR="00A71D8A">
              <w:t xml:space="preserve"> information</w:t>
            </w:r>
            <w:r w:rsidR="00E65330">
              <w:t xml:space="preserve"> and submit</w:t>
            </w:r>
            <w:r w:rsidR="00250453">
              <w:t>s</w:t>
            </w:r>
            <w:r w:rsidR="00930FE0">
              <w:t>.</w:t>
            </w:r>
          </w:p>
          <w:p w14:paraId="096B35DD" w14:textId="0F74CA9C" w:rsidR="00930FE0" w:rsidRDefault="00E65330" w:rsidP="00930FE0">
            <w:pPr>
              <w:pStyle w:val="Nidungvnbn"/>
              <w:keepNext/>
              <w:spacing w:before="120"/>
              <w:ind w:firstLine="142"/>
              <w:jc w:val="left"/>
            </w:pPr>
            <w:r>
              <w:t>6</w:t>
            </w:r>
            <w:r w:rsidR="00930FE0">
              <w:t>. System validate</w:t>
            </w:r>
            <w:r w:rsidR="00A37C46">
              <w:t>s</w:t>
            </w:r>
            <w:r w:rsidR="00C07464">
              <w:t xml:space="preserve"> these information.</w:t>
            </w:r>
          </w:p>
          <w:p w14:paraId="033EA337" w14:textId="6364E833" w:rsidR="00C07464" w:rsidRDefault="00E65330" w:rsidP="00930FE0">
            <w:pPr>
              <w:pStyle w:val="Nidungvnbn"/>
              <w:keepNext/>
              <w:spacing w:before="120"/>
              <w:ind w:firstLine="142"/>
              <w:jc w:val="left"/>
            </w:pPr>
            <w:r>
              <w:t>7</w:t>
            </w:r>
            <w:r w:rsidR="00C07464">
              <w:t>. System displays</w:t>
            </w:r>
            <w:r w:rsidR="00A37C46">
              <w:t xml:space="preserve"> </w:t>
            </w:r>
            <w:r w:rsidR="0002308C">
              <w:t>an added student to the list</w:t>
            </w:r>
            <w:r w:rsidR="00A37C46">
              <w:t>.</w:t>
            </w:r>
          </w:p>
          <w:p w14:paraId="76BCFE60" w14:textId="359CF527" w:rsidR="00F7613C" w:rsidRDefault="00E65330" w:rsidP="00930FE0">
            <w:pPr>
              <w:pStyle w:val="Nidungvnbn"/>
              <w:keepNext/>
              <w:spacing w:before="120"/>
              <w:ind w:firstLine="142"/>
              <w:jc w:val="left"/>
            </w:pPr>
            <w:r>
              <w:t>8</w:t>
            </w:r>
            <w:r w:rsidR="00F7613C">
              <w:t>. Use Case ends</w:t>
            </w:r>
            <w:r w:rsidR="00944D85">
              <w:t>.</w:t>
            </w:r>
          </w:p>
        </w:tc>
      </w:tr>
      <w:tr w:rsidR="00A37C46" w14:paraId="3B33E1AD" w14:textId="77777777" w:rsidTr="00944D85">
        <w:tc>
          <w:tcPr>
            <w:tcW w:w="2405" w:type="dxa"/>
            <w:vAlign w:val="center"/>
          </w:tcPr>
          <w:p w14:paraId="2A55ADD7" w14:textId="4DA4ECBB" w:rsidR="00A37C46" w:rsidRDefault="00A37C46" w:rsidP="00C1382E">
            <w:pPr>
              <w:pStyle w:val="Nidungvnbn"/>
              <w:spacing w:before="120"/>
              <w:ind w:firstLine="142"/>
              <w:jc w:val="left"/>
              <w:rPr>
                <w:b/>
              </w:rPr>
            </w:pPr>
            <w:r>
              <w:rPr>
                <w:b/>
              </w:rPr>
              <w:t>Alternative Flow:</w:t>
            </w:r>
          </w:p>
        </w:tc>
        <w:tc>
          <w:tcPr>
            <w:tcW w:w="6804" w:type="dxa"/>
            <w:vAlign w:val="center"/>
          </w:tcPr>
          <w:p w14:paraId="713C779F" w14:textId="4418B1F8" w:rsidR="00A37C46" w:rsidRDefault="00E65330" w:rsidP="00930FE0">
            <w:pPr>
              <w:pStyle w:val="Nidungvnbn"/>
              <w:keepNext/>
              <w:spacing w:before="120"/>
              <w:ind w:firstLine="142"/>
              <w:jc w:val="left"/>
            </w:pPr>
            <w:r>
              <w:t>6</w:t>
            </w:r>
            <w:r w:rsidR="00A37C46">
              <w:t xml:space="preserve">a. Missing </w:t>
            </w:r>
            <w:r w:rsidR="00BA49A6">
              <w:t>the required information</w:t>
            </w:r>
            <w:r w:rsidR="0002308C">
              <w:t xml:space="preserve"> or</w:t>
            </w:r>
            <w:r w:rsidR="00BA49A6">
              <w:t xml:space="preserve"> duplicat</w:t>
            </w:r>
            <w:r w:rsidR="00513CE8">
              <w:t>ing</w:t>
            </w:r>
            <w:r w:rsidR="00BA49A6">
              <w:t xml:space="preserve"> </w:t>
            </w:r>
            <w:r w:rsidR="00513CE8">
              <w:t xml:space="preserve">the </w:t>
            </w:r>
            <w:r w:rsidR="00BA49A6">
              <w:t>information</w:t>
            </w:r>
            <w:r w:rsidR="003153C5">
              <w:t>.</w:t>
            </w:r>
          </w:p>
          <w:p w14:paraId="6CB0C5AD" w14:textId="77777777" w:rsidR="0039514C" w:rsidRDefault="00E8451F" w:rsidP="00930FE0">
            <w:pPr>
              <w:pStyle w:val="Nidungvnbn"/>
              <w:keepNext/>
              <w:spacing w:before="120"/>
              <w:ind w:firstLine="142"/>
              <w:jc w:val="left"/>
            </w:pPr>
            <w:r>
              <w:t>1. Error messages display under these fields.</w:t>
            </w:r>
          </w:p>
          <w:p w14:paraId="33FAE51A" w14:textId="1CF66B1C" w:rsidR="0057687D" w:rsidRDefault="0057687D" w:rsidP="0057687D">
            <w:pPr>
              <w:pStyle w:val="Nidungvnbn"/>
              <w:keepNext/>
              <w:spacing w:before="120"/>
              <w:ind w:firstLine="142"/>
              <w:jc w:val="left"/>
            </w:pPr>
            <w:r>
              <w:t xml:space="preserve">2. Use case resumes </w:t>
            </w:r>
            <w:r w:rsidR="00F7613C">
              <w:t>at main flow</w:t>
            </w:r>
            <w:r>
              <w:t xml:space="preserve"> step </w:t>
            </w:r>
            <w:r w:rsidR="00904526">
              <w:t>5</w:t>
            </w:r>
            <w:r>
              <w:t xml:space="preserve">. </w:t>
            </w:r>
          </w:p>
        </w:tc>
      </w:tr>
      <w:tr w:rsidR="00513CE8" w14:paraId="2B99B0A5" w14:textId="77777777" w:rsidTr="00944D85">
        <w:tc>
          <w:tcPr>
            <w:tcW w:w="2405" w:type="dxa"/>
            <w:vAlign w:val="center"/>
          </w:tcPr>
          <w:p w14:paraId="29F0E378" w14:textId="0EAB0A4F" w:rsidR="00513CE8" w:rsidRDefault="00513CE8" w:rsidP="00C1382E">
            <w:pPr>
              <w:pStyle w:val="Nidungvnbn"/>
              <w:spacing w:before="120"/>
              <w:ind w:firstLine="142"/>
              <w:jc w:val="left"/>
              <w:rPr>
                <w:b/>
              </w:rPr>
            </w:pPr>
            <w:r>
              <w:rPr>
                <w:b/>
              </w:rPr>
              <w:t>Exception Flow:</w:t>
            </w:r>
          </w:p>
        </w:tc>
        <w:tc>
          <w:tcPr>
            <w:tcW w:w="6804" w:type="dxa"/>
            <w:vAlign w:val="center"/>
          </w:tcPr>
          <w:p w14:paraId="19534C10" w14:textId="77777777" w:rsidR="00513CE8" w:rsidRDefault="00513CE8" w:rsidP="00930FE0">
            <w:pPr>
              <w:pStyle w:val="Nidungvnbn"/>
              <w:keepNext/>
              <w:spacing w:before="120"/>
              <w:ind w:firstLine="142"/>
              <w:jc w:val="left"/>
            </w:pPr>
          </w:p>
        </w:tc>
      </w:tr>
    </w:tbl>
    <w:p w14:paraId="47621E88" w14:textId="3DA58F4E" w:rsidR="00B00E1A" w:rsidRDefault="00930FE0" w:rsidP="0002308C">
      <w:pPr>
        <w:pStyle w:val="Caption"/>
      </w:pPr>
      <w:bookmarkStart w:id="24" w:name="_Toc60872596"/>
      <w:r>
        <w:t xml:space="preserve">Table </w:t>
      </w:r>
      <w:fldSimple w:instr=" STYLEREF 1 \s ">
        <w:r w:rsidR="009A7FC0">
          <w:rPr>
            <w:noProof/>
          </w:rPr>
          <w:t>2</w:t>
        </w:r>
      </w:fldSimple>
      <w:r w:rsidR="009A7FC0">
        <w:t>.</w:t>
      </w:r>
      <w:fldSimple w:instr=" SEQ Table \* ARABIC \s 1 ">
        <w:r w:rsidR="009A7FC0">
          <w:rPr>
            <w:noProof/>
          </w:rPr>
          <w:t>2</w:t>
        </w:r>
      </w:fldSimple>
      <w:r>
        <w:t xml:space="preserve">: </w:t>
      </w:r>
      <w:r w:rsidR="00C07464">
        <w:t xml:space="preserve">Use Case </w:t>
      </w:r>
      <w:r>
        <w:t>“Add Student”</w:t>
      </w:r>
      <w:r w:rsidR="00B00E1A">
        <w:t>.</w:t>
      </w:r>
      <w:bookmarkEnd w:id="24"/>
    </w:p>
    <w:tbl>
      <w:tblPr>
        <w:tblStyle w:val="TableGrid"/>
        <w:tblW w:w="9209" w:type="dxa"/>
        <w:tblLook w:val="04A0" w:firstRow="1" w:lastRow="0" w:firstColumn="1" w:lastColumn="0" w:noHBand="0" w:noVBand="1"/>
      </w:tblPr>
      <w:tblGrid>
        <w:gridCol w:w="2405"/>
        <w:gridCol w:w="6804"/>
      </w:tblGrid>
      <w:tr w:rsidR="00B00E1A" w14:paraId="43FEB3CA" w14:textId="77777777" w:rsidTr="00944D85">
        <w:tc>
          <w:tcPr>
            <w:tcW w:w="2405" w:type="dxa"/>
            <w:vAlign w:val="center"/>
          </w:tcPr>
          <w:p w14:paraId="3D72E39C" w14:textId="77777777" w:rsidR="00B00E1A" w:rsidRPr="002A2850" w:rsidRDefault="00B00E1A" w:rsidP="00C1382E">
            <w:pPr>
              <w:pStyle w:val="Nidungvnbn"/>
              <w:spacing w:before="120"/>
              <w:ind w:firstLine="142"/>
              <w:jc w:val="left"/>
              <w:rPr>
                <w:b/>
              </w:rPr>
            </w:pPr>
            <w:r w:rsidRPr="002A2850">
              <w:rPr>
                <w:b/>
              </w:rPr>
              <w:t>Use Case ID:</w:t>
            </w:r>
          </w:p>
        </w:tc>
        <w:tc>
          <w:tcPr>
            <w:tcW w:w="6804" w:type="dxa"/>
            <w:vAlign w:val="center"/>
          </w:tcPr>
          <w:p w14:paraId="7B92A632" w14:textId="41EC6D23" w:rsidR="00B00E1A" w:rsidRPr="002A2850" w:rsidRDefault="00B00E1A" w:rsidP="00C1382E">
            <w:pPr>
              <w:pStyle w:val="Nidungvnbn"/>
              <w:spacing w:before="120"/>
              <w:ind w:firstLine="142"/>
              <w:jc w:val="left"/>
              <w:rPr>
                <w:bCs/>
              </w:rPr>
            </w:pPr>
            <w:r w:rsidRPr="002A2850">
              <w:rPr>
                <w:bCs/>
              </w:rPr>
              <w:t>UC0</w:t>
            </w:r>
            <w:r>
              <w:rPr>
                <w:bCs/>
              </w:rPr>
              <w:t>2</w:t>
            </w:r>
          </w:p>
        </w:tc>
      </w:tr>
      <w:tr w:rsidR="00B00E1A" w14:paraId="47CA50D2" w14:textId="77777777" w:rsidTr="00944D85">
        <w:tc>
          <w:tcPr>
            <w:tcW w:w="2405" w:type="dxa"/>
            <w:vAlign w:val="center"/>
          </w:tcPr>
          <w:p w14:paraId="1D442E51" w14:textId="77777777" w:rsidR="00B00E1A" w:rsidRPr="002A2850" w:rsidRDefault="00B00E1A" w:rsidP="00C1382E">
            <w:pPr>
              <w:pStyle w:val="Nidungvnbn"/>
              <w:spacing w:before="120"/>
              <w:ind w:firstLine="142"/>
              <w:jc w:val="left"/>
              <w:rPr>
                <w:b/>
              </w:rPr>
            </w:pPr>
            <w:r w:rsidRPr="002A2850">
              <w:rPr>
                <w:b/>
              </w:rPr>
              <w:t>Use Case Name</w:t>
            </w:r>
            <w:r>
              <w:rPr>
                <w:b/>
              </w:rPr>
              <w:t>:</w:t>
            </w:r>
          </w:p>
        </w:tc>
        <w:tc>
          <w:tcPr>
            <w:tcW w:w="6804" w:type="dxa"/>
            <w:vAlign w:val="center"/>
          </w:tcPr>
          <w:p w14:paraId="5BB19C69" w14:textId="2A73945A" w:rsidR="00B00E1A" w:rsidRDefault="00B00E1A" w:rsidP="00C1382E">
            <w:pPr>
              <w:pStyle w:val="Nidungvnbn"/>
              <w:spacing w:before="120"/>
              <w:ind w:firstLine="142"/>
              <w:jc w:val="left"/>
            </w:pPr>
            <w:r>
              <w:t>Update Student</w:t>
            </w:r>
          </w:p>
        </w:tc>
      </w:tr>
      <w:tr w:rsidR="00B00E1A" w14:paraId="00676DAD" w14:textId="77777777" w:rsidTr="00944D85">
        <w:tc>
          <w:tcPr>
            <w:tcW w:w="2405" w:type="dxa"/>
            <w:vAlign w:val="center"/>
          </w:tcPr>
          <w:p w14:paraId="378B589D" w14:textId="77777777" w:rsidR="00B00E1A" w:rsidRPr="002A2850" w:rsidRDefault="00B00E1A" w:rsidP="00C1382E">
            <w:pPr>
              <w:pStyle w:val="Nidungvnbn"/>
              <w:spacing w:before="120"/>
              <w:ind w:firstLine="142"/>
              <w:jc w:val="left"/>
              <w:rPr>
                <w:b/>
              </w:rPr>
            </w:pPr>
            <w:r>
              <w:rPr>
                <w:b/>
              </w:rPr>
              <w:t>Description:</w:t>
            </w:r>
          </w:p>
        </w:tc>
        <w:tc>
          <w:tcPr>
            <w:tcW w:w="6804" w:type="dxa"/>
            <w:vAlign w:val="center"/>
          </w:tcPr>
          <w:p w14:paraId="77D34E15" w14:textId="6175A452" w:rsidR="00B00E1A" w:rsidRDefault="00B00E1A" w:rsidP="00C1382E">
            <w:pPr>
              <w:pStyle w:val="Nidungvnbn"/>
              <w:spacing w:before="120"/>
              <w:ind w:firstLine="142"/>
              <w:jc w:val="left"/>
            </w:pPr>
            <w:r>
              <w:t xml:space="preserve">This use case allow user to update student’s informations. </w:t>
            </w:r>
          </w:p>
        </w:tc>
      </w:tr>
      <w:tr w:rsidR="00B00E1A" w14:paraId="2AB5BA9B" w14:textId="77777777" w:rsidTr="00944D85">
        <w:tc>
          <w:tcPr>
            <w:tcW w:w="2405" w:type="dxa"/>
            <w:vAlign w:val="center"/>
          </w:tcPr>
          <w:p w14:paraId="1AE724A5" w14:textId="726213B1" w:rsidR="00B00E1A" w:rsidRPr="002A2850" w:rsidRDefault="00F43ED0" w:rsidP="00C1382E">
            <w:pPr>
              <w:pStyle w:val="Nidungvnbn"/>
              <w:spacing w:before="120"/>
              <w:ind w:firstLine="142"/>
              <w:jc w:val="left"/>
              <w:rPr>
                <w:b/>
              </w:rPr>
            </w:pPr>
            <w:r>
              <w:rPr>
                <w:b/>
              </w:rPr>
              <w:t>Actor(s):</w:t>
            </w:r>
          </w:p>
        </w:tc>
        <w:tc>
          <w:tcPr>
            <w:tcW w:w="6804" w:type="dxa"/>
            <w:vAlign w:val="center"/>
          </w:tcPr>
          <w:p w14:paraId="30759A85" w14:textId="77777777" w:rsidR="00B00E1A" w:rsidRDefault="00B00E1A" w:rsidP="00C1382E">
            <w:pPr>
              <w:pStyle w:val="Nidungvnbn"/>
              <w:spacing w:before="120"/>
              <w:ind w:firstLine="142"/>
              <w:jc w:val="left"/>
            </w:pPr>
            <w:r>
              <w:t>Admin</w:t>
            </w:r>
          </w:p>
        </w:tc>
      </w:tr>
      <w:tr w:rsidR="00B00E1A" w14:paraId="78173713" w14:textId="77777777" w:rsidTr="00944D85">
        <w:tc>
          <w:tcPr>
            <w:tcW w:w="2405" w:type="dxa"/>
            <w:vAlign w:val="center"/>
          </w:tcPr>
          <w:p w14:paraId="5D5C6D91" w14:textId="0815AE4E" w:rsidR="00B00E1A" w:rsidRDefault="00156F8F" w:rsidP="00C1382E">
            <w:pPr>
              <w:pStyle w:val="Nidungvnbn"/>
              <w:spacing w:before="120"/>
              <w:ind w:firstLine="142"/>
              <w:jc w:val="left"/>
              <w:rPr>
                <w:b/>
              </w:rPr>
            </w:pPr>
            <w:r>
              <w:rPr>
                <w:b/>
              </w:rPr>
              <w:t>Pre-conditions</w:t>
            </w:r>
            <w:r w:rsidR="00B00E1A">
              <w:rPr>
                <w:b/>
              </w:rPr>
              <w:t>:</w:t>
            </w:r>
          </w:p>
        </w:tc>
        <w:tc>
          <w:tcPr>
            <w:tcW w:w="6804" w:type="dxa"/>
            <w:vAlign w:val="center"/>
          </w:tcPr>
          <w:p w14:paraId="3DE43D7A" w14:textId="3F92707F" w:rsidR="00B00E1A" w:rsidRDefault="00B3238F" w:rsidP="00C1382E">
            <w:pPr>
              <w:pStyle w:val="Nidungvnbn"/>
              <w:spacing w:before="120"/>
              <w:ind w:firstLine="142"/>
              <w:jc w:val="left"/>
            </w:pPr>
            <w:r>
              <w:t>User is permitted</w:t>
            </w:r>
            <w:r w:rsidR="00944D85">
              <w:t xml:space="preserve"> to</w:t>
            </w:r>
            <w:r>
              <w:t xml:space="preserve"> access to the dashboard.</w:t>
            </w:r>
          </w:p>
        </w:tc>
      </w:tr>
      <w:tr w:rsidR="00B00E1A" w14:paraId="4C4684CD" w14:textId="77777777" w:rsidTr="00944D85">
        <w:tc>
          <w:tcPr>
            <w:tcW w:w="2405" w:type="dxa"/>
            <w:vAlign w:val="center"/>
          </w:tcPr>
          <w:p w14:paraId="2DA8D83A" w14:textId="2B8263EF" w:rsidR="00B00E1A" w:rsidRDefault="00156F8F" w:rsidP="00C1382E">
            <w:pPr>
              <w:pStyle w:val="Nidungvnbn"/>
              <w:spacing w:before="120"/>
              <w:ind w:firstLine="142"/>
              <w:jc w:val="left"/>
              <w:rPr>
                <w:b/>
              </w:rPr>
            </w:pPr>
            <w:r>
              <w:rPr>
                <w:b/>
              </w:rPr>
              <w:lastRenderedPageBreak/>
              <w:t>Post-conditions</w:t>
            </w:r>
            <w:r w:rsidR="00B00E1A">
              <w:rPr>
                <w:b/>
              </w:rPr>
              <w:t>:</w:t>
            </w:r>
          </w:p>
        </w:tc>
        <w:tc>
          <w:tcPr>
            <w:tcW w:w="6804" w:type="dxa"/>
            <w:vAlign w:val="center"/>
          </w:tcPr>
          <w:p w14:paraId="417BFA85" w14:textId="43F0446C" w:rsidR="00B00E1A" w:rsidRDefault="00513CE8" w:rsidP="00C1382E">
            <w:pPr>
              <w:pStyle w:val="Nidungvnbn"/>
              <w:keepNext/>
              <w:spacing w:before="120"/>
              <w:ind w:firstLine="142"/>
              <w:jc w:val="left"/>
            </w:pPr>
            <w:r>
              <w:t>Any student’s information is updated</w:t>
            </w:r>
            <w:r w:rsidR="00E30FFB">
              <w:t xml:space="preserve"> and a list of student displays</w:t>
            </w:r>
            <w:r w:rsidR="00B00E1A">
              <w:t>.</w:t>
            </w:r>
          </w:p>
        </w:tc>
      </w:tr>
      <w:tr w:rsidR="00B00E1A" w14:paraId="48FFA346" w14:textId="77777777" w:rsidTr="00944D85">
        <w:tc>
          <w:tcPr>
            <w:tcW w:w="2405" w:type="dxa"/>
            <w:vAlign w:val="center"/>
          </w:tcPr>
          <w:p w14:paraId="48618710" w14:textId="77777777" w:rsidR="00B00E1A" w:rsidRDefault="00B00E1A" w:rsidP="00C1382E">
            <w:pPr>
              <w:pStyle w:val="Nidungvnbn"/>
              <w:spacing w:before="120"/>
              <w:ind w:firstLine="142"/>
              <w:jc w:val="left"/>
              <w:rPr>
                <w:b/>
              </w:rPr>
            </w:pPr>
            <w:r>
              <w:rPr>
                <w:b/>
              </w:rPr>
              <w:t>Main Flow:</w:t>
            </w:r>
          </w:p>
        </w:tc>
        <w:tc>
          <w:tcPr>
            <w:tcW w:w="6804" w:type="dxa"/>
            <w:vAlign w:val="center"/>
          </w:tcPr>
          <w:p w14:paraId="1C974CC3" w14:textId="28BD3E30" w:rsidR="00B3238F" w:rsidRDefault="00B3238F" w:rsidP="00C1382E">
            <w:pPr>
              <w:pStyle w:val="Nidungvnbn"/>
              <w:keepNext/>
              <w:spacing w:before="120"/>
              <w:ind w:firstLine="142"/>
              <w:jc w:val="left"/>
            </w:pPr>
            <w:r>
              <w:t>1. User click the button “Quản Lý Sinh Viên” on the left sidebar.</w:t>
            </w:r>
          </w:p>
          <w:p w14:paraId="7F078E6D" w14:textId="1037B2B2" w:rsidR="00B3238F" w:rsidRDefault="00B3238F" w:rsidP="00C1382E">
            <w:pPr>
              <w:pStyle w:val="Nidungvnbn"/>
              <w:keepNext/>
              <w:spacing w:before="120"/>
              <w:ind w:firstLine="142"/>
              <w:jc w:val="left"/>
            </w:pPr>
            <w:r>
              <w:t>2. System displays a list of students.</w:t>
            </w:r>
          </w:p>
          <w:p w14:paraId="60873B70" w14:textId="24E6E46C" w:rsidR="00B00E1A" w:rsidRDefault="00904526" w:rsidP="00C1382E">
            <w:pPr>
              <w:pStyle w:val="Nidungvnbn"/>
              <w:keepNext/>
              <w:spacing w:before="120"/>
              <w:ind w:firstLine="142"/>
              <w:jc w:val="left"/>
            </w:pPr>
            <w:r>
              <w:t>3</w:t>
            </w:r>
            <w:r w:rsidR="00B00E1A">
              <w:t>. User click on button “</w:t>
            </w:r>
            <w:r w:rsidR="004931C0">
              <w:sym w:font="Wingdings" w:char="F03F"/>
            </w:r>
            <w:r w:rsidR="00B00E1A">
              <w:t>”</w:t>
            </w:r>
            <w:r w:rsidR="00B3238F">
              <w:t xml:space="preserve"> on the </w:t>
            </w:r>
            <w:r w:rsidR="008066DC">
              <w:t>right</w:t>
            </w:r>
            <w:r w:rsidR="00B3238F">
              <w:t xml:space="preserve"> of </w:t>
            </w:r>
            <w:r w:rsidR="00513CE8">
              <w:t>a</w:t>
            </w:r>
            <w:r w:rsidR="008066DC">
              <w:t xml:space="preserve"> specific student </w:t>
            </w:r>
            <w:r w:rsidR="00850EC5">
              <w:t>on</w:t>
            </w:r>
            <w:r w:rsidR="008066DC">
              <w:t xml:space="preserve"> the</w:t>
            </w:r>
            <w:r w:rsidR="00B3238F">
              <w:t xml:space="preserve"> list</w:t>
            </w:r>
            <w:r w:rsidR="00B00E1A">
              <w:t>.</w:t>
            </w:r>
          </w:p>
          <w:p w14:paraId="3F003498" w14:textId="70DBE70A" w:rsidR="00B00E1A" w:rsidRDefault="00904526" w:rsidP="00C1382E">
            <w:pPr>
              <w:pStyle w:val="Nidungvnbn"/>
              <w:keepNext/>
              <w:spacing w:before="120"/>
              <w:ind w:firstLine="142"/>
              <w:jc w:val="left"/>
            </w:pPr>
            <w:r>
              <w:t>4</w:t>
            </w:r>
            <w:r w:rsidR="00B00E1A">
              <w:t>. System displays a form</w:t>
            </w:r>
            <w:r w:rsidR="002B1890">
              <w:t xml:space="preserve"> which allows user to update student’s information</w:t>
            </w:r>
            <w:r w:rsidR="00B00E1A">
              <w:t>.</w:t>
            </w:r>
          </w:p>
          <w:p w14:paraId="6CA6AA21" w14:textId="475B7373" w:rsidR="00B00E1A" w:rsidRDefault="00904526" w:rsidP="00513CE8">
            <w:pPr>
              <w:pStyle w:val="Nidungvnbn"/>
              <w:keepNext/>
              <w:spacing w:before="120"/>
              <w:ind w:firstLine="142"/>
              <w:jc w:val="left"/>
            </w:pPr>
            <w:r>
              <w:t>5</w:t>
            </w:r>
            <w:r w:rsidR="00B00E1A">
              <w:t xml:space="preserve">. User enters </w:t>
            </w:r>
            <w:r w:rsidR="00F7613C">
              <w:t xml:space="preserve">new </w:t>
            </w:r>
            <w:r w:rsidR="00BA49A6">
              <w:t xml:space="preserve">informations which </w:t>
            </w:r>
            <w:r w:rsidR="00F43ED0">
              <w:t>are</w:t>
            </w:r>
            <w:r w:rsidR="00BA49A6">
              <w:t xml:space="preserve"> needed to update</w:t>
            </w:r>
            <w:r w:rsidR="00513CE8">
              <w:t xml:space="preserve"> and</w:t>
            </w:r>
            <w:r w:rsidR="00B00E1A">
              <w:t xml:space="preserve"> submit</w:t>
            </w:r>
            <w:r w:rsidR="00513CE8">
              <w:t>s</w:t>
            </w:r>
            <w:r w:rsidR="00B00E1A">
              <w:t>.</w:t>
            </w:r>
          </w:p>
          <w:p w14:paraId="4BDC535C" w14:textId="66DEA2DD" w:rsidR="00B00E1A" w:rsidRDefault="00513CE8" w:rsidP="00C1382E">
            <w:pPr>
              <w:pStyle w:val="Nidungvnbn"/>
              <w:keepNext/>
              <w:spacing w:before="120"/>
              <w:ind w:firstLine="142"/>
              <w:jc w:val="left"/>
            </w:pPr>
            <w:r>
              <w:t>6</w:t>
            </w:r>
            <w:r w:rsidR="00B00E1A">
              <w:t xml:space="preserve">. System displays </w:t>
            </w:r>
            <w:r w:rsidR="00850EC5">
              <w:t>student’s profile with updated informations</w:t>
            </w:r>
            <w:r w:rsidR="00B00E1A">
              <w:t>.</w:t>
            </w:r>
          </w:p>
          <w:p w14:paraId="50D9A79A" w14:textId="5290B288" w:rsidR="00F7613C" w:rsidRDefault="00513CE8" w:rsidP="00C1382E">
            <w:pPr>
              <w:pStyle w:val="Nidungvnbn"/>
              <w:keepNext/>
              <w:spacing w:before="120"/>
              <w:ind w:firstLine="142"/>
              <w:jc w:val="left"/>
            </w:pPr>
            <w:r>
              <w:t>7</w:t>
            </w:r>
            <w:r w:rsidR="00F7613C">
              <w:t>. Use case ends.</w:t>
            </w:r>
          </w:p>
        </w:tc>
      </w:tr>
      <w:tr w:rsidR="00B00E1A" w14:paraId="1FBA99FE" w14:textId="77777777" w:rsidTr="00944D85">
        <w:tc>
          <w:tcPr>
            <w:tcW w:w="2405" w:type="dxa"/>
            <w:vAlign w:val="center"/>
          </w:tcPr>
          <w:p w14:paraId="12279697" w14:textId="77777777" w:rsidR="00B00E1A" w:rsidRDefault="00B00E1A" w:rsidP="00C1382E">
            <w:pPr>
              <w:pStyle w:val="Nidungvnbn"/>
              <w:spacing w:before="120"/>
              <w:ind w:firstLine="142"/>
              <w:jc w:val="left"/>
              <w:rPr>
                <w:b/>
              </w:rPr>
            </w:pPr>
            <w:r>
              <w:rPr>
                <w:b/>
              </w:rPr>
              <w:t>Alternative Flow:</w:t>
            </w:r>
          </w:p>
        </w:tc>
        <w:tc>
          <w:tcPr>
            <w:tcW w:w="6804" w:type="dxa"/>
            <w:vAlign w:val="center"/>
          </w:tcPr>
          <w:p w14:paraId="050EB175" w14:textId="18A22785" w:rsidR="00B00E1A" w:rsidRDefault="00B00E1A" w:rsidP="00B3238F">
            <w:pPr>
              <w:pStyle w:val="Nidungvnbn"/>
              <w:keepNext/>
              <w:spacing w:before="120"/>
              <w:ind w:firstLine="142"/>
              <w:jc w:val="left"/>
            </w:pPr>
            <w:r>
              <w:t xml:space="preserve"> </w:t>
            </w:r>
          </w:p>
        </w:tc>
      </w:tr>
      <w:tr w:rsidR="00513CE8" w14:paraId="2A14B0C6" w14:textId="77777777" w:rsidTr="00944D85">
        <w:tc>
          <w:tcPr>
            <w:tcW w:w="2405" w:type="dxa"/>
            <w:vAlign w:val="center"/>
          </w:tcPr>
          <w:p w14:paraId="30A90F32" w14:textId="44A1CFBB" w:rsidR="00513CE8" w:rsidRDefault="00513CE8" w:rsidP="00C1382E">
            <w:pPr>
              <w:pStyle w:val="Nidungvnbn"/>
              <w:spacing w:before="120"/>
              <w:ind w:firstLine="142"/>
              <w:jc w:val="left"/>
              <w:rPr>
                <w:b/>
              </w:rPr>
            </w:pPr>
            <w:r>
              <w:rPr>
                <w:b/>
              </w:rPr>
              <w:t>Exception Flow:</w:t>
            </w:r>
          </w:p>
        </w:tc>
        <w:tc>
          <w:tcPr>
            <w:tcW w:w="6804" w:type="dxa"/>
            <w:vAlign w:val="center"/>
          </w:tcPr>
          <w:p w14:paraId="60B8BC17" w14:textId="77777777" w:rsidR="00513CE8" w:rsidRDefault="00513CE8" w:rsidP="00B3238F">
            <w:pPr>
              <w:pStyle w:val="Nidungvnbn"/>
              <w:keepNext/>
              <w:spacing w:before="120"/>
              <w:ind w:firstLine="142"/>
              <w:jc w:val="left"/>
            </w:pPr>
          </w:p>
        </w:tc>
      </w:tr>
    </w:tbl>
    <w:p w14:paraId="36FC51D7" w14:textId="61896CA9" w:rsidR="00930FE0" w:rsidRDefault="00B3238F" w:rsidP="00B3238F">
      <w:pPr>
        <w:pStyle w:val="Caption"/>
      </w:pPr>
      <w:bookmarkStart w:id="25" w:name="_Toc60872597"/>
      <w:r>
        <w:t xml:space="preserve">Table </w:t>
      </w:r>
      <w:fldSimple w:instr=" STYLEREF 1 \s ">
        <w:r w:rsidR="009A7FC0">
          <w:rPr>
            <w:noProof/>
          </w:rPr>
          <w:t>2</w:t>
        </w:r>
      </w:fldSimple>
      <w:r w:rsidR="009A7FC0">
        <w:t>.</w:t>
      </w:r>
      <w:fldSimple w:instr=" SEQ Table \* ARABIC \s 1 ">
        <w:r w:rsidR="009A7FC0">
          <w:rPr>
            <w:noProof/>
          </w:rPr>
          <w:t>3</w:t>
        </w:r>
      </w:fldSimple>
      <w:r>
        <w:t>: Use Case “Update Student”</w:t>
      </w:r>
      <w:r w:rsidR="00C1382E">
        <w:t>.</w:t>
      </w:r>
      <w:bookmarkEnd w:id="25"/>
    </w:p>
    <w:tbl>
      <w:tblPr>
        <w:tblStyle w:val="TableGrid"/>
        <w:tblW w:w="9209" w:type="dxa"/>
        <w:tblLook w:val="04A0" w:firstRow="1" w:lastRow="0" w:firstColumn="1" w:lastColumn="0" w:noHBand="0" w:noVBand="1"/>
      </w:tblPr>
      <w:tblGrid>
        <w:gridCol w:w="2405"/>
        <w:gridCol w:w="6804"/>
      </w:tblGrid>
      <w:tr w:rsidR="00B3238F" w14:paraId="484D85FD" w14:textId="77777777" w:rsidTr="00944D85">
        <w:tc>
          <w:tcPr>
            <w:tcW w:w="2405" w:type="dxa"/>
            <w:vAlign w:val="center"/>
          </w:tcPr>
          <w:p w14:paraId="79C61AE6" w14:textId="77777777" w:rsidR="00B3238F" w:rsidRPr="002A2850" w:rsidRDefault="00B3238F" w:rsidP="00C1382E">
            <w:pPr>
              <w:pStyle w:val="Nidungvnbn"/>
              <w:spacing w:before="120"/>
              <w:ind w:firstLine="142"/>
              <w:jc w:val="left"/>
              <w:rPr>
                <w:b/>
              </w:rPr>
            </w:pPr>
            <w:r w:rsidRPr="002A2850">
              <w:rPr>
                <w:b/>
              </w:rPr>
              <w:t>Use Case ID:</w:t>
            </w:r>
          </w:p>
        </w:tc>
        <w:tc>
          <w:tcPr>
            <w:tcW w:w="6804" w:type="dxa"/>
            <w:vAlign w:val="center"/>
          </w:tcPr>
          <w:p w14:paraId="4002D90C" w14:textId="62915ED7" w:rsidR="00B3238F" w:rsidRPr="002A2850" w:rsidRDefault="00B3238F" w:rsidP="00C1382E">
            <w:pPr>
              <w:pStyle w:val="Nidungvnbn"/>
              <w:spacing w:before="120"/>
              <w:ind w:firstLine="142"/>
              <w:jc w:val="left"/>
              <w:rPr>
                <w:bCs/>
              </w:rPr>
            </w:pPr>
            <w:r w:rsidRPr="002A2850">
              <w:rPr>
                <w:bCs/>
              </w:rPr>
              <w:t>UC0</w:t>
            </w:r>
            <w:r>
              <w:rPr>
                <w:bCs/>
              </w:rPr>
              <w:t>3</w:t>
            </w:r>
          </w:p>
        </w:tc>
      </w:tr>
      <w:tr w:rsidR="00B3238F" w14:paraId="11E698CC" w14:textId="77777777" w:rsidTr="00944D85">
        <w:tc>
          <w:tcPr>
            <w:tcW w:w="2405" w:type="dxa"/>
            <w:vAlign w:val="center"/>
          </w:tcPr>
          <w:p w14:paraId="611A1293" w14:textId="77777777" w:rsidR="00B3238F" w:rsidRPr="002A2850" w:rsidRDefault="00B3238F" w:rsidP="00C1382E">
            <w:pPr>
              <w:pStyle w:val="Nidungvnbn"/>
              <w:spacing w:before="120"/>
              <w:ind w:firstLine="142"/>
              <w:jc w:val="left"/>
              <w:rPr>
                <w:b/>
              </w:rPr>
            </w:pPr>
            <w:r w:rsidRPr="002A2850">
              <w:rPr>
                <w:b/>
              </w:rPr>
              <w:t>Use Case Name</w:t>
            </w:r>
            <w:r>
              <w:rPr>
                <w:b/>
              </w:rPr>
              <w:t>:</w:t>
            </w:r>
          </w:p>
        </w:tc>
        <w:tc>
          <w:tcPr>
            <w:tcW w:w="6804" w:type="dxa"/>
            <w:vAlign w:val="center"/>
          </w:tcPr>
          <w:p w14:paraId="40477F2C" w14:textId="6A397652" w:rsidR="00B3238F" w:rsidRDefault="00B3238F" w:rsidP="00C1382E">
            <w:pPr>
              <w:pStyle w:val="Nidungvnbn"/>
              <w:spacing w:before="120"/>
              <w:ind w:firstLine="142"/>
              <w:jc w:val="left"/>
            </w:pPr>
            <w:r>
              <w:t>View Student’s Detail</w:t>
            </w:r>
          </w:p>
        </w:tc>
      </w:tr>
      <w:tr w:rsidR="00B3238F" w14:paraId="10A89679" w14:textId="77777777" w:rsidTr="00944D85">
        <w:tc>
          <w:tcPr>
            <w:tcW w:w="2405" w:type="dxa"/>
            <w:vAlign w:val="center"/>
          </w:tcPr>
          <w:p w14:paraId="56808D78" w14:textId="77777777" w:rsidR="00B3238F" w:rsidRPr="002A2850" w:rsidRDefault="00B3238F" w:rsidP="00C1382E">
            <w:pPr>
              <w:pStyle w:val="Nidungvnbn"/>
              <w:spacing w:before="120"/>
              <w:ind w:firstLine="142"/>
              <w:jc w:val="left"/>
              <w:rPr>
                <w:b/>
              </w:rPr>
            </w:pPr>
            <w:r>
              <w:rPr>
                <w:b/>
              </w:rPr>
              <w:t>Description:</w:t>
            </w:r>
          </w:p>
        </w:tc>
        <w:tc>
          <w:tcPr>
            <w:tcW w:w="6804" w:type="dxa"/>
            <w:vAlign w:val="center"/>
          </w:tcPr>
          <w:p w14:paraId="1CC019C0" w14:textId="558B768B" w:rsidR="00B3238F" w:rsidRDefault="00B3238F" w:rsidP="00C1382E">
            <w:pPr>
              <w:pStyle w:val="Nidungvnbn"/>
              <w:spacing w:before="120"/>
              <w:ind w:firstLine="142"/>
              <w:jc w:val="left"/>
            </w:pPr>
            <w:r>
              <w:t xml:space="preserve">This use case allow user to view a detailed information of specific student including their personal information, the information at university. </w:t>
            </w:r>
          </w:p>
        </w:tc>
      </w:tr>
      <w:tr w:rsidR="00B3238F" w14:paraId="352DC90A" w14:textId="77777777" w:rsidTr="00944D85">
        <w:tc>
          <w:tcPr>
            <w:tcW w:w="2405" w:type="dxa"/>
            <w:vAlign w:val="center"/>
          </w:tcPr>
          <w:p w14:paraId="2EA14A85" w14:textId="3981C9F5" w:rsidR="00B3238F" w:rsidRPr="002A2850" w:rsidRDefault="00F43ED0" w:rsidP="00C1382E">
            <w:pPr>
              <w:pStyle w:val="Nidungvnbn"/>
              <w:spacing w:before="120"/>
              <w:ind w:firstLine="142"/>
              <w:jc w:val="left"/>
              <w:rPr>
                <w:b/>
              </w:rPr>
            </w:pPr>
            <w:r>
              <w:rPr>
                <w:b/>
              </w:rPr>
              <w:t>Actor(s):</w:t>
            </w:r>
          </w:p>
        </w:tc>
        <w:tc>
          <w:tcPr>
            <w:tcW w:w="6804" w:type="dxa"/>
            <w:vAlign w:val="center"/>
          </w:tcPr>
          <w:p w14:paraId="7CB48A62" w14:textId="77777777" w:rsidR="00B3238F" w:rsidRDefault="00B3238F" w:rsidP="00C1382E">
            <w:pPr>
              <w:pStyle w:val="Nidungvnbn"/>
              <w:spacing w:before="120"/>
              <w:ind w:firstLine="142"/>
              <w:jc w:val="left"/>
            </w:pPr>
            <w:r>
              <w:t>Admin</w:t>
            </w:r>
          </w:p>
        </w:tc>
      </w:tr>
      <w:tr w:rsidR="00B3238F" w14:paraId="101A991B" w14:textId="77777777" w:rsidTr="00944D85">
        <w:tc>
          <w:tcPr>
            <w:tcW w:w="2405" w:type="dxa"/>
            <w:vAlign w:val="center"/>
          </w:tcPr>
          <w:p w14:paraId="69FCAC1C" w14:textId="3CD12245" w:rsidR="00B3238F" w:rsidRDefault="00156F8F" w:rsidP="00C1382E">
            <w:pPr>
              <w:pStyle w:val="Nidungvnbn"/>
              <w:spacing w:before="120"/>
              <w:ind w:firstLine="142"/>
              <w:jc w:val="left"/>
              <w:rPr>
                <w:b/>
              </w:rPr>
            </w:pPr>
            <w:r>
              <w:rPr>
                <w:b/>
              </w:rPr>
              <w:lastRenderedPageBreak/>
              <w:t>Pre-conditions</w:t>
            </w:r>
            <w:r w:rsidR="00B3238F">
              <w:rPr>
                <w:b/>
              </w:rPr>
              <w:t>:</w:t>
            </w:r>
          </w:p>
        </w:tc>
        <w:tc>
          <w:tcPr>
            <w:tcW w:w="6804" w:type="dxa"/>
            <w:vAlign w:val="center"/>
          </w:tcPr>
          <w:p w14:paraId="1D639367" w14:textId="62F0F899" w:rsidR="00B3238F" w:rsidRDefault="00B3238F" w:rsidP="00C1382E">
            <w:pPr>
              <w:pStyle w:val="Nidungvnbn"/>
              <w:spacing w:before="120"/>
              <w:ind w:firstLine="142"/>
              <w:jc w:val="left"/>
            </w:pPr>
            <w:r>
              <w:t>User is permitted to access to the dashboard.</w:t>
            </w:r>
          </w:p>
        </w:tc>
      </w:tr>
      <w:tr w:rsidR="00B3238F" w14:paraId="63AF6E3C" w14:textId="77777777" w:rsidTr="00944D85">
        <w:tc>
          <w:tcPr>
            <w:tcW w:w="2405" w:type="dxa"/>
            <w:vAlign w:val="center"/>
          </w:tcPr>
          <w:p w14:paraId="67706D9C" w14:textId="7C36A311" w:rsidR="00B3238F" w:rsidRDefault="00156F8F" w:rsidP="00C1382E">
            <w:pPr>
              <w:pStyle w:val="Nidungvnbn"/>
              <w:spacing w:before="120"/>
              <w:ind w:firstLine="142"/>
              <w:jc w:val="left"/>
              <w:rPr>
                <w:b/>
              </w:rPr>
            </w:pPr>
            <w:r>
              <w:rPr>
                <w:b/>
              </w:rPr>
              <w:t>Post-conditions</w:t>
            </w:r>
            <w:r w:rsidR="00B3238F">
              <w:rPr>
                <w:b/>
              </w:rPr>
              <w:t>:</w:t>
            </w:r>
          </w:p>
        </w:tc>
        <w:tc>
          <w:tcPr>
            <w:tcW w:w="6804" w:type="dxa"/>
            <w:vAlign w:val="center"/>
          </w:tcPr>
          <w:p w14:paraId="5F29DA7A" w14:textId="556B2D9B" w:rsidR="00B3238F" w:rsidRDefault="00981098" w:rsidP="00C1382E">
            <w:pPr>
              <w:pStyle w:val="Nidungvnbn"/>
              <w:keepNext/>
              <w:spacing w:before="120"/>
              <w:ind w:firstLine="142"/>
              <w:jc w:val="left"/>
            </w:pPr>
            <w:r>
              <w:t>A</w:t>
            </w:r>
            <w:r w:rsidR="00B3238F">
              <w:t xml:space="preserve"> student’s profile</w:t>
            </w:r>
            <w:r>
              <w:t xml:space="preserve"> displays</w:t>
            </w:r>
            <w:r w:rsidR="00B3238F">
              <w:t>.</w:t>
            </w:r>
          </w:p>
        </w:tc>
      </w:tr>
      <w:tr w:rsidR="00B3238F" w14:paraId="679837CE" w14:textId="77777777" w:rsidTr="00944D85">
        <w:tc>
          <w:tcPr>
            <w:tcW w:w="2405" w:type="dxa"/>
            <w:vAlign w:val="center"/>
          </w:tcPr>
          <w:p w14:paraId="5C24CD8F" w14:textId="77777777" w:rsidR="00B3238F" w:rsidRDefault="00B3238F" w:rsidP="00C1382E">
            <w:pPr>
              <w:pStyle w:val="Nidungvnbn"/>
              <w:spacing w:before="120"/>
              <w:ind w:firstLine="142"/>
              <w:jc w:val="left"/>
              <w:rPr>
                <w:b/>
              </w:rPr>
            </w:pPr>
            <w:r>
              <w:rPr>
                <w:b/>
              </w:rPr>
              <w:t>Main Flow:</w:t>
            </w:r>
          </w:p>
        </w:tc>
        <w:tc>
          <w:tcPr>
            <w:tcW w:w="6804" w:type="dxa"/>
            <w:vAlign w:val="center"/>
          </w:tcPr>
          <w:p w14:paraId="69CACC09" w14:textId="4FE382D5" w:rsidR="00B3238F" w:rsidRDefault="00B3238F" w:rsidP="00C1382E">
            <w:pPr>
              <w:pStyle w:val="Nidungvnbn"/>
              <w:keepNext/>
              <w:spacing w:before="120"/>
              <w:ind w:firstLine="142"/>
              <w:jc w:val="left"/>
            </w:pPr>
            <w:r>
              <w:t>1.  User click</w:t>
            </w:r>
            <w:r w:rsidR="00944D85">
              <w:t>s</w:t>
            </w:r>
            <w:r>
              <w:t xml:space="preserve"> the button “Quản Lý Sinh Viên” on the left sidebar.</w:t>
            </w:r>
          </w:p>
          <w:p w14:paraId="459167C2" w14:textId="0B1135DA" w:rsidR="00B3238F" w:rsidRDefault="00B3238F" w:rsidP="00C1382E">
            <w:pPr>
              <w:pStyle w:val="Nidungvnbn"/>
              <w:keepNext/>
              <w:spacing w:before="120"/>
              <w:ind w:firstLine="142"/>
              <w:jc w:val="left"/>
            </w:pPr>
            <w:r>
              <w:t>2. System displays a list of student.</w:t>
            </w:r>
          </w:p>
          <w:p w14:paraId="0AEED805" w14:textId="4D68FDF5" w:rsidR="00B3238F" w:rsidRDefault="00C1382E" w:rsidP="00C1382E">
            <w:pPr>
              <w:pStyle w:val="Nidungvnbn"/>
              <w:keepNext/>
              <w:spacing w:before="120"/>
              <w:ind w:firstLine="142"/>
              <w:jc w:val="left"/>
            </w:pPr>
            <w:r>
              <w:t>3</w:t>
            </w:r>
            <w:r w:rsidR="00B3238F">
              <w:t>. User click</w:t>
            </w:r>
            <w:r w:rsidR="00944D85">
              <w:t>s</w:t>
            </w:r>
            <w:r w:rsidR="00B3238F">
              <w:t xml:space="preserve"> on </w:t>
            </w:r>
            <w:r w:rsidR="00BE4513">
              <w:t>student’s name</w:t>
            </w:r>
            <w:r w:rsidR="00B3238F">
              <w:t>.</w:t>
            </w:r>
          </w:p>
          <w:p w14:paraId="07E1EEF8" w14:textId="09B28DE4" w:rsidR="00B3238F" w:rsidRDefault="00C1382E" w:rsidP="00C1382E">
            <w:pPr>
              <w:pStyle w:val="Nidungvnbn"/>
              <w:keepNext/>
              <w:spacing w:before="120"/>
              <w:ind w:firstLine="142"/>
              <w:jc w:val="left"/>
            </w:pPr>
            <w:r>
              <w:t>4</w:t>
            </w:r>
            <w:r w:rsidR="00B3238F">
              <w:t>. System displays a student’s profile.</w:t>
            </w:r>
          </w:p>
          <w:p w14:paraId="5119D89F" w14:textId="13A1AE66" w:rsidR="00B3238F" w:rsidRDefault="00C1382E" w:rsidP="00B3238F">
            <w:pPr>
              <w:pStyle w:val="Nidungvnbn"/>
              <w:keepNext/>
              <w:spacing w:before="120"/>
              <w:ind w:firstLine="142"/>
              <w:jc w:val="left"/>
            </w:pPr>
            <w:r>
              <w:t>5</w:t>
            </w:r>
            <w:r w:rsidR="00B3238F">
              <w:t>. Use case ends.</w:t>
            </w:r>
          </w:p>
        </w:tc>
      </w:tr>
      <w:tr w:rsidR="00B3238F" w14:paraId="10E468E2" w14:textId="77777777" w:rsidTr="00944D85">
        <w:tc>
          <w:tcPr>
            <w:tcW w:w="2405" w:type="dxa"/>
            <w:vAlign w:val="center"/>
          </w:tcPr>
          <w:p w14:paraId="55A1D731" w14:textId="77777777" w:rsidR="00B3238F" w:rsidRDefault="00B3238F" w:rsidP="00C1382E">
            <w:pPr>
              <w:pStyle w:val="Nidungvnbn"/>
              <w:spacing w:before="120"/>
              <w:ind w:firstLine="142"/>
              <w:jc w:val="left"/>
              <w:rPr>
                <w:b/>
              </w:rPr>
            </w:pPr>
            <w:r>
              <w:rPr>
                <w:b/>
              </w:rPr>
              <w:t>Alternative Flow:</w:t>
            </w:r>
          </w:p>
        </w:tc>
        <w:tc>
          <w:tcPr>
            <w:tcW w:w="6804" w:type="dxa"/>
            <w:vAlign w:val="center"/>
          </w:tcPr>
          <w:p w14:paraId="3CC94838" w14:textId="77777777" w:rsidR="00B3238F" w:rsidRDefault="00B3238F" w:rsidP="00B3238F">
            <w:pPr>
              <w:pStyle w:val="Nidungvnbn"/>
              <w:keepNext/>
              <w:spacing w:before="120"/>
              <w:ind w:firstLine="142"/>
              <w:jc w:val="left"/>
            </w:pPr>
            <w:r>
              <w:t xml:space="preserve"> </w:t>
            </w:r>
          </w:p>
        </w:tc>
      </w:tr>
      <w:tr w:rsidR="00513CE8" w14:paraId="08B1966A" w14:textId="77777777" w:rsidTr="00944D85">
        <w:tc>
          <w:tcPr>
            <w:tcW w:w="2405" w:type="dxa"/>
            <w:vAlign w:val="center"/>
          </w:tcPr>
          <w:p w14:paraId="15117D6F" w14:textId="28EA04A5" w:rsidR="00513CE8" w:rsidRDefault="00513CE8" w:rsidP="00C1382E">
            <w:pPr>
              <w:pStyle w:val="Nidungvnbn"/>
              <w:spacing w:before="120"/>
              <w:ind w:firstLine="142"/>
              <w:jc w:val="left"/>
              <w:rPr>
                <w:b/>
              </w:rPr>
            </w:pPr>
            <w:r>
              <w:rPr>
                <w:b/>
              </w:rPr>
              <w:t>Exception Flow:</w:t>
            </w:r>
          </w:p>
        </w:tc>
        <w:tc>
          <w:tcPr>
            <w:tcW w:w="6804" w:type="dxa"/>
            <w:vAlign w:val="center"/>
          </w:tcPr>
          <w:p w14:paraId="5B05CDB6" w14:textId="77777777" w:rsidR="00513CE8" w:rsidRDefault="00513CE8" w:rsidP="00B3238F">
            <w:pPr>
              <w:pStyle w:val="Nidungvnbn"/>
              <w:keepNext/>
              <w:spacing w:before="120"/>
              <w:ind w:firstLine="142"/>
              <w:jc w:val="left"/>
            </w:pPr>
          </w:p>
        </w:tc>
      </w:tr>
    </w:tbl>
    <w:p w14:paraId="250E336C" w14:textId="4317AAF9" w:rsidR="00B3238F" w:rsidRDefault="00B3238F" w:rsidP="00B3238F">
      <w:pPr>
        <w:pStyle w:val="Caption"/>
      </w:pPr>
      <w:bookmarkStart w:id="26" w:name="_Toc60872598"/>
      <w:r>
        <w:t xml:space="preserve">Table </w:t>
      </w:r>
      <w:fldSimple w:instr=" STYLEREF 1 \s ">
        <w:r w:rsidR="009A7FC0">
          <w:rPr>
            <w:noProof/>
          </w:rPr>
          <w:t>2</w:t>
        </w:r>
      </w:fldSimple>
      <w:r w:rsidR="009A7FC0">
        <w:t>.</w:t>
      </w:r>
      <w:fldSimple w:instr=" SEQ Table \* ARABIC \s 1 ">
        <w:r w:rsidR="009A7FC0">
          <w:rPr>
            <w:noProof/>
          </w:rPr>
          <w:t>4</w:t>
        </w:r>
      </w:fldSimple>
      <w:r>
        <w:t>: Use case “</w:t>
      </w:r>
      <w:r w:rsidRPr="00B3238F">
        <w:t>View Student's Detail</w:t>
      </w:r>
      <w:r>
        <w:t>”</w:t>
      </w:r>
      <w:r w:rsidR="00C1382E">
        <w:t>.</w:t>
      </w:r>
      <w:bookmarkEnd w:id="26"/>
    </w:p>
    <w:tbl>
      <w:tblPr>
        <w:tblStyle w:val="TableGrid"/>
        <w:tblW w:w="9209" w:type="dxa"/>
        <w:tblLook w:val="04A0" w:firstRow="1" w:lastRow="0" w:firstColumn="1" w:lastColumn="0" w:noHBand="0" w:noVBand="1"/>
      </w:tblPr>
      <w:tblGrid>
        <w:gridCol w:w="2405"/>
        <w:gridCol w:w="6804"/>
      </w:tblGrid>
      <w:tr w:rsidR="00C1382E" w14:paraId="56BE87DB" w14:textId="77777777" w:rsidTr="00944D85">
        <w:tc>
          <w:tcPr>
            <w:tcW w:w="2405" w:type="dxa"/>
            <w:vAlign w:val="center"/>
          </w:tcPr>
          <w:p w14:paraId="682D8310" w14:textId="77777777" w:rsidR="00C1382E" w:rsidRPr="002A2850" w:rsidRDefault="00C1382E" w:rsidP="00C1382E">
            <w:pPr>
              <w:pStyle w:val="Nidungvnbn"/>
              <w:spacing w:before="120"/>
              <w:ind w:firstLine="142"/>
              <w:jc w:val="left"/>
              <w:rPr>
                <w:b/>
              </w:rPr>
            </w:pPr>
            <w:r w:rsidRPr="002A2850">
              <w:rPr>
                <w:b/>
              </w:rPr>
              <w:t>Use Case ID:</w:t>
            </w:r>
          </w:p>
        </w:tc>
        <w:tc>
          <w:tcPr>
            <w:tcW w:w="6804" w:type="dxa"/>
            <w:vAlign w:val="center"/>
          </w:tcPr>
          <w:p w14:paraId="3509DF0B" w14:textId="4AEC759D" w:rsidR="00C1382E" w:rsidRPr="002A2850" w:rsidRDefault="00C1382E" w:rsidP="00C1382E">
            <w:pPr>
              <w:pStyle w:val="Nidungvnbn"/>
              <w:spacing w:before="120"/>
              <w:ind w:firstLine="142"/>
              <w:jc w:val="left"/>
              <w:rPr>
                <w:bCs/>
              </w:rPr>
            </w:pPr>
            <w:r w:rsidRPr="002A2850">
              <w:rPr>
                <w:bCs/>
              </w:rPr>
              <w:t>UC0</w:t>
            </w:r>
            <w:r>
              <w:rPr>
                <w:bCs/>
              </w:rPr>
              <w:t>4</w:t>
            </w:r>
          </w:p>
        </w:tc>
      </w:tr>
      <w:tr w:rsidR="00C1382E" w14:paraId="1977F75E" w14:textId="77777777" w:rsidTr="00944D85">
        <w:tc>
          <w:tcPr>
            <w:tcW w:w="2405" w:type="dxa"/>
            <w:vAlign w:val="center"/>
          </w:tcPr>
          <w:p w14:paraId="666EB4BF" w14:textId="77777777" w:rsidR="00C1382E" w:rsidRPr="002A2850" w:rsidRDefault="00C1382E" w:rsidP="00C1382E">
            <w:pPr>
              <w:pStyle w:val="Nidungvnbn"/>
              <w:spacing w:before="120"/>
              <w:ind w:firstLine="142"/>
              <w:jc w:val="left"/>
              <w:rPr>
                <w:b/>
              </w:rPr>
            </w:pPr>
            <w:r w:rsidRPr="002A2850">
              <w:rPr>
                <w:b/>
              </w:rPr>
              <w:t>Use Case Name</w:t>
            </w:r>
            <w:r>
              <w:rPr>
                <w:b/>
              </w:rPr>
              <w:t>:</w:t>
            </w:r>
          </w:p>
        </w:tc>
        <w:tc>
          <w:tcPr>
            <w:tcW w:w="6804" w:type="dxa"/>
            <w:vAlign w:val="center"/>
          </w:tcPr>
          <w:p w14:paraId="4018FB92" w14:textId="369C985E" w:rsidR="00C1382E" w:rsidRDefault="00C1382E" w:rsidP="00C1382E">
            <w:pPr>
              <w:pStyle w:val="Nidungvnbn"/>
              <w:spacing w:before="120"/>
              <w:ind w:firstLine="142"/>
              <w:jc w:val="left"/>
            </w:pPr>
            <w:r>
              <w:t>Delete Student</w:t>
            </w:r>
          </w:p>
        </w:tc>
      </w:tr>
      <w:tr w:rsidR="00C1382E" w14:paraId="2657F97F" w14:textId="77777777" w:rsidTr="00944D85">
        <w:tc>
          <w:tcPr>
            <w:tcW w:w="2405" w:type="dxa"/>
            <w:vAlign w:val="center"/>
          </w:tcPr>
          <w:p w14:paraId="2A599722" w14:textId="77777777" w:rsidR="00C1382E" w:rsidRPr="002A2850" w:rsidRDefault="00C1382E" w:rsidP="00C1382E">
            <w:pPr>
              <w:pStyle w:val="Nidungvnbn"/>
              <w:spacing w:before="120"/>
              <w:ind w:firstLine="142"/>
              <w:jc w:val="left"/>
              <w:rPr>
                <w:b/>
              </w:rPr>
            </w:pPr>
            <w:r>
              <w:rPr>
                <w:b/>
              </w:rPr>
              <w:t>Description:</w:t>
            </w:r>
          </w:p>
        </w:tc>
        <w:tc>
          <w:tcPr>
            <w:tcW w:w="6804" w:type="dxa"/>
            <w:vAlign w:val="center"/>
          </w:tcPr>
          <w:p w14:paraId="4A07BFDA" w14:textId="600E0DC1" w:rsidR="00C1382E" w:rsidRDefault="00C1382E" w:rsidP="00C1382E">
            <w:pPr>
              <w:pStyle w:val="Nidungvnbn"/>
              <w:spacing w:before="120"/>
              <w:ind w:firstLine="142"/>
              <w:jc w:val="left"/>
            </w:pPr>
            <w:r>
              <w:t>This use case allow user</w:t>
            </w:r>
            <w:r w:rsidR="0002308C">
              <w:t xml:space="preserve"> to</w:t>
            </w:r>
            <w:r>
              <w:t xml:space="preserve"> delete a specific student from a list. </w:t>
            </w:r>
          </w:p>
        </w:tc>
      </w:tr>
      <w:tr w:rsidR="00C1382E" w14:paraId="6F0BCB05" w14:textId="77777777" w:rsidTr="00944D85">
        <w:tc>
          <w:tcPr>
            <w:tcW w:w="2405" w:type="dxa"/>
            <w:vAlign w:val="center"/>
          </w:tcPr>
          <w:p w14:paraId="180B34D0" w14:textId="457E80CA" w:rsidR="00C1382E" w:rsidRPr="002A2850" w:rsidRDefault="00F43ED0" w:rsidP="00C1382E">
            <w:pPr>
              <w:pStyle w:val="Nidungvnbn"/>
              <w:spacing w:before="120"/>
              <w:ind w:firstLine="142"/>
              <w:jc w:val="left"/>
              <w:rPr>
                <w:b/>
              </w:rPr>
            </w:pPr>
            <w:r>
              <w:rPr>
                <w:b/>
              </w:rPr>
              <w:t>Actor(s):</w:t>
            </w:r>
          </w:p>
        </w:tc>
        <w:tc>
          <w:tcPr>
            <w:tcW w:w="6804" w:type="dxa"/>
            <w:vAlign w:val="center"/>
          </w:tcPr>
          <w:p w14:paraId="00F5C178" w14:textId="77777777" w:rsidR="00C1382E" w:rsidRDefault="00C1382E" w:rsidP="00C1382E">
            <w:pPr>
              <w:pStyle w:val="Nidungvnbn"/>
              <w:spacing w:before="120"/>
              <w:ind w:firstLine="142"/>
              <w:jc w:val="left"/>
            </w:pPr>
            <w:r>
              <w:t>Admin</w:t>
            </w:r>
          </w:p>
        </w:tc>
      </w:tr>
      <w:tr w:rsidR="00C1382E" w14:paraId="38C1A2AB" w14:textId="77777777" w:rsidTr="00944D85">
        <w:tc>
          <w:tcPr>
            <w:tcW w:w="2405" w:type="dxa"/>
            <w:vAlign w:val="center"/>
          </w:tcPr>
          <w:p w14:paraId="3CE11364" w14:textId="69CFE384" w:rsidR="00C1382E" w:rsidRDefault="00156F8F" w:rsidP="00C1382E">
            <w:pPr>
              <w:pStyle w:val="Nidungvnbn"/>
              <w:spacing w:before="120"/>
              <w:ind w:firstLine="142"/>
              <w:jc w:val="left"/>
              <w:rPr>
                <w:b/>
              </w:rPr>
            </w:pPr>
            <w:r>
              <w:rPr>
                <w:b/>
              </w:rPr>
              <w:t>Pre-conditions</w:t>
            </w:r>
            <w:r w:rsidR="00C1382E">
              <w:rPr>
                <w:b/>
              </w:rPr>
              <w:t>:</w:t>
            </w:r>
          </w:p>
        </w:tc>
        <w:tc>
          <w:tcPr>
            <w:tcW w:w="6804" w:type="dxa"/>
            <w:vAlign w:val="center"/>
          </w:tcPr>
          <w:p w14:paraId="21B1B035" w14:textId="77777777" w:rsidR="00C1382E" w:rsidRDefault="00C1382E" w:rsidP="00C1382E">
            <w:pPr>
              <w:pStyle w:val="Nidungvnbn"/>
              <w:spacing w:before="120"/>
              <w:ind w:firstLine="142"/>
              <w:jc w:val="left"/>
            </w:pPr>
            <w:r>
              <w:t>User is permitted to access to the dashboard.</w:t>
            </w:r>
          </w:p>
        </w:tc>
      </w:tr>
      <w:tr w:rsidR="00C1382E" w14:paraId="6DBA810A" w14:textId="77777777" w:rsidTr="00944D85">
        <w:tc>
          <w:tcPr>
            <w:tcW w:w="2405" w:type="dxa"/>
            <w:vAlign w:val="center"/>
          </w:tcPr>
          <w:p w14:paraId="778A438C" w14:textId="3972AA3A" w:rsidR="00C1382E" w:rsidRDefault="00156F8F" w:rsidP="00C1382E">
            <w:pPr>
              <w:pStyle w:val="Nidungvnbn"/>
              <w:spacing w:before="120"/>
              <w:ind w:firstLine="142"/>
              <w:jc w:val="left"/>
              <w:rPr>
                <w:b/>
              </w:rPr>
            </w:pPr>
            <w:r>
              <w:rPr>
                <w:b/>
              </w:rPr>
              <w:t>Post-conditions</w:t>
            </w:r>
            <w:r w:rsidR="00C1382E">
              <w:rPr>
                <w:b/>
              </w:rPr>
              <w:t>:</w:t>
            </w:r>
          </w:p>
        </w:tc>
        <w:tc>
          <w:tcPr>
            <w:tcW w:w="6804" w:type="dxa"/>
            <w:vAlign w:val="center"/>
          </w:tcPr>
          <w:p w14:paraId="0E4E525D" w14:textId="22E003AC" w:rsidR="00C1382E" w:rsidRDefault="00041F68" w:rsidP="00C1382E">
            <w:pPr>
              <w:pStyle w:val="Nidungvnbn"/>
              <w:keepNext/>
              <w:spacing w:before="120"/>
              <w:ind w:firstLine="142"/>
              <w:jc w:val="left"/>
            </w:pPr>
            <w:r>
              <w:t>A deleted student is removed from list</w:t>
            </w:r>
            <w:r w:rsidR="00C1382E">
              <w:t>.</w:t>
            </w:r>
          </w:p>
        </w:tc>
      </w:tr>
      <w:tr w:rsidR="00C1382E" w14:paraId="3769AA6A" w14:textId="77777777" w:rsidTr="00944D85">
        <w:tc>
          <w:tcPr>
            <w:tcW w:w="2405" w:type="dxa"/>
            <w:vAlign w:val="center"/>
          </w:tcPr>
          <w:p w14:paraId="26F552DF" w14:textId="77777777" w:rsidR="00C1382E" w:rsidRDefault="00C1382E" w:rsidP="00C1382E">
            <w:pPr>
              <w:pStyle w:val="Nidungvnbn"/>
              <w:spacing w:before="120"/>
              <w:ind w:firstLine="142"/>
              <w:jc w:val="left"/>
              <w:rPr>
                <w:b/>
              </w:rPr>
            </w:pPr>
            <w:r>
              <w:rPr>
                <w:b/>
              </w:rPr>
              <w:lastRenderedPageBreak/>
              <w:t>Main Flow:</w:t>
            </w:r>
          </w:p>
        </w:tc>
        <w:tc>
          <w:tcPr>
            <w:tcW w:w="6804" w:type="dxa"/>
            <w:vAlign w:val="center"/>
          </w:tcPr>
          <w:p w14:paraId="2C7900C4" w14:textId="77777777" w:rsidR="00C1382E" w:rsidRDefault="00C1382E" w:rsidP="00C1382E">
            <w:pPr>
              <w:pStyle w:val="Nidungvnbn"/>
              <w:keepNext/>
              <w:spacing w:before="120"/>
              <w:ind w:firstLine="142"/>
              <w:jc w:val="left"/>
            </w:pPr>
            <w:r>
              <w:t>1.  User click the button “Quản Lý Sinh Viên” on the left sidebar.</w:t>
            </w:r>
          </w:p>
          <w:p w14:paraId="391F2B2E" w14:textId="77777777" w:rsidR="00C1382E" w:rsidRDefault="00C1382E" w:rsidP="00C1382E">
            <w:pPr>
              <w:pStyle w:val="Nidungvnbn"/>
              <w:keepNext/>
              <w:spacing w:before="120"/>
              <w:ind w:firstLine="142"/>
              <w:jc w:val="left"/>
            </w:pPr>
            <w:r>
              <w:t>2. System displays a list of student.</w:t>
            </w:r>
          </w:p>
          <w:p w14:paraId="7BC86497" w14:textId="386330ED" w:rsidR="00C1382E" w:rsidRDefault="00C1382E" w:rsidP="00C1382E">
            <w:pPr>
              <w:pStyle w:val="Nidungvnbn"/>
              <w:keepNext/>
              <w:spacing w:before="120"/>
              <w:ind w:firstLine="142"/>
              <w:jc w:val="left"/>
            </w:pPr>
            <w:r>
              <w:t>3. User click on button “–”</w:t>
            </w:r>
            <w:r w:rsidR="008066DC">
              <w:t xml:space="preserve"> on the right of a specific student in the list</w:t>
            </w:r>
            <w:r>
              <w:t>.</w:t>
            </w:r>
          </w:p>
          <w:p w14:paraId="51C7EFBD" w14:textId="2A3EFC7D" w:rsidR="00C1382E" w:rsidRDefault="00C1382E" w:rsidP="00C1382E">
            <w:pPr>
              <w:pStyle w:val="Nidungvnbn"/>
              <w:keepNext/>
              <w:spacing w:before="120"/>
              <w:ind w:firstLine="142"/>
              <w:jc w:val="left"/>
            </w:pPr>
            <w:r>
              <w:t>4. System refreshes a list</w:t>
            </w:r>
            <w:r w:rsidR="00BA49A6">
              <w:t xml:space="preserve"> and remove</w:t>
            </w:r>
            <w:r w:rsidR="00944D85">
              <w:t>s</w:t>
            </w:r>
            <w:r w:rsidR="00BA49A6">
              <w:t xml:space="preserve"> a deleted student from a list</w:t>
            </w:r>
            <w:r>
              <w:t>.</w:t>
            </w:r>
          </w:p>
          <w:p w14:paraId="660D1C62" w14:textId="6A9D83CB" w:rsidR="00C1382E" w:rsidRDefault="00C1382E" w:rsidP="00C1382E">
            <w:pPr>
              <w:pStyle w:val="Nidungvnbn"/>
              <w:keepNext/>
              <w:spacing w:before="120"/>
              <w:ind w:firstLine="142"/>
              <w:jc w:val="left"/>
            </w:pPr>
            <w:r>
              <w:t xml:space="preserve">5. User can click on </w:t>
            </w:r>
            <w:r>
              <w:sym w:font="Wingdings 2" w:char="F033"/>
            </w:r>
            <w:r>
              <w:t xml:space="preserve"> to view all deleted students.</w:t>
            </w:r>
          </w:p>
          <w:p w14:paraId="25E793E1" w14:textId="3FFCA5E5" w:rsidR="00C1382E" w:rsidRDefault="00C1382E" w:rsidP="00C1382E">
            <w:pPr>
              <w:pStyle w:val="Nidungvnbn"/>
              <w:keepNext/>
              <w:spacing w:before="120"/>
              <w:ind w:firstLine="142"/>
              <w:jc w:val="left"/>
            </w:pPr>
            <w:r>
              <w:t>6. System will display a list of deleted students.</w:t>
            </w:r>
          </w:p>
          <w:p w14:paraId="7E44FB4D" w14:textId="110ABC9F" w:rsidR="00C1382E" w:rsidRDefault="00C1382E" w:rsidP="00C1382E">
            <w:pPr>
              <w:pStyle w:val="Nidungvnbn"/>
              <w:keepNext/>
              <w:spacing w:before="120"/>
              <w:ind w:firstLine="142"/>
              <w:jc w:val="left"/>
            </w:pPr>
            <w:r>
              <w:t>7. Use case ends.</w:t>
            </w:r>
          </w:p>
        </w:tc>
      </w:tr>
      <w:tr w:rsidR="00C1382E" w14:paraId="12D31D78" w14:textId="77777777" w:rsidTr="00944D85">
        <w:tc>
          <w:tcPr>
            <w:tcW w:w="2405" w:type="dxa"/>
            <w:vAlign w:val="center"/>
          </w:tcPr>
          <w:p w14:paraId="6BBB7EA5" w14:textId="77777777" w:rsidR="00C1382E" w:rsidRDefault="00C1382E" w:rsidP="00C1382E">
            <w:pPr>
              <w:pStyle w:val="Nidungvnbn"/>
              <w:spacing w:before="120"/>
              <w:ind w:firstLine="142"/>
              <w:jc w:val="left"/>
              <w:rPr>
                <w:b/>
              </w:rPr>
            </w:pPr>
            <w:r>
              <w:rPr>
                <w:b/>
              </w:rPr>
              <w:t>Alternative Flow:</w:t>
            </w:r>
          </w:p>
        </w:tc>
        <w:tc>
          <w:tcPr>
            <w:tcW w:w="6804" w:type="dxa"/>
            <w:vAlign w:val="center"/>
          </w:tcPr>
          <w:p w14:paraId="12F66D7D" w14:textId="500F5BC7" w:rsidR="00C1382E" w:rsidRDefault="00C1382E" w:rsidP="00C1382E">
            <w:pPr>
              <w:pStyle w:val="Nidungvnbn"/>
              <w:keepNext/>
              <w:spacing w:before="120"/>
              <w:ind w:firstLine="142"/>
              <w:jc w:val="left"/>
            </w:pPr>
          </w:p>
        </w:tc>
      </w:tr>
      <w:tr w:rsidR="00513CE8" w14:paraId="642B3B65" w14:textId="77777777" w:rsidTr="00944D85">
        <w:tc>
          <w:tcPr>
            <w:tcW w:w="2405" w:type="dxa"/>
            <w:vAlign w:val="center"/>
          </w:tcPr>
          <w:p w14:paraId="04DC7B79" w14:textId="60916378" w:rsidR="00513CE8" w:rsidRDefault="00513CE8" w:rsidP="00C1382E">
            <w:pPr>
              <w:pStyle w:val="Nidungvnbn"/>
              <w:spacing w:before="120"/>
              <w:ind w:firstLine="142"/>
              <w:jc w:val="left"/>
              <w:rPr>
                <w:b/>
              </w:rPr>
            </w:pPr>
            <w:r>
              <w:rPr>
                <w:b/>
              </w:rPr>
              <w:t>Exception Flow:</w:t>
            </w:r>
          </w:p>
        </w:tc>
        <w:tc>
          <w:tcPr>
            <w:tcW w:w="6804" w:type="dxa"/>
            <w:vAlign w:val="center"/>
          </w:tcPr>
          <w:p w14:paraId="19797932" w14:textId="77777777" w:rsidR="00513CE8" w:rsidRDefault="00513CE8" w:rsidP="00C1382E">
            <w:pPr>
              <w:pStyle w:val="Nidungvnbn"/>
              <w:keepNext/>
              <w:spacing w:before="120"/>
              <w:ind w:firstLine="142"/>
              <w:jc w:val="left"/>
            </w:pPr>
          </w:p>
        </w:tc>
      </w:tr>
    </w:tbl>
    <w:p w14:paraId="218F16E3" w14:textId="6B5E63AF" w:rsidR="00C1382E" w:rsidRDefault="00C1382E" w:rsidP="00C1382E">
      <w:pPr>
        <w:pStyle w:val="Caption"/>
      </w:pPr>
      <w:bookmarkStart w:id="27" w:name="_Toc60872599"/>
      <w:r>
        <w:t xml:space="preserve">Table </w:t>
      </w:r>
      <w:fldSimple w:instr=" STYLEREF 1 \s ">
        <w:r w:rsidR="009A7FC0">
          <w:rPr>
            <w:noProof/>
          </w:rPr>
          <w:t>2</w:t>
        </w:r>
      </w:fldSimple>
      <w:r w:rsidR="009A7FC0">
        <w:t>.</w:t>
      </w:r>
      <w:fldSimple w:instr=" SEQ Table \* ARABIC \s 1 ">
        <w:r w:rsidR="009A7FC0">
          <w:rPr>
            <w:noProof/>
          </w:rPr>
          <w:t>5</w:t>
        </w:r>
      </w:fldSimple>
      <w:r>
        <w:t>: Use Case “Delete Student”.</w:t>
      </w:r>
      <w:bookmarkEnd w:id="27"/>
    </w:p>
    <w:tbl>
      <w:tblPr>
        <w:tblStyle w:val="TableGrid"/>
        <w:tblW w:w="9209" w:type="dxa"/>
        <w:tblLook w:val="04A0" w:firstRow="1" w:lastRow="0" w:firstColumn="1" w:lastColumn="0" w:noHBand="0" w:noVBand="1"/>
      </w:tblPr>
      <w:tblGrid>
        <w:gridCol w:w="2405"/>
        <w:gridCol w:w="6804"/>
      </w:tblGrid>
      <w:tr w:rsidR="00C1382E" w:rsidRPr="002A2850" w14:paraId="3DFF7421" w14:textId="77777777" w:rsidTr="00944D85">
        <w:tc>
          <w:tcPr>
            <w:tcW w:w="2405" w:type="dxa"/>
            <w:vAlign w:val="center"/>
          </w:tcPr>
          <w:p w14:paraId="1C1F841A" w14:textId="77777777" w:rsidR="00C1382E" w:rsidRPr="002A2850" w:rsidRDefault="00C1382E" w:rsidP="00C1382E">
            <w:pPr>
              <w:pStyle w:val="Nidungvnbn"/>
              <w:spacing w:before="120"/>
              <w:ind w:firstLine="142"/>
              <w:jc w:val="left"/>
              <w:rPr>
                <w:b/>
              </w:rPr>
            </w:pPr>
            <w:r w:rsidRPr="002A2850">
              <w:rPr>
                <w:b/>
              </w:rPr>
              <w:t>Use Case ID:</w:t>
            </w:r>
          </w:p>
        </w:tc>
        <w:tc>
          <w:tcPr>
            <w:tcW w:w="6804" w:type="dxa"/>
            <w:vAlign w:val="center"/>
          </w:tcPr>
          <w:p w14:paraId="001B9A6A" w14:textId="0FD80A04" w:rsidR="00C1382E" w:rsidRPr="002A2850" w:rsidRDefault="00C1382E" w:rsidP="00C1382E">
            <w:pPr>
              <w:pStyle w:val="Nidungvnbn"/>
              <w:spacing w:before="120"/>
              <w:ind w:firstLine="142"/>
              <w:jc w:val="left"/>
              <w:rPr>
                <w:bCs/>
              </w:rPr>
            </w:pPr>
            <w:r w:rsidRPr="002A2850">
              <w:rPr>
                <w:bCs/>
              </w:rPr>
              <w:t>UC0</w:t>
            </w:r>
            <w:r>
              <w:rPr>
                <w:bCs/>
              </w:rPr>
              <w:t>5</w:t>
            </w:r>
          </w:p>
        </w:tc>
      </w:tr>
      <w:tr w:rsidR="00C1382E" w14:paraId="2B44A4F6" w14:textId="77777777" w:rsidTr="00944D85">
        <w:tc>
          <w:tcPr>
            <w:tcW w:w="2405" w:type="dxa"/>
            <w:vAlign w:val="center"/>
          </w:tcPr>
          <w:p w14:paraId="0C16E27F" w14:textId="77777777" w:rsidR="00C1382E" w:rsidRPr="002A2850" w:rsidRDefault="00C1382E" w:rsidP="00C1382E">
            <w:pPr>
              <w:pStyle w:val="Nidungvnbn"/>
              <w:spacing w:before="120"/>
              <w:ind w:firstLine="142"/>
              <w:jc w:val="left"/>
              <w:rPr>
                <w:b/>
              </w:rPr>
            </w:pPr>
            <w:r w:rsidRPr="002A2850">
              <w:rPr>
                <w:b/>
              </w:rPr>
              <w:t>Use Case Name</w:t>
            </w:r>
            <w:r>
              <w:rPr>
                <w:b/>
              </w:rPr>
              <w:t>:</w:t>
            </w:r>
          </w:p>
        </w:tc>
        <w:tc>
          <w:tcPr>
            <w:tcW w:w="6804" w:type="dxa"/>
            <w:vAlign w:val="center"/>
          </w:tcPr>
          <w:p w14:paraId="64FBCF17" w14:textId="75264EEA" w:rsidR="00C1382E" w:rsidRDefault="00C1382E" w:rsidP="00C1382E">
            <w:pPr>
              <w:pStyle w:val="Nidungvnbn"/>
              <w:spacing w:before="120"/>
              <w:ind w:firstLine="142"/>
              <w:jc w:val="left"/>
            </w:pPr>
            <w:r>
              <w:t>Add Teacher</w:t>
            </w:r>
          </w:p>
        </w:tc>
      </w:tr>
      <w:tr w:rsidR="00C1382E" w14:paraId="5E56ADC5" w14:textId="77777777" w:rsidTr="00944D85">
        <w:tc>
          <w:tcPr>
            <w:tcW w:w="2405" w:type="dxa"/>
            <w:vAlign w:val="center"/>
          </w:tcPr>
          <w:p w14:paraId="037931A9" w14:textId="77777777" w:rsidR="00C1382E" w:rsidRPr="002A2850" w:rsidRDefault="00C1382E" w:rsidP="00C1382E">
            <w:pPr>
              <w:pStyle w:val="Nidungvnbn"/>
              <w:spacing w:before="120"/>
              <w:ind w:firstLine="142"/>
              <w:jc w:val="left"/>
              <w:rPr>
                <w:b/>
              </w:rPr>
            </w:pPr>
            <w:r>
              <w:rPr>
                <w:b/>
              </w:rPr>
              <w:t>Description:</w:t>
            </w:r>
          </w:p>
        </w:tc>
        <w:tc>
          <w:tcPr>
            <w:tcW w:w="6804" w:type="dxa"/>
            <w:vAlign w:val="center"/>
          </w:tcPr>
          <w:p w14:paraId="5B72CE06" w14:textId="4E7E0957" w:rsidR="00C1382E" w:rsidRDefault="00C1382E" w:rsidP="00C1382E">
            <w:pPr>
              <w:pStyle w:val="Nidungvnbn"/>
              <w:spacing w:before="120"/>
              <w:ind w:firstLine="142"/>
              <w:jc w:val="left"/>
            </w:pPr>
            <w:r>
              <w:t xml:space="preserve">This use case allow user to add </w:t>
            </w:r>
            <w:r w:rsidR="00944D85">
              <w:t>the new informations of a new teacher</w:t>
            </w:r>
            <w:r>
              <w:t xml:space="preserve">. </w:t>
            </w:r>
          </w:p>
        </w:tc>
      </w:tr>
      <w:tr w:rsidR="00C1382E" w14:paraId="4AB061F9" w14:textId="77777777" w:rsidTr="00944D85">
        <w:tc>
          <w:tcPr>
            <w:tcW w:w="2405" w:type="dxa"/>
            <w:vAlign w:val="center"/>
          </w:tcPr>
          <w:p w14:paraId="3E55467E" w14:textId="55180048" w:rsidR="00C1382E" w:rsidRPr="002A2850" w:rsidRDefault="00F43ED0" w:rsidP="00C1382E">
            <w:pPr>
              <w:pStyle w:val="Nidungvnbn"/>
              <w:spacing w:before="120"/>
              <w:ind w:firstLine="142"/>
              <w:jc w:val="left"/>
              <w:rPr>
                <w:b/>
              </w:rPr>
            </w:pPr>
            <w:r>
              <w:rPr>
                <w:b/>
              </w:rPr>
              <w:t>Actor(s):</w:t>
            </w:r>
          </w:p>
        </w:tc>
        <w:tc>
          <w:tcPr>
            <w:tcW w:w="6804" w:type="dxa"/>
            <w:vAlign w:val="center"/>
          </w:tcPr>
          <w:p w14:paraId="687E2723" w14:textId="77777777" w:rsidR="00C1382E" w:rsidRDefault="00C1382E" w:rsidP="00C1382E">
            <w:pPr>
              <w:pStyle w:val="Nidungvnbn"/>
              <w:spacing w:before="120"/>
              <w:ind w:firstLine="142"/>
              <w:jc w:val="left"/>
            </w:pPr>
            <w:r>
              <w:t>Admin</w:t>
            </w:r>
          </w:p>
        </w:tc>
      </w:tr>
      <w:tr w:rsidR="00C1382E" w14:paraId="24E81007" w14:textId="77777777" w:rsidTr="00944D85">
        <w:tc>
          <w:tcPr>
            <w:tcW w:w="2405" w:type="dxa"/>
            <w:vAlign w:val="center"/>
          </w:tcPr>
          <w:p w14:paraId="11420750" w14:textId="3F92B22B" w:rsidR="00C1382E" w:rsidRDefault="00156F8F" w:rsidP="00C1382E">
            <w:pPr>
              <w:pStyle w:val="Nidungvnbn"/>
              <w:spacing w:before="120"/>
              <w:ind w:firstLine="142"/>
              <w:jc w:val="left"/>
              <w:rPr>
                <w:b/>
              </w:rPr>
            </w:pPr>
            <w:r>
              <w:rPr>
                <w:b/>
              </w:rPr>
              <w:t>Pre-conditions</w:t>
            </w:r>
            <w:r w:rsidR="00C1382E">
              <w:rPr>
                <w:b/>
              </w:rPr>
              <w:t>:</w:t>
            </w:r>
          </w:p>
        </w:tc>
        <w:tc>
          <w:tcPr>
            <w:tcW w:w="6804" w:type="dxa"/>
            <w:vAlign w:val="center"/>
          </w:tcPr>
          <w:p w14:paraId="2D1F4D5F" w14:textId="77777777" w:rsidR="00C1382E" w:rsidRDefault="00C1382E" w:rsidP="00C1382E">
            <w:pPr>
              <w:pStyle w:val="Nidungvnbn"/>
              <w:spacing w:before="120"/>
              <w:ind w:firstLine="142"/>
              <w:jc w:val="left"/>
            </w:pPr>
            <w:r>
              <w:t>User is permitted to access to the dashboard.</w:t>
            </w:r>
          </w:p>
        </w:tc>
      </w:tr>
      <w:tr w:rsidR="00C1382E" w14:paraId="5790AA55" w14:textId="77777777" w:rsidTr="00944D85">
        <w:tc>
          <w:tcPr>
            <w:tcW w:w="2405" w:type="dxa"/>
            <w:vAlign w:val="center"/>
          </w:tcPr>
          <w:p w14:paraId="75BBA033" w14:textId="3B730A8D" w:rsidR="00C1382E" w:rsidRDefault="00156F8F" w:rsidP="00C1382E">
            <w:pPr>
              <w:pStyle w:val="Nidungvnbn"/>
              <w:spacing w:before="120"/>
              <w:ind w:firstLine="142"/>
              <w:jc w:val="left"/>
              <w:rPr>
                <w:b/>
              </w:rPr>
            </w:pPr>
            <w:r>
              <w:rPr>
                <w:b/>
              </w:rPr>
              <w:t>Post-conditions</w:t>
            </w:r>
            <w:r w:rsidR="00C1382E">
              <w:rPr>
                <w:b/>
              </w:rPr>
              <w:t>:</w:t>
            </w:r>
          </w:p>
        </w:tc>
        <w:tc>
          <w:tcPr>
            <w:tcW w:w="6804" w:type="dxa"/>
            <w:vAlign w:val="center"/>
          </w:tcPr>
          <w:p w14:paraId="39FDC58E" w14:textId="0C66323C" w:rsidR="00C1382E" w:rsidRDefault="00981098" w:rsidP="00C1382E">
            <w:pPr>
              <w:pStyle w:val="Nidungvnbn"/>
              <w:keepNext/>
              <w:spacing w:before="120"/>
              <w:ind w:firstLine="142"/>
              <w:jc w:val="left"/>
            </w:pPr>
            <w:r>
              <w:t xml:space="preserve">A new teacher </w:t>
            </w:r>
            <w:r w:rsidR="00BC6A34">
              <w:t>is enlisted</w:t>
            </w:r>
            <w:r w:rsidR="00C1382E">
              <w:t>.</w:t>
            </w:r>
          </w:p>
        </w:tc>
      </w:tr>
      <w:tr w:rsidR="00C1382E" w14:paraId="29CC95EB" w14:textId="77777777" w:rsidTr="00944D85">
        <w:tc>
          <w:tcPr>
            <w:tcW w:w="2405" w:type="dxa"/>
            <w:vAlign w:val="center"/>
          </w:tcPr>
          <w:p w14:paraId="63E35F3C" w14:textId="77777777" w:rsidR="00C1382E" w:rsidRDefault="00C1382E" w:rsidP="00C1382E">
            <w:pPr>
              <w:pStyle w:val="Nidungvnbn"/>
              <w:spacing w:before="120"/>
              <w:ind w:firstLine="142"/>
              <w:jc w:val="left"/>
              <w:rPr>
                <w:b/>
              </w:rPr>
            </w:pPr>
            <w:r>
              <w:rPr>
                <w:b/>
              </w:rPr>
              <w:lastRenderedPageBreak/>
              <w:t>Main Flow:</w:t>
            </w:r>
          </w:p>
        </w:tc>
        <w:tc>
          <w:tcPr>
            <w:tcW w:w="6804" w:type="dxa"/>
            <w:vAlign w:val="center"/>
          </w:tcPr>
          <w:p w14:paraId="24C97144" w14:textId="075AE9A3" w:rsidR="00C1382E" w:rsidRDefault="00C1382E" w:rsidP="00C1382E">
            <w:pPr>
              <w:pStyle w:val="Nidungvnbn"/>
              <w:keepNext/>
              <w:spacing w:before="120"/>
              <w:ind w:firstLine="142"/>
              <w:jc w:val="left"/>
            </w:pPr>
            <w:r>
              <w:t xml:space="preserve">1. User click on button “Quản Lý </w:t>
            </w:r>
            <w:r w:rsidR="00DD7B6E">
              <w:t>Giảng</w:t>
            </w:r>
            <w:r>
              <w:t xml:space="preserve"> Viên” on the left sidebar.</w:t>
            </w:r>
          </w:p>
          <w:p w14:paraId="5F0B09D4" w14:textId="7881579F" w:rsidR="00C1382E" w:rsidRDefault="00C1382E" w:rsidP="00C1382E">
            <w:pPr>
              <w:pStyle w:val="Nidungvnbn"/>
              <w:keepNext/>
              <w:spacing w:before="120"/>
              <w:ind w:firstLine="142"/>
              <w:jc w:val="left"/>
            </w:pPr>
            <w:r>
              <w:t xml:space="preserve">2. System displays a list of </w:t>
            </w:r>
            <w:r w:rsidR="00DD7B6E">
              <w:t>teacher</w:t>
            </w:r>
            <w:r>
              <w:t>.</w:t>
            </w:r>
          </w:p>
          <w:p w14:paraId="4584F8D6" w14:textId="77777777" w:rsidR="00C1382E" w:rsidRDefault="00C1382E" w:rsidP="00C1382E">
            <w:pPr>
              <w:pStyle w:val="Nidungvnbn"/>
              <w:keepNext/>
              <w:spacing w:before="120"/>
              <w:ind w:firstLine="142"/>
              <w:jc w:val="left"/>
            </w:pPr>
            <w:r>
              <w:t>3. User click on button “+” on the top of the list.</w:t>
            </w:r>
          </w:p>
          <w:p w14:paraId="194AF606" w14:textId="5B55FEA6" w:rsidR="00C1382E" w:rsidRDefault="00C1382E" w:rsidP="00C1382E">
            <w:pPr>
              <w:pStyle w:val="Nidungvnbn"/>
              <w:keepNext/>
              <w:spacing w:before="120"/>
              <w:ind w:firstLine="142"/>
              <w:jc w:val="left"/>
            </w:pPr>
            <w:r>
              <w:t>4. System displays a form</w:t>
            </w:r>
            <w:r w:rsidR="00BC6A34">
              <w:t xml:space="preserve"> which allows user to add a new teacher</w:t>
            </w:r>
            <w:r>
              <w:t>.</w:t>
            </w:r>
          </w:p>
          <w:p w14:paraId="30C17FA7" w14:textId="1A68EDED" w:rsidR="00C1382E" w:rsidRDefault="00C1382E" w:rsidP="00513CE8">
            <w:pPr>
              <w:pStyle w:val="Nidungvnbn"/>
              <w:keepNext/>
              <w:spacing w:before="120"/>
              <w:ind w:firstLine="142"/>
              <w:jc w:val="left"/>
            </w:pPr>
            <w:r>
              <w:t xml:space="preserve">5. User enters </w:t>
            </w:r>
            <w:r w:rsidR="00E65330">
              <w:t xml:space="preserve">all </w:t>
            </w:r>
            <w:r w:rsidR="00DD7B6E">
              <w:t>teacher</w:t>
            </w:r>
            <w:r>
              <w:t xml:space="preserve">’s </w:t>
            </w:r>
            <w:r w:rsidR="00A71D8A">
              <w:t>information</w:t>
            </w:r>
            <w:r w:rsidR="00513CE8">
              <w:t xml:space="preserve"> and </w:t>
            </w:r>
            <w:r>
              <w:t>submits.</w:t>
            </w:r>
          </w:p>
          <w:p w14:paraId="0A4B00D0" w14:textId="5EB21C61" w:rsidR="00C1382E" w:rsidRDefault="00513CE8" w:rsidP="00C1382E">
            <w:pPr>
              <w:pStyle w:val="Nidungvnbn"/>
              <w:keepNext/>
              <w:spacing w:before="120"/>
              <w:ind w:firstLine="142"/>
              <w:jc w:val="left"/>
            </w:pPr>
            <w:r>
              <w:t>6</w:t>
            </w:r>
            <w:r w:rsidR="00C1382E">
              <w:t>. System validates these information.</w:t>
            </w:r>
          </w:p>
          <w:p w14:paraId="7A6AE88D" w14:textId="41F0BBA9" w:rsidR="00C1382E" w:rsidRDefault="00513CE8" w:rsidP="00C1382E">
            <w:pPr>
              <w:pStyle w:val="Nidungvnbn"/>
              <w:keepNext/>
              <w:spacing w:before="120"/>
              <w:ind w:firstLine="142"/>
              <w:jc w:val="left"/>
            </w:pPr>
            <w:r>
              <w:t>7</w:t>
            </w:r>
            <w:r w:rsidR="00C1382E">
              <w:t xml:space="preserve">. System displays </w:t>
            </w:r>
            <w:r w:rsidR="00DD7B6E">
              <w:t>an added</w:t>
            </w:r>
            <w:r w:rsidR="00C1382E">
              <w:t xml:space="preserve"> </w:t>
            </w:r>
            <w:r w:rsidR="00DD7B6E">
              <w:t>teacher</w:t>
            </w:r>
            <w:r w:rsidR="00C1382E">
              <w:t xml:space="preserve"> </w:t>
            </w:r>
            <w:r w:rsidR="00DD7B6E">
              <w:t xml:space="preserve">into a </w:t>
            </w:r>
            <w:r w:rsidR="00C1382E">
              <w:t>lis</w:t>
            </w:r>
            <w:r w:rsidR="00DD7B6E">
              <w:t>t</w:t>
            </w:r>
            <w:r w:rsidR="00C1382E">
              <w:t>.</w:t>
            </w:r>
          </w:p>
          <w:p w14:paraId="726863E1" w14:textId="286073B6" w:rsidR="00C1382E" w:rsidRDefault="00513CE8" w:rsidP="00C1382E">
            <w:pPr>
              <w:pStyle w:val="Nidungvnbn"/>
              <w:keepNext/>
              <w:spacing w:before="120"/>
              <w:ind w:firstLine="142"/>
              <w:jc w:val="left"/>
            </w:pPr>
            <w:r>
              <w:t>8</w:t>
            </w:r>
            <w:r w:rsidR="00C1382E">
              <w:t>. Use Case ends</w:t>
            </w:r>
            <w:r w:rsidR="00DD7B6E">
              <w:t>.</w:t>
            </w:r>
          </w:p>
        </w:tc>
      </w:tr>
      <w:tr w:rsidR="00C1382E" w14:paraId="0A5672BD" w14:textId="77777777" w:rsidTr="00944D85">
        <w:tc>
          <w:tcPr>
            <w:tcW w:w="2405" w:type="dxa"/>
            <w:vAlign w:val="center"/>
          </w:tcPr>
          <w:p w14:paraId="28A0107E" w14:textId="77777777" w:rsidR="00C1382E" w:rsidRDefault="00C1382E" w:rsidP="00C1382E">
            <w:pPr>
              <w:pStyle w:val="Nidungvnbn"/>
              <w:spacing w:before="120"/>
              <w:ind w:firstLine="142"/>
              <w:jc w:val="left"/>
              <w:rPr>
                <w:b/>
              </w:rPr>
            </w:pPr>
            <w:r>
              <w:rPr>
                <w:b/>
              </w:rPr>
              <w:t>Alternative Flow:</w:t>
            </w:r>
          </w:p>
        </w:tc>
        <w:tc>
          <w:tcPr>
            <w:tcW w:w="6804" w:type="dxa"/>
            <w:vAlign w:val="center"/>
          </w:tcPr>
          <w:p w14:paraId="1FA58D7D" w14:textId="679A81C7" w:rsidR="00C1382E" w:rsidRDefault="00513CE8" w:rsidP="00C1382E">
            <w:pPr>
              <w:pStyle w:val="Nidungvnbn"/>
              <w:keepNext/>
              <w:spacing w:before="120"/>
              <w:ind w:firstLine="142"/>
              <w:jc w:val="left"/>
            </w:pPr>
            <w:r>
              <w:t>6</w:t>
            </w:r>
            <w:r w:rsidR="00C1382E">
              <w:t xml:space="preserve">a. Missing </w:t>
            </w:r>
            <w:r>
              <w:t>the required information or duplicating information</w:t>
            </w:r>
            <w:r w:rsidR="00C1382E">
              <w:t>.</w:t>
            </w:r>
          </w:p>
          <w:p w14:paraId="2D31B47A" w14:textId="77777777" w:rsidR="00C1382E" w:rsidRDefault="00C1382E" w:rsidP="00C1382E">
            <w:pPr>
              <w:pStyle w:val="Nidungvnbn"/>
              <w:keepNext/>
              <w:spacing w:before="120"/>
              <w:ind w:firstLine="142"/>
              <w:jc w:val="left"/>
            </w:pPr>
            <w:r>
              <w:t>1. Error messages display under these fields.</w:t>
            </w:r>
          </w:p>
          <w:p w14:paraId="66E56B68" w14:textId="77777777" w:rsidR="00C1382E" w:rsidRDefault="00C1382E" w:rsidP="00A71D8A">
            <w:pPr>
              <w:pStyle w:val="Nidungvnbn"/>
              <w:keepNext/>
              <w:spacing w:before="120"/>
              <w:ind w:firstLine="142"/>
              <w:jc w:val="left"/>
            </w:pPr>
            <w:r>
              <w:t xml:space="preserve">2. Use case resumes at main flow step 5. </w:t>
            </w:r>
          </w:p>
        </w:tc>
      </w:tr>
      <w:tr w:rsidR="00513CE8" w14:paraId="35725516" w14:textId="77777777" w:rsidTr="00944D85">
        <w:tc>
          <w:tcPr>
            <w:tcW w:w="2405" w:type="dxa"/>
            <w:vAlign w:val="center"/>
          </w:tcPr>
          <w:p w14:paraId="37BE3506" w14:textId="5091BFF7" w:rsidR="00513CE8" w:rsidRDefault="00513CE8" w:rsidP="00C1382E">
            <w:pPr>
              <w:pStyle w:val="Nidungvnbn"/>
              <w:spacing w:before="120"/>
              <w:ind w:firstLine="142"/>
              <w:jc w:val="left"/>
              <w:rPr>
                <w:b/>
              </w:rPr>
            </w:pPr>
            <w:r>
              <w:rPr>
                <w:b/>
              </w:rPr>
              <w:t>Exception Flow:</w:t>
            </w:r>
          </w:p>
        </w:tc>
        <w:tc>
          <w:tcPr>
            <w:tcW w:w="6804" w:type="dxa"/>
            <w:vAlign w:val="center"/>
          </w:tcPr>
          <w:p w14:paraId="1704FD33" w14:textId="77777777" w:rsidR="00513CE8" w:rsidRDefault="00513CE8" w:rsidP="00C1382E">
            <w:pPr>
              <w:pStyle w:val="Nidungvnbn"/>
              <w:keepNext/>
              <w:spacing w:before="120"/>
              <w:ind w:firstLine="142"/>
              <w:jc w:val="left"/>
            </w:pPr>
          </w:p>
        </w:tc>
      </w:tr>
    </w:tbl>
    <w:p w14:paraId="2DA6830D" w14:textId="7714BE7D" w:rsidR="00C1382E" w:rsidRDefault="00A71D8A" w:rsidP="00A71D8A">
      <w:pPr>
        <w:pStyle w:val="Caption"/>
      </w:pPr>
      <w:bookmarkStart w:id="28" w:name="_Toc60872600"/>
      <w:r>
        <w:t xml:space="preserve">Table </w:t>
      </w:r>
      <w:fldSimple w:instr=" STYLEREF 1 \s ">
        <w:r w:rsidR="009A7FC0">
          <w:rPr>
            <w:noProof/>
          </w:rPr>
          <w:t>2</w:t>
        </w:r>
      </w:fldSimple>
      <w:r w:rsidR="009A7FC0">
        <w:t>.</w:t>
      </w:r>
      <w:fldSimple w:instr=" SEQ Table \* ARABIC \s 1 ">
        <w:r w:rsidR="009A7FC0">
          <w:rPr>
            <w:noProof/>
          </w:rPr>
          <w:t>6</w:t>
        </w:r>
      </w:fldSimple>
      <w:r>
        <w:t>: Use Case “Add Teacher”</w:t>
      </w:r>
      <w:r w:rsidR="00041F68">
        <w:t>.</w:t>
      </w:r>
      <w:bookmarkEnd w:id="28"/>
    </w:p>
    <w:tbl>
      <w:tblPr>
        <w:tblStyle w:val="TableGrid"/>
        <w:tblW w:w="9209" w:type="dxa"/>
        <w:tblLook w:val="04A0" w:firstRow="1" w:lastRow="0" w:firstColumn="1" w:lastColumn="0" w:noHBand="0" w:noVBand="1"/>
      </w:tblPr>
      <w:tblGrid>
        <w:gridCol w:w="2405"/>
        <w:gridCol w:w="6804"/>
      </w:tblGrid>
      <w:tr w:rsidR="00A71D8A" w:rsidRPr="002A2850" w14:paraId="168C1F0F" w14:textId="77777777" w:rsidTr="00944D85">
        <w:tc>
          <w:tcPr>
            <w:tcW w:w="2405" w:type="dxa"/>
            <w:vAlign w:val="center"/>
          </w:tcPr>
          <w:p w14:paraId="1F2375C1" w14:textId="77777777" w:rsidR="00A71D8A" w:rsidRPr="002A2850" w:rsidRDefault="00A71D8A" w:rsidP="008066DC">
            <w:pPr>
              <w:pStyle w:val="Nidungvnbn"/>
              <w:spacing w:before="120"/>
              <w:ind w:firstLine="142"/>
              <w:jc w:val="left"/>
              <w:rPr>
                <w:b/>
              </w:rPr>
            </w:pPr>
            <w:r w:rsidRPr="002A2850">
              <w:rPr>
                <w:b/>
              </w:rPr>
              <w:t>Use Case ID:</w:t>
            </w:r>
          </w:p>
        </w:tc>
        <w:tc>
          <w:tcPr>
            <w:tcW w:w="6804" w:type="dxa"/>
            <w:vAlign w:val="center"/>
          </w:tcPr>
          <w:p w14:paraId="2E693E69" w14:textId="0CBEDA34" w:rsidR="00A71D8A" w:rsidRPr="002A2850" w:rsidRDefault="00A71D8A" w:rsidP="008066DC">
            <w:pPr>
              <w:pStyle w:val="Nidungvnbn"/>
              <w:spacing w:before="120"/>
              <w:ind w:firstLine="142"/>
              <w:jc w:val="left"/>
              <w:rPr>
                <w:bCs/>
              </w:rPr>
            </w:pPr>
            <w:r w:rsidRPr="002A2850">
              <w:rPr>
                <w:bCs/>
              </w:rPr>
              <w:t>UC0</w:t>
            </w:r>
            <w:r>
              <w:rPr>
                <w:bCs/>
              </w:rPr>
              <w:t>6</w:t>
            </w:r>
          </w:p>
        </w:tc>
      </w:tr>
      <w:tr w:rsidR="00A71D8A" w14:paraId="24B37FD6" w14:textId="77777777" w:rsidTr="00944D85">
        <w:tc>
          <w:tcPr>
            <w:tcW w:w="2405" w:type="dxa"/>
            <w:vAlign w:val="center"/>
          </w:tcPr>
          <w:p w14:paraId="18903EEB" w14:textId="77777777" w:rsidR="00A71D8A" w:rsidRPr="002A2850" w:rsidRDefault="00A71D8A" w:rsidP="008066DC">
            <w:pPr>
              <w:pStyle w:val="Nidungvnbn"/>
              <w:spacing w:before="120"/>
              <w:ind w:firstLine="142"/>
              <w:jc w:val="left"/>
              <w:rPr>
                <w:b/>
              </w:rPr>
            </w:pPr>
            <w:r w:rsidRPr="002A2850">
              <w:rPr>
                <w:b/>
              </w:rPr>
              <w:t>Use Case Name</w:t>
            </w:r>
            <w:r>
              <w:rPr>
                <w:b/>
              </w:rPr>
              <w:t>:</w:t>
            </w:r>
          </w:p>
        </w:tc>
        <w:tc>
          <w:tcPr>
            <w:tcW w:w="6804" w:type="dxa"/>
            <w:vAlign w:val="center"/>
          </w:tcPr>
          <w:p w14:paraId="70CA873F" w14:textId="6472C22B" w:rsidR="00A71D8A" w:rsidRDefault="00A71D8A" w:rsidP="008066DC">
            <w:pPr>
              <w:pStyle w:val="Nidungvnbn"/>
              <w:spacing w:before="120"/>
              <w:ind w:firstLine="142"/>
              <w:jc w:val="left"/>
            </w:pPr>
            <w:r>
              <w:t>Update Teacher</w:t>
            </w:r>
          </w:p>
        </w:tc>
      </w:tr>
      <w:tr w:rsidR="00A71D8A" w14:paraId="34C3B414" w14:textId="77777777" w:rsidTr="00944D85">
        <w:tc>
          <w:tcPr>
            <w:tcW w:w="2405" w:type="dxa"/>
            <w:vAlign w:val="center"/>
          </w:tcPr>
          <w:p w14:paraId="153C09A4" w14:textId="77777777" w:rsidR="00A71D8A" w:rsidRPr="002A2850" w:rsidRDefault="00A71D8A" w:rsidP="008066DC">
            <w:pPr>
              <w:pStyle w:val="Nidungvnbn"/>
              <w:spacing w:before="120"/>
              <w:ind w:firstLine="142"/>
              <w:jc w:val="left"/>
              <w:rPr>
                <w:b/>
              </w:rPr>
            </w:pPr>
            <w:r>
              <w:rPr>
                <w:b/>
              </w:rPr>
              <w:t>Description:</w:t>
            </w:r>
          </w:p>
        </w:tc>
        <w:tc>
          <w:tcPr>
            <w:tcW w:w="6804" w:type="dxa"/>
            <w:vAlign w:val="center"/>
          </w:tcPr>
          <w:p w14:paraId="3B4A8456" w14:textId="67B51CCA" w:rsidR="00A71D8A" w:rsidRDefault="00A71D8A" w:rsidP="008066DC">
            <w:pPr>
              <w:pStyle w:val="Nidungvnbn"/>
              <w:spacing w:before="120"/>
              <w:ind w:firstLine="142"/>
              <w:jc w:val="left"/>
            </w:pPr>
            <w:r>
              <w:t xml:space="preserve">This use case allow user to update a new teacher’s informations including their personal information, the information at university. </w:t>
            </w:r>
          </w:p>
        </w:tc>
      </w:tr>
      <w:tr w:rsidR="00A71D8A" w14:paraId="3493A11F" w14:textId="77777777" w:rsidTr="00944D85">
        <w:tc>
          <w:tcPr>
            <w:tcW w:w="2405" w:type="dxa"/>
            <w:vAlign w:val="center"/>
          </w:tcPr>
          <w:p w14:paraId="52E03F20" w14:textId="0114AE4C" w:rsidR="00A71D8A" w:rsidRPr="002A2850" w:rsidRDefault="00F43ED0" w:rsidP="008066DC">
            <w:pPr>
              <w:pStyle w:val="Nidungvnbn"/>
              <w:spacing w:before="120"/>
              <w:ind w:firstLine="142"/>
              <w:jc w:val="left"/>
              <w:rPr>
                <w:b/>
              </w:rPr>
            </w:pPr>
            <w:r>
              <w:rPr>
                <w:b/>
              </w:rPr>
              <w:t>Actor(s):</w:t>
            </w:r>
          </w:p>
        </w:tc>
        <w:tc>
          <w:tcPr>
            <w:tcW w:w="6804" w:type="dxa"/>
            <w:vAlign w:val="center"/>
          </w:tcPr>
          <w:p w14:paraId="7FE2A2FC" w14:textId="77777777" w:rsidR="00A71D8A" w:rsidRDefault="00A71D8A" w:rsidP="008066DC">
            <w:pPr>
              <w:pStyle w:val="Nidungvnbn"/>
              <w:spacing w:before="120"/>
              <w:ind w:firstLine="142"/>
              <w:jc w:val="left"/>
            </w:pPr>
            <w:r>
              <w:t>Admin</w:t>
            </w:r>
          </w:p>
        </w:tc>
      </w:tr>
      <w:tr w:rsidR="00A71D8A" w14:paraId="4415A0D6" w14:textId="77777777" w:rsidTr="00944D85">
        <w:tc>
          <w:tcPr>
            <w:tcW w:w="2405" w:type="dxa"/>
            <w:vAlign w:val="center"/>
          </w:tcPr>
          <w:p w14:paraId="33963421" w14:textId="54983901" w:rsidR="00A71D8A" w:rsidRDefault="00156F8F" w:rsidP="008066DC">
            <w:pPr>
              <w:pStyle w:val="Nidungvnbn"/>
              <w:spacing w:before="120"/>
              <w:ind w:firstLine="142"/>
              <w:jc w:val="left"/>
              <w:rPr>
                <w:b/>
              </w:rPr>
            </w:pPr>
            <w:r>
              <w:rPr>
                <w:b/>
              </w:rPr>
              <w:lastRenderedPageBreak/>
              <w:t>Pre-conditions</w:t>
            </w:r>
            <w:r w:rsidR="00A71D8A">
              <w:rPr>
                <w:b/>
              </w:rPr>
              <w:t>:</w:t>
            </w:r>
          </w:p>
        </w:tc>
        <w:tc>
          <w:tcPr>
            <w:tcW w:w="6804" w:type="dxa"/>
            <w:vAlign w:val="center"/>
          </w:tcPr>
          <w:p w14:paraId="245AA26B" w14:textId="77777777" w:rsidR="00A71D8A" w:rsidRDefault="00A71D8A" w:rsidP="008066DC">
            <w:pPr>
              <w:pStyle w:val="Nidungvnbn"/>
              <w:spacing w:before="120"/>
              <w:ind w:firstLine="142"/>
              <w:jc w:val="left"/>
            </w:pPr>
            <w:r>
              <w:t>User is permitted to access to the dashboard.</w:t>
            </w:r>
          </w:p>
        </w:tc>
      </w:tr>
      <w:tr w:rsidR="00A71D8A" w14:paraId="6D258FB9" w14:textId="77777777" w:rsidTr="00944D85">
        <w:tc>
          <w:tcPr>
            <w:tcW w:w="2405" w:type="dxa"/>
            <w:vAlign w:val="center"/>
          </w:tcPr>
          <w:p w14:paraId="0CC813E7" w14:textId="1427776F" w:rsidR="00A71D8A" w:rsidRDefault="00156F8F" w:rsidP="008066DC">
            <w:pPr>
              <w:pStyle w:val="Nidungvnbn"/>
              <w:spacing w:before="120"/>
              <w:ind w:firstLine="142"/>
              <w:jc w:val="left"/>
              <w:rPr>
                <w:b/>
              </w:rPr>
            </w:pPr>
            <w:r>
              <w:rPr>
                <w:b/>
              </w:rPr>
              <w:t>Post-conditions</w:t>
            </w:r>
            <w:r w:rsidR="00A71D8A">
              <w:rPr>
                <w:b/>
              </w:rPr>
              <w:t>:</w:t>
            </w:r>
          </w:p>
        </w:tc>
        <w:tc>
          <w:tcPr>
            <w:tcW w:w="6804" w:type="dxa"/>
            <w:vAlign w:val="center"/>
          </w:tcPr>
          <w:p w14:paraId="72B03671" w14:textId="18C5FBAB" w:rsidR="00A71D8A" w:rsidRDefault="00513CE8" w:rsidP="008066DC">
            <w:pPr>
              <w:pStyle w:val="Nidungvnbn"/>
              <w:keepNext/>
              <w:spacing w:before="120"/>
              <w:ind w:firstLine="142"/>
              <w:jc w:val="left"/>
            </w:pPr>
            <w:r>
              <w:t>Any teacher’s information is updated</w:t>
            </w:r>
            <w:r w:rsidR="00E30FFB">
              <w:t xml:space="preserve"> and a list of teacher displays</w:t>
            </w:r>
            <w:r w:rsidR="00A71D8A">
              <w:t>.</w:t>
            </w:r>
          </w:p>
        </w:tc>
      </w:tr>
      <w:tr w:rsidR="00A71D8A" w14:paraId="664E4025" w14:textId="77777777" w:rsidTr="00944D85">
        <w:tc>
          <w:tcPr>
            <w:tcW w:w="2405" w:type="dxa"/>
            <w:vAlign w:val="center"/>
          </w:tcPr>
          <w:p w14:paraId="5507A404" w14:textId="77777777" w:rsidR="00A71D8A" w:rsidRDefault="00A71D8A" w:rsidP="008066DC">
            <w:pPr>
              <w:pStyle w:val="Nidungvnbn"/>
              <w:spacing w:before="120"/>
              <w:ind w:firstLine="142"/>
              <w:jc w:val="left"/>
              <w:rPr>
                <w:b/>
              </w:rPr>
            </w:pPr>
            <w:r>
              <w:rPr>
                <w:b/>
              </w:rPr>
              <w:t>Main Flow:</w:t>
            </w:r>
          </w:p>
        </w:tc>
        <w:tc>
          <w:tcPr>
            <w:tcW w:w="6804" w:type="dxa"/>
            <w:vAlign w:val="center"/>
          </w:tcPr>
          <w:p w14:paraId="212C1861" w14:textId="77777777" w:rsidR="00A71D8A" w:rsidRDefault="00A71D8A" w:rsidP="008066DC">
            <w:pPr>
              <w:pStyle w:val="Nidungvnbn"/>
              <w:keepNext/>
              <w:spacing w:before="120"/>
              <w:ind w:firstLine="142"/>
              <w:jc w:val="left"/>
            </w:pPr>
            <w:r>
              <w:t>1. User click on button “Quản Lý Giảng Viên” on the left sidebar.</w:t>
            </w:r>
          </w:p>
          <w:p w14:paraId="33AFFC6F" w14:textId="77777777" w:rsidR="00A71D8A" w:rsidRDefault="00A71D8A" w:rsidP="008066DC">
            <w:pPr>
              <w:pStyle w:val="Nidungvnbn"/>
              <w:keepNext/>
              <w:spacing w:before="120"/>
              <w:ind w:firstLine="142"/>
              <w:jc w:val="left"/>
            </w:pPr>
            <w:r>
              <w:t>2. System displays a list of teacher.</w:t>
            </w:r>
          </w:p>
          <w:p w14:paraId="0173F4D6" w14:textId="17200E3A" w:rsidR="00A71D8A" w:rsidRDefault="00A71D8A" w:rsidP="008066DC">
            <w:pPr>
              <w:pStyle w:val="Nidungvnbn"/>
              <w:keepNext/>
              <w:spacing w:before="120"/>
              <w:ind w:firstLine="142"/>
              <w:jc w:val="left"/>
            </w:pPr>
            <w:r>
              <w:t>3. User click on button “</w:t>
            </w:r>
            <w:r w:rsidR="004931C0">
              <w:sym w:font="Wingdings" w:char="F03F"/>
            </w:r>
            <w:r>
              <w:t xml:space="preserve">” on the </w:t>
            </w:r>
            <w:r w:rsidR="008066DC">
              <w:t>right</w:t>
            </w:r>
            <w:r>
              <w:t xml:space="preserve"> of </w:t>
            </w:r>
            <w:r w:rsidR="008066DC">
              <w:t>a specific teacher in the</w:t>
            </w:r>
            <w:r>
              <w:t xml:space="preserve"> list.</w:t>
            </w:r>
          </w:p>
          <w:p w14:paraId="5884664B" w14:textId="5B718708" w:rsidR="00A71D8A" w:rsidRDefault="00A71D8A" w:rsidP="008066DC">
            <w:pPr>
              <w:pStyle w:val="Nidungvnbn"/>
              <w:keepNext/>
              <w:spacing w:before="120"/>
              <w:ind w:firstLine="142"/>
              <w:jc w:val="left"/>
            </w:pPr>
            <w:r>
              <w:t>4. System displays a form</w:t>
            </w:r>
            <w:r w:rsidR="00A2392D">
              <w:t xml:space="preserve"> which allows user to update teacher’s information</w:t>
            </w:r>
            <w:r>
              <w:t>.</w:t>
            </w:r>
          </w:p>
          <w:p w14:paraId="5D369DFF" w14:textId="317F8DE2" w:rsidR="00A71D8A" w:rsidRDefault="00A71D8A" w:rsidP="00944D85">
            <w:pPr>
              <w:pStyle w:val="Nidungvnbn"/>
              <w:keepNext/>
              <w:spacing w:before="120"/>
              <w:ind w:firstLine="142"/>
              <w:jc w:val="left"/>
            </w:pPr>
            <w:r>
              <w:t xml:space="preserve">5. User enters </w:t>
            </w:r>
            <w:r w:rsidR="00944D85">
              <w:t xml:space="preserve">the informations which are needed to update and </w:t>
            </w:r>
            <w:r>
              <w:t>submits these information.</w:t>
            </w:r>
          </w:p>
          <w:p w14:paraId="1358374D" w14:textId="25BD3D49" w:rsidR="00A71D8A" w:rsidRDefault="00944D85" w:rsidP="008066DC">
            <w:pPr>
              <w:pStyle w:val="Nidungvnbn"/>
              <w:keepNext/>
              <w:spacing w:before="120"/>
              <w:ind w:firstLine="142"/>
              <w:jc w:val="left"/>
            </w:pPr>
            <w:r>
              <w:t>6</w:t>
            </w:r>
            <w:r w:rsidR="00A71D8A">
              <w:t xml:space="preserve">. System displays </w:t>
            </w:r>
            <w:r w:rsidR="00850EC5">
              <w:t>teacher’s profile with updated informations</w:t>
            </w:r>
            <w:r w:rsidR="00A71D8A">
              <w:t>.</w:t>
            </w:r>
          </w:p>
          <w:p w14:paraId="3A4E3B85" w14:textId="51C3EB59" w:rsidR="00A71D8A" w:rsidRDefault="00944D85" w:rsidP="008066DC">
            <w:pPr>
              <w:pStyle w:val="Nidungvnbn"/>
              <w:keepNext/>
              <w:spacing w:before="120"/>
              <w:ind w:firstLine="142"/>
              <w:jc w:val="left"/>
            </w:pPr>
            <w:r>
              <w:t>7</w:t>
            </w:r>
            <w:r w:rsidR="00A71D8A">
              <w:t>. Use Case ends.</w:t>
            </w:r>
          </w:p>
        </w:tc>
      </w:tr>
      <w:tr w:rsidR="00A71D8A" w14:paraId="1965C1D0" w14:textId="77777777" w:rsidTr="00944D85">
        <w:tc>
          <w:tcPr>
            <w:tcW w:w="2405" w:type="dxa"/>
            <w:vAlign w:val="center"/>
          </w:tcPr>
          <w:p w14:paraId="62FFBBAF" w14:textId="77777777" w:rsidR="00A71D8A" w:rsidRDefault="00A71D8A" w:rsidP="008066DC">
            <w:pPr>
              <w:pStyle w:val="Nidungvnbn"/>
              <w:spacing w:before="120"/>
              <w:ind w:firstLine="142"/>
              <w:jc w:val="left"/>
              <w:rPr>
                <w:b/>
              </w:rPr>
            </w:pPr>
            <w:r>
              <w:rPr>
                <w:b/>
              </w:rPr>
              <w:t>Alternative Flow:</w:t>
            </w:r>
          </w:p>
        </w:tc>
        <w:tc>
          <w:tcPr>
            <w:tcW w:w="6804" w:type="dxa"/>
            <w:vAlign w:val="center"/>
          </w:tcPr>
          <w:p w14:paraId="72C562A1" w14:textId="330BFA8A" w:rsidR="00A71D8A" w:rsidRDefault="00A71D8A" w:rsidP="004931C0">
            <w:pPr>
              <w:pStyle w:val="Nidungvnbn"/>
              <w:keepNext/>
              <w:spacing w:before="120"/>
              <w:ind w:firstLine="142"/>
              <w:jc w:val="left"/>
            </w:pPr>
            <w:r>
              <w:t xml:space="preserve"> </w:t>
            </w:r>
          </w:p>
        </w:tc>
      </w:tr>
      <w:tr w:rsidR="00513CE8" w14:paraId="68AF47E9" w14:textId="77777777" w:rsidTr="00944D85">
        <w:tc>
          <w:tcPr>
            <w:tcW w:w="2405" w:type="dxa"/>
            <w:vAlign w:val="center"/>
          </w:tcPr>
          <w:p w14:paraId="568D66A1" w14:textId="2039B2E9" w:rsidR="00513CE8" w:rsidRDefault="00513CE8" w:rsidP="008066DC">
            <w:pPr>
              <w:pStyle w:val="Nidungvnbn"/>
              <w:spacing w:before="120"/>
              <w:ind w:firstLine="142"/>
              <w:jc w:val="left"/>
              <w:rPr>
                <w:b/>
              </w:rPr>
            </w:pPr>
            <w:r>
              <w:rPr>
                <w:b/>
              </w:rPr>
              <w:t>Exception Flow:</w:t>
            </w:r>
          </w:p>
        </w:tc>
        <w:tc>
          <w:tcPr>
            <w:tcW w:w="6804" w:type="dxa"/>
            <w:vAlign w:val="center"/>
          </w:tcPr>
          <w:p w14:paraId="09A70D20" w14:textId="77777777" w:rsidR="00513CE8" w:rsidRDefault="00513CE8" w:rsidP="004931C0">
            <w:pPr>
              <w:pStyle w:val="Nidungvnbn"/>
              <w:keepNext/>
              <w:spacing w:before="120"/>
              <w:ind w:firstLine="142"/>
              <w:jc w:val="left"/>
            </w:pPr>
          </w:p>
        </w:tc>
      </w:tr>
    </w:tbl>
    <w:p w14:paraId="7E8E0A2D" w14:textId="3E46924E" w:rsidR="00A71D8A" w:rsidRPr="00A71D8A" w:rsidRDefault="004931C0" w:rsidP="004931C0">
      <w:pPr>
        <w:pStyle w:val="Caption"/>
      </w:pPr>
      <w:bookmarkStart w:id="29" w:name="_Toc60872601"/>
      <w:r>
        <w:t xml:space="preserve">Table </w:t>
      </w:r>
      <w:fldSimple w:instr=" STYLEREF 1 \s ">
        <w:r w:rsidR="009A7FC0">
          <w:rPr>
            <w:noProof/>
          </w:rPr>
          <w:t>2</w:t>
        </w:r>
      </w:fldSimple>
      <w:r w:rsidR="009A7FC0">
        <w:t>.</w:t>
      </w:r>
      <w:fldSimple w:instr=" SEQ Table \* ARABIC \s 1 ">
        <w:r w:rsidR="009A7FC0">
          <w:rPr>
            <w:noProof/>
          </w:rPr>
          <w:t>7</w:t>
        </w:r>
      </w:fldSimple>
      <w:r>
        <w:t>: Use Case “Update Teacher”</w:t>
      </w:r>
      <w:r w:rsidR="00041F68">
        <w:t>.</w:t>
      </w:r>
      <w:bookmarkEnd w:id="29"/>
    </w:p>
    <w:tbl>
      <w:tblPr>
        <w:tblStyle w:val="TableGrid"/>
        <w:tblW w:w="9209" w:type="dxa"/>
        <w:tblLook w:val="04A0" w:firstRow="1" w:lastRow="0" w:firstColumn="1" w:lastColumn="0" w:noHBand="0" w:noVBand="1"/>
      </w:tblPr>
      <w:tblGrid>
        <w:gridCol w:w="2405"/>
        <w:gridCol w:w="6804"/>
      </w:tblGrid>
      <w:tr w:rsidR="00BE4513" w14:paraId="34CF1925" w14:textId="77777777" w:rsidTr="00944D85">
        <w:tc>
          <w:tcPr>
            <w:tcW w:w="2405" w:type="dxa"/>
            <w:vAlign w:val="center"/>
          </w:tcPr>
          <w:p w14:paraId="7187245D" w14:textId="77777777" w:rsidR="00BE4513" w:rsidRPr="002A2850" w:rsidRDefault="00BE4513" w:rsidP="008066DC">
            <w:pPr>
              <w:pStyle w:val="Nidungvnbn"/>
              <w:spacing w:before="120"/>
              <w:ind w:firstLine="142"/>
              <w:jc w:val="left"/>
              <w:rPr>
                <w:b/>
              </w:rPr>
            </w:pPr>
            <w:r w:rsidRPr="002A2850">
              <w:rPr>
                <w:b/>
              </w:rPr>
              <w:t>Use Case ID:</w:t>
            </w:r>
          </w:p>
        </w:tc>
        <w:tc>
          <w:tcPr>
            <w:tcW w:w="6804" w:type="dxa"/>
            <w:vAlign w:val="center"/>
          </w:tcPr>
          <w:p w14:paraId="688AEDBB" w14:textId="1C753338" w:rsidR="00BE4513" w:rsidRPr="002A2850" w:rsidRDefault="00BE4513" w:rsidP="008066DC">
            <w:pPr>
              <w:pStyle w:val="Nidungvnbn"/>
              <w:spacing w:before="120"/>
              <w:ind w:firstLine="142"/>
              <w:jc w:val="left"/>
              <w:rPr>
                <w:bCs/>
              </w:rPr>
            </w:pPr>
            <w:r w:rsidRPr="002A2850">
              <w:rPr>
                <w:bCs/>
              </w:rPr>
              <w:t>UC0</w:t>
            </w:r>
            <w:r>
              <w:rPr>
                <w:bCs/>
              </w:rPr>
              <w:t>7</w:t>
            </w:r>
          </w:p>
        </w:tc>
      </w:tr>
      <w:tr w:rsidR="00BE4513" w14:paraId="748C1F0F" w14:textId="77777777" w:rsidTr="00944D85">
        <w:tc>
          <w:tcPr>
            <w:tcW w:w="2405" w:type="dxa"/>
            <w:vAlign w:val="center"/>
          </w:tcPr>
          <w:p w14:paraId="08045DBD" w14:textId="77777777" w:rsidR="00BE4513" w:rsidRPr="002A2850" w:rsidRDefault="00BE4513" w:rsidP="008066DC">
            <w:pPr>
              <w:pStyle w:val="Nidungvnbn"/>
              <w:spacing w:before="120"/>
              <w:ind w:firstLine="142"/>
              <w:jc w:val="left"/>
              <w:rPr>
                <w:b/>
              </w:rPr>
            </w:pPr>
            <w:r w:rsidRPr="002A2850">
              <w:rPr>
                <w:b/>
              </w:rPr>
              <w:t>Use Case Name</w:t>
            </w:r>
            <w:r>
              <w:rPr>
                <w:b/>
              </w:rPr>
              <w:t>:</w:t>
            </w:r>
          </w:p>
        </w:tc>
        <w:tc>
          <w:tcPr>
            <w:tcW w:w="6804" w:type="dxa"/>
            <w:vAlign w:val="center"/>
          </w:tcPr>
          <w:p w14:paraId="2A8CBF1A" w14:textId="37C0203A" w:rsidR="00BE4513" w:rsidRDefault="00BE4513" w:rsidP="008066DC">
            <w:pPr>
              <w:pStyle w:val="Nidungvnbn"/>
              <w:spacing w:before="120"/>
              <w:ind w:firstLine="142"/>
              <w:jc w:val="left"/>
            </w:pPr>
            <w:r>
              <w:t>View Teacher’s Detail</w:t>
            </w:r>
          </w:p>
        </w:tc>
      </w:tr>
      <w:tr w:rsidR="00BE4513" w14:paraId="380F562E" w14:textId="77777777" w:rsidTr="00944D85">
        <w:tc>
          <w:tcPr>
            <w:tcW w:w="2405" w:type="dxa"/>
            <w:vAlign w:val="center"/>
          </w:tcPr>
          <w:p w14:paraId="3E9081C1" w14:textId="77777777" w:rsidR="00BE4513" w:rsidRPr="002A2850" w:rsidRDefault="00BE4513" w:rsidP="008066DC">
            <w:pPr>
              <w:pStyle w:val="Nidungvnbn"/>
              <w:spacing w:before="120"/>
              <w:ind w:firstLine="142"/>
              <w:jc w:val="left"/>
              <w:rPr>
                <w:b/>
              </w:rPr>
            </w:pPr>
            <w:r>
              <w:rPr>
                <w:b/>
              </w:rPr>
              <w:t>Description:</w:t>
            </w:r>
          </w:p>
        </w:tc>
        <w:tc>
          <w:tcPr>
            <w:tcW w:w="6804" w:type="dxa"/>
            <w:vAlign w:val="center"/>
          </w:tcPr>
          <w:p w14:paraId="48CE93F7" w14:textId="62FB77AC" w:rsidR="00BE4513" w:rsidRDefault="00BE4513" w:rsidP="008066DC">
            <w:pPr>
              <w:pStyle w:val="Nidungvnbn"/>
              <w:spacing w:before="120"/>
              <w:ind w:firstLine="142"/>
              <w:jc w:val="left"/>
            </w:pPr>
            <w:r>
              <w:t xml:space="preserve">This use case allow user to view a detailed information of specific teacher including their personal information, the information at university. </w:t>
            </w:r>
          </w:p>
        </w:tc>
      </w:tr>
      <w:tr w:rsidR="00BE4513" w14:paraId="3F6F421A" w14:textId="77777777" w:rsidTr="00944D85">
        <w:tc>
          <w:tcPr>
            <w:tcW w:w="2405" w:type="dxa"/>
            <w:vAlign w:val="center"/>
          </w:tcPr>
          <w:p w14:paraId="3F69E852" w14:textId="7782646D" w:rsidR="00BE4513" w:rsidRPr="002A2850" w:rsidRDefault="00F43ED0" w:rsidP="008066DC">
            <w:pPr>
              <w:pStyle w:val="Nidungvnbn"/>
              <w:spacing w:before="120"/>
              <w:ind w:firstLine="142"/>
              <w:jc w:val="left"/>
              <w:rPr>
                <w:b/>
              </w:rPr>
            </w:pPr>
            <w:r>
              <w:rPr>
                <w:b/>
              </w:rPr>
              <w:lastRenderedPageBreak/>
              <w:t>Actor(s):</w:t>
            </w:r>
          </w:p>
        </w:tc>
        <w:tc>
          <w:tcPr>
            <w:tcW w:w="6804" w:type="dxa"/>
            <w:vAlign w:val="center"/>
          </w:tcPr>
          <w:p w14:paraId="5D0261D0" w14:textId="77777777" w:rsidR="00BE4513" w:rsidRDefault="00BE4513" w:rsidP="008066DC">
            <w:pPr>
              <w:pStyle w:val="Nidungvnbn"/>
              <w:spacing w:before="120"/>
              <w:ind w:firstLine="142"/>
              <w:jc w:val="left"/>
            </w:pPr>
            <w:r>
              <w:t>Admin</w:t>
            </w:r>
          </w:p>
        </w:tc>
      </w:tr>
      <w:tr w:rsidR="00BE4513" w14:paraId="6AD43F26" w14:textId="77777777" w:rsidTr="00944D85">
        <w:tc>
          <w:tcPr>
            <w:tcW w:w="2405" w:type="dxa"/>
            <w:vAlign w:val="center"/>
          </w:tcPr>
          <w:p w14:paraId="3BBD9850" w14:textId="30D1E44A" w:rsidR="00BE4513" w:rsidRDefault="00156F8F" w:rsidP="008066DC">
            <w:pPr>
              <w:pStyle w:val="Nidungvnbn"/>
              <w:spacing w:before="120"/>
              <w:ind w:firstLine="142"/>
              <w:jc w:val="left"/>
              <w:rPr>
                <w:b/>
              </w:rPr>
            </w:pPr>
            <w:r>
              <w:rPr>
                <w:b/>
              </w:rPr>
              <w:t>Pre-conditions</w:t>
            </w:r>
            <w:r w:rsidR="00BE4513">
              <w:rPr>
                <w:b/>
              </w:rPr>
              <w:t>:</w:t>
            </w:r>
          </w:p>
        </w:tc>
        <w:tc>
          <w:tcPr>
            <w:tcW w:w="6804" w:type="dxa"/>
            <w:vAlign w:val="center"/>
          </w:tcPr>
          <w:p w14:paraId="738906BC" w14:textId="77777777" w:rsidR="00BE4513" w:rsidRDefault="00BE4513" w:rsidP="008066DC">
            <w:pPr>
              <w:pStyle w:val="Nidungvnbn"/>
              <w:spacing w:before="120"/>
              <w:ind w:firstLine="142"/>
              <w:jc w:val="left"/>
            </w:pPr>
            <w:r>
              <w:t>User is permitted to access to the dashboard.</w:t>
            </w:r>
          </w:p>
        </w:tc>
      </w:tr>
      <w:tr w:rsidR="00BE4513" w14:paraId="134859D2" w14:textId="77777777" w:rsidTr="00944D85">
        <w:tc>
          <w:tcPr>
            <w:tcW w:w="2405" w:type="dxa"/>
            <w:vAlign w:val="center"/>
          </w:tcPr>
          <w:p w14:paraId="6B878186" w14:textId="10FABB1C" w:rsidR="00BE4513" w:rsidRDefault="00156F8F" w:rsidP="008066DC">
            <w:pPr>
              <w:pStyle w:val="Nidungvnbn"/>
              <w:spacing w:before="120"/>
              <w:ind w:firstLine="142"/>
              <w:jc w:val="left"/>
              <w:rPr>
                <w:b/>
              </w:rPr>
            </w:pPr>
            <w:r>
              <w:rPr>
                <w:b/>
              </w:rPr>
              <w:t>Post-conditions</w:t>
            </w:r>
            <w:r w:rsidR="00BE4513">
              <w:rPr>
                <w:b/>
              </w:rPr>
              <w:t>:</w:t>
            </w:r>
          </w:p>
        </w:tc>
        <w:tc>
          <w:tcPr>
            <w:tcW w:w="6804" w:type="dxa"/>
            <w:vAlign w:val="center"/>
          </w:tcPr>
          <w:p w14:paraId="4880E119" w14:textId="33197019" w:rsidR="00BE4513" w:rsidRDefault="00981098" w:rsidP="008066DC">
            <w:pPr>
              <w:pStyle w:val="Nidungvnbn"/>
              <w:keepNext/>
              <w:spacing w:before="120"/>
              <w:ind w:firstLine="142"/>
              <w:jc w:val="left"/>
            </w:pPr>
            <w:r>
              <w:t>Teacher’s profile displays</w:t>
            </w:r>
            <w:r w:rsidR="00BE4513">
              <w:t>.</w:t>
            </w:r>
          </w:p>
        </w:tc>
      </w:tr>
      <w:tr w:rsidR="00BE4513" w14:paraId="42922DC4" w14:textId="77777777" w:rsidTr="00944D85">
        <w:tc>
          <w:tcPr>
            <w:tcW w:w="2405" w:type="dxa"/>
            <w:vAlign w:val="center"/>
          </w:tcPr>
          <w:p w14:paraId="59AA89AE" w14:textId="77777777" w:rsidR="00BE4513" w:rsidRDefault="00BE4513" w:rsidP="008066DC">
            <w:pPr>
              <w:pStyle w:val="Nidungvnbn"/>
              <w:spacing w:before="120"/>
              <w:ind w:firstLine="142"/>
              <w:jc w:val="left"/>
              <w:rPr>
                <w:b/>
              </w:rPr>
            </w:pPr>
            <w:r>
              <w:rPr>
                <w:b/>
              </w:rPr>
              <w:t>Main Flow:</w:t>
            </w:r>
          </w:p>
        </w:tc>
        <w:tc>
          <w:tcPr>
            <w:tcW w:w="6804" w:type="dxa"/>
            <w:vAlign w:val="center"/>
          </w:tcPr>
          <w:p w14:paraId="7E70C17B" w14:textId="1E2D8E1C" w:rsidR="00BE4513" w:rsidRDefault="00BE4513" w:rsidP="008066DC">
            <w:pPr>
              <w:pStyle w:val="Nidungvnbn"/>
              <w:keepNext/>
              <w:spacing w:before="120"/>
              <w:ind w:firstLine="142"/>
              <w:jc w:val="left"/>
            </w:pPr>
            <w:r>
              <w:t>1.  User click the button “Quản Lý Giảng Viên” on the left sidebar.</w:t>
            </w:r>
          </w:p>
          <w:p w14:paraId="46BB93C1" w14:textId="509377BA" w:rsidR="00BE4513" w:rsidRDefault="00BE4513" w:rsidP="008066DC">
            <w:pPr>
              <w:pStyle w:val="Nidungvnbn"/>
              <w:keepNext/>
              <w:spacing w:before="120"/>
              <w:ind w:firstLine="142"/>
              <w:jc w:val="left"/>
            </w:pPr>
            <w:r>
              <w:t>2. System displays a list of teacher.</w:t>
            </w:r>
          </w:p>
          <w:p w14:paraId="2520278F" w14:textId="48B03C23" w:rsidR="00BE4513" w:rsidRDefault="00BE4513" w:rsidP="008066DC">
            <w:pPr>
              <w:pStyle w:val="Nidungvnbn"/>
              <w:keepNext/>
              <w:spacing w:before="120"/>
              <w:ind w:firstLine="142"/>
              <w:jc w:val="left"/>
            </w:pPr>
            <w:r>
              <w:t>3. User click on teacher’s name.</w:t>
            </w:r>
          </w:p>
          <w:p w14:paraId="5D9A679F" w14:textId="396C45B8" w:rsidR="00BE4513" w:rsidRDefault="00BE4513" w:rsidP="008066DC">
            <w:pPr>
              <w:pStyle w:val="Nidungvnbn"/>
              <w:keepNext/>
              <w:spacing w:before="120"/>
              <w:ind w:firstLine="142"/>
              <w:jc w:val="left"/>
            </w:pPr>
            <w:r>
              <w:t>4. System displays teacher’s profile.</w:t>
            </w:r>
          </w:p>
          <w:p w14:paraId="07863454" w14:textId="77777777" w:rsidR="00BE4513" w:rsidRDefault="00BE4513" w:rsidP="008066DC">
            <w:pPr>
              <w:pStyle w:val="Nidungvnbn"/>
              <w:keepNext/>
              <w:spacing w:before="120"/>
              <w:ind w:firstLine="142"/>
              <w:jc w:val="left"/>
            </w:pPr>
            <w:r>
              <w:t>5. Use case ends.</w:t>
            </w:r>
          </w:p>
        </w:tc>
      </w:tr>
      <w:tr w:rsidR="00BE4513" w14:paraId="1D6BA11B" w14:textId="77777777" w:rsidTr="00944D85">
        <w:tc>
          <w:tcPr>
            <w:tcW w:w="2405" w:type="dxa"/>
            <w:vAlign w:val="center"/>
          </w:tcPr>
          <w:p w14:paraId="7CF29B54" w14:textId="77777777" w:rsidR="00BE4513" w:rsidRDefault="00BE4513" w:rsidP="008066DC">
            <w:pPr>
              <w:pStyle w:val="Nidungvnbn"/>
              <w:spacing w:before="120"/>
              <w:ind w:firstLine="142"/>
              <w:jc w:val="left"/>
              <w:rPr>
                <w:b/>
              </w:rPr>
            </w:pPr>
            <w:r>
              <w:rPr>
                <w:b/>
              </w:rPr>
              <w:t>Alternative Flow:</w:t>
            </w:r>
          </w:p>
        </w:tc>
        <w:tc>
          <w:tcPr>
            <w:tcW w:w="6804" w:type="dxa"/>
            <w:vAlign w:val="center"/>
          </w:tcPr>
          <w:p w14:paraId="023DF1A3" w14:textId="77777777" w:rsidR="00BE4513" w:rsidRDefault="00BE4513" w:rsidP="00041F68">
            <w:pPr>
              <w:pStyle w:val="Nidungvnbn"/>
              <w:keepNext/>
              <w:spacing w:before="120"/>
              <w:ind w:firstLine="142"/>
              <w:jc w:val="left"/>
            </w:pPr>
            <w:r>
              <w:t xml:space="preserve"> </w:t>
            </w:r>
          </w:p>
        </w:tc>
      </w:tr>
      <w:tr w:rsidR="00FE424E" w14:paraId="01F22AFA" w14:textId="77777777" w:rsidTr="00944D85">
        <w:tc>
          <w:tcPr>
            <w:tcW w:w="2405" w:type="dxa"/>
            <w:vAlign w:val="center"/>
          </w:tcPr>
          <w:p w14:paraId="220ECF03" w14:textId="69815A9D" w:rsidR="00FE424E" w:rsidRDefault="00FE424E" w:rsidP="008066DC">
            <w:pPr>
              <w:pStyle w:val="Nidungvnbn"/>
              <w:spacing w:before="120"/>
              <w:ind w:firstLine="142"/>
              <w:jc w:val="left"/>
              <w:rPr>
                <w:b/>
              </w:rPr>
            </w:pPr>
            <w:r>
              <w:rPr>
                <w:b/>
              </w:rPr>
              <w:t>Exception Flow:</w:t>
            </w:r>
          </w:p>
        </w:tc>
        <w:tc>
          <w:tcPr>
            <w:tcW w:w="6804" w:type="dxa"/>
            <w:vAlign w:val="center"/>
          </w:tcPr>
          <w:p w14:paraId="2D286688" w14:textId="77777777" w:rsidR="00FE424E" w:rsidRDefault="00FE424E" w:rsidP="00041F68">
            <w:pPr>
              <w:pStyle w:val="Nidungvnbn"/>
              <w:keepNext/>
              <w:spacing w:before="120"/>
              <w:ind w:firstLine="142"/>
              <w:jc w:val="left"/>
            </w:pPr>
          </w:p>
        </w:tc>
      </w:tr>
    </w:tbl>
    <w:p w14:paraId="5C7DDE6C" w14:textId="52A0EC87" w:rsidR="00C1382E" w:rsidRDefault="00041F68" w:rsidP="00041F68">
      <w:pPr>
        <w:pStyle w:val="Caption"/>
      </w:pPr>
      <w:bookmarkStart w:id="30" w:name="_Toc60872602"/>
      <w:r>
        <w:t xml:space="preserve">Table </w:t>
      </w:r>
      <w:fldSimple w:instr=" STYLEREF 1 \s ">
        <w:r w:rsidR="009A7FC0">
          <w:rPr>
            <w:noProof/>
          </w:rPr>
          <w:t>2</w:t>
        </w:r>
      </w:fldSimple>
      <w:r w:rsidR="009A7FC0">
        <w:t>.</w:t>
      </w:r>
      <w:fldSimple w:instr=" SEQ Table \* ARABIC \s 1 ">
        <w:r w:rsidR="009A7FC0">
          <w:rPr>
            <w:noProof/>
          </w:rPr>
          <w:t>8</w:t>
        </w:r>
      </w:fldSimple>
      <w:r>
        <w:t xml:space="preserve">: Use Case </w:t>
      </w:r>
      <w:r w:rsidR="007D11EC">
        <w:t xml:space="preserve">“View </w:t>
      </w:r>
      <w:r>
        <w:t xml:space="preserve">Teacher’s </w:t>
      </w:r>
      <w:r w:rsidR="007D11EC">
        <w:t>Detail”</w:t>
      </w:r>
      <w:r>
        <w:t>.</w:t>
      </w:r>
      <w:bookmarkEnd w:id="30"/>
    </w:p>
    <w:tbl>
      <w:tblPr>
        <w:tblStyle w:val="TableGrid"/>
        <w:tblW w:w="9209" w:type="dxa"/>
        <w:tblLook w:val="04A0" w:firstRow="1" w:lastRow="0" w:firstColumn="1" w:lastColumn="0" w:noHBand="0" w:noVBand="1"/>
      </w:tblPr>
      <w:tblGrid>
        <w:gridCol w:w="2405"/>
        <w:gridCol w:w="6804"/>
      </w:tblGrid>
      <w:tr w:rsidR="00041F68" w14:paraId="06F252C2" w14:textId="77777777" w:rsidTr="00944D85">
        <w:tc>
          <w:tcPr>
            <w:tcW w:w="2405" w:type="dxa"/>
            <w:vAlign w:val="center"/>
          </w:tcPr>
          <w:p w14:paraId="7ABBF3D3" w14:textId="77777777" w:rsidR="00041F68" w:rsidRPr="002A2850" w:rsidRDefault="00041F68" w:rsidP="008066DC">
            <w:pPr>
              <w:pStyle w:val="Nidungvnbn"/>
              <w:spacing w:before="120"/>
              <w:ind w:firstLine="142"/>
              <w:jc w:val="left"/>
              <w:rPr>
                <w:b/>
              </w:rPr>
            </w:pPr>
            <w:r w:rsidRPr="002A2850">
              <w:rPr>
                <w:b/>
              </w:rPr>
              <w:t>Use Case ID:</w:t>
            </w:r>
          </w:p>
        </w:tc>
        <w:tc>
          <w:tcPr>
            <w:tcW w:w="6804" w:type="dxa"/>
            <w:vAlign w:val="center"/>
          </w:tcPr>
          <w:p w14:paraId="1785E6C2" w14:textId="7836E414" w:rsidR="00041F68" w:rsidRPr="002A2850" w:rsidRDefault="00041F68" w:rsidP="008066DC">
            <w:pPr>
              <w:pStyle w:val="Nidungvnbn"/>
              <w:spacing w:before="120"/>
              <w:ind w:firstLine="142"/>
              <w:jc w:val="left"/>
              <w:rPr>
                <w:bCs/>
              </w:rPr>
            </w:pPr>
            <w:r w:rsidRPr="002A2850">
              <w:rPr>
                <w:bCs/>
              </w:rPr>
              <w:t>UC0</w:t>
            </w:r>
            <w:r>
              <w:rPr>
                <w:bCs/>
              </w:rPr>
              <w:t>8</w:t>
            </w:r>
          </w:p>
        </w:tc>
      </w:tr>
      <w:tr w:rsidR="00041F68" w14:paraId="37D67C1F" w14:textId="77777777" w:rsidTr="00944D85">
        <w:tc>
          <w:tcPr>
            <w:tcW w:w="2405" w:type="dxa"/>
            <w:vAlign w:val="center"/>
          </w:tcPr>
          <w:p w14:paraId="195D8B62" w14:textId="77777777" w:rsidR="00041F68" w:rsidRPr="002A2850" w:rsidRDefault="00041F68" w:rsidP="008066DC">
            <w:pPr>
              <w:pStyle w:val="Nidungvnbn"/>
              <w:spacing w:before="120"/>
              <w:ind w:firstLine="142"/>
              <w:jc w:val="left"/>
              <w:rPr>
                <w:b/>
              </w:rPr>
            </w:pPr>
            <w:r w:rsidRPr="002A2850">
              <w:rPr>
                <w:b/>
              </w:rPr>
              <w:t>Use Case Name</w:t>
            </w:r>
            <w:r>
              <w:rPr>
                <w:b/>
              </w:rPr>
              <w:t>:</w:t>
            </w:r>
          </w:p>
        </w:tc>
        <w:tc>
          <w:tcPr>
            <w:tcW w:w="6804" w:type="dxa"/>
            <w:vAlign w:val="center"/>
          </w:tcPr>
          <w:p w14:paraId="34B8FD34" w14:textId="14326576" w:rsidR="00041F68" w:rsidRDefault="00041F68" w:rsidP="008066DC">
            <w:pPr>
              <w:pStyle w:val="Nidungvnbn"/>
              <w:spacing w:before="120"/>
              <w:ind w:firstLine="142"/>
              <w:jc w:val="left"/>
            </w:pPr>
            <w:r>
              <w:t>Delete Teacher</w:t>
            </w:r>
          </w:p>
        </w:tc>
      </w:tr>
      <w:tr w:rsidR="00041F68" w14:paraId="1A2B789B" w14:textId="77777777" w:rsidTr="00944D85">
        <w:tc>
          <w:tcPr>
            <w:tcW w:w="2405" w:type="dxa"/>
            <w:vAlign w:val="center"/>
          </w:tcPr>
          <w:p w14:paraId="3A648EFF" w14:textId="77777777" w:rsidR="00041F68" w:rsidRPr="002A2850" w:rsidRDefault="00041F68" w:rsidP="008066DC">
            <w:pPr>
              <w:pStyle w:val="Nidungvnbn"/>
              <w:spacing w:before="120"/>
              <w:ind w:firstLine="142"/>
              <w:jc w:val="left"/>
              <w:rPr>
                <w:b/>
              </w:rPr>
            </w:pPr>
            <w:r>
              <w:rPr>
                <w:b/>
              </w:rPr>
              <w:t>Description:</w:t>
            </w:r>
          </w:p>
        </w:tc>
        <w:tc>
          <w:tcPr>
            <w:tcW w:w="6804" w:type="dxa"/>
            <w:vAlign w:val="center"/>
          </w:tcPr>
          <w:p w14:paraId="3ECEAF65" w14:textId="07FEC491" w:rsidR="00041F68" w:rsidRDefault="00041F68" w:rsidP="008066DC">
            <w:pPr>
              <w:pStyle w:val="Nidungvnbn"/>
              <w:spacing w:before="120"/>
              <w:ind w:firstLine="142"/>
              <w:jc w:val="left"/>
            </w:pPr>
            <w:r>
              <w:t>This use case allow user</w:t>
            </w:r>
            <w:r w:rsidR="0002308C">
              <w:t xml:space="preserve"> to</w:t>
            </w:r>
            <w:r>
              <w:t xml:space="preserve"> delete a specific teacher from a list. </w:t>
            </w:r>
          </w:p>
        </w:tc>
      </w:tr>
      <w:tr w:rsidR="00041F68" w14:paraId="1D096B36" w14:textId="77777777" w:rsidTr="00944D85">
        <w:tc>
          <w:tcPr>
            <w:tcW w:w="2405" w:type="dxa"/>
            <w:vAlign w:val="center"/>
          </w:tcPr>
          <w:p w14:paraId="10BE8DA8" w14:textId="057655CF" w:rsidR="00041F68" w:rsidRPr="002A2850" w:rsidRDefault="00F43ED0" w:rsidP="008066DC">
            <w:pPr>
              <w:pStyle w:val="Nidungvnbn"/>
              <w:spacing w:before="120"/>
              <w:ind w:firstLine="142"/>
              <w:jc w:val="left"/>
              <w:rPr>
                <w:b/>
              </w:rPr>
            </w:pPr>
            <w:r>
              <w:rPr>
                <w:b/>
              </w:rPr>
              <w:t>Actor(s):</w:t>
            </w:r>
          </w:p>
        </w:tc>
        <w:tc>
          <w:tcPr>
            <w:tcW w:w="6804" w:type="dxa"/>
            <w:vAlign w:val="center"/>
          </w:tcPr>
          <w:p w14:paraId="794D141C" w14:textId="77777777" w:rsidR="00041F68" w:rsidRDefault="00041F68" w:rsidP="008066DC">
            <w:pPr>
              <w:pStyle w:val="Nidungvnbn"/>
              <w:spacing w:before="120"/>
              <w:ind w:firstLine="142"/>
              <w:jc w:val="left"/>
            </w:pPr>
            <w:r>
              <w:t>Admin</w:t>
            </w:r>
          </w:p>
        </w:tc>
      </w:tr>
      <w:tr w:rsidR="00041F68" w14:paraId="1F86466C" w14:textId="77777777" w:rsidTr="00944D85">
        <w:tc>
          <w:tcPr>
            <w:tcW w:w="2405" w:type="dxa"/>
            <w:vAlign w:val="center"/>
          </w:tcPr>
          <w:p w14:paraId="4AA9D97F" w14:textId="642DDAD0" w:rsidR="00041F68" w:rsidRDefault="00156F8F" w:rsidP="008066DC">
            <w:pPr>
              <w:pStyle w:val="Nidungvnbn"/>
              <w:spacing w:before="120"/>
              <w:ind w:firstLine="142"/>
              <w:jc w:val="left"/>
              <w:rPr>
                <w:b/>
              </w:rPr>
            </w:pPr>
            <w:r>
              <w:rPr>
                <w:b/>
              </w:rPr>
              <w:t>Pre-conditions</w:t>
            </w:r>
            <w:r w:rsidR="00041F68">
              <w:rPr>
                <w:b/>
              </w:rPr>
              <w:t>:</w:t>
            </w:r>
          </w:p>
        </w:tc>
        <w:tc>
          <w:tcPr>
            <w:tcW w:w="6804" w:type="dxa"/>
            <w:vAlign w:val="center"/>
          </w:tcPr>
          <w:p w14:paraId="7109C98E" w14:textId="77777777" w:rsidR="00041F68" w:rsidRDefault="00041F68" w:rsidP="008066DC">
            <w:pPr>
              <w:pStyle w:val="Nidungvnbn"/>
              <w:spacing w:before="120"/>
              <w:ind w:firstLine="142"/>
              <w:jc w:val="left"/>
            </w:pPr>
            <w:r>
              <w:t>User is permitted to access to the dashboard.</w:t>
            </w:r>
          </w:p>
        </w:tc>
      </w:tr>
      <w:tr w:rsidR="00041F68" w14:paraId="667EBE3D" w14:textId="77777777" w:rsidTr="00944D85">
        <w:tc>
          <w:tcPr>
            <w:tcW w:w="2405" w:type="dxa"/>
            <w:vAlign w:val="center"/>
          </w:tcPr>
          <w:p w14:paraId="7D485E32" w14:textId="69636844" w:rsidR="00041F68" w:rsidRDefault="00156F8F" w:rsidP="008066DC">
            <w:pPr>
              <w:pStyle w:val="Nidungvnbn"/>
              <w:spacing w:before="120"/>
              <w:ind w:firstLine="142"/>
              <w:jc w:val="left"/>
              <w:rPr>
                <w:b/>
              </w:rPr>
            </w:pPr>
            <w:r>
              <w:rPr>
                <w:b/>
              </w:rPr>
              <w:t>Post-conditions</w:t>
            </w:r>
            <w:r w:rsidR="00041F68">
              <w:rPr>
                <w:b/>
              </w:rPr>
              <w:t>:</w:t>
            </w:r>
          </w:p>
        </w:tc>
        <w:tc>
          <w:tcPr>
            <w:tcW w:w="6804" w:type="dxa"/>
            <w:vAlign w:val="center"/>
          </w:tcPr>
          <w:p w14:paraId="5C529082" w14:textId="719E5AC3" w:rsidR="00041F68" w:rsidRDefault="00981098" w:rsidP="008066DC">
            <w:pPr>
              <w:pStyle w:val="Nidungvnbn"/>
              <w:keepNext/>
              <w:spacing w:before="120"/>
              <w:ind w:firstLine="142"/>
              <w:jc w:val="left"/>
            </w:pPr>
            <w:r>
              <w:t>A deleted teacher is removed from list</w:t>
            </w:r>
            <w:r w:rsidR="00041F68">
              <w:t>.</w:t>
            </w:r>
          </w:p>
        </w:tc>
      </w:tr>
      <w:tr w:rsidR="00041F68" w14:paraId="30921CF5" w14:textId="77777777" w:rsidTr="00944D85">
        <w:tc>
          <w:tcPr>
            <w:tcW w:w="2405" w:type="dxa"/>
            <w:vAlign w:val="center"/>
          </w:tcPr>
          <w:p w14:paraId="27552365" w14:textId="77777777" w:rsidR="00041F68" w:rsidRDefault="00041F68" w:rsidP="008066DC">
            <w:pPr>
              <w:pStyle w:val="Nidungvnbn"/>
              <w:spacing w:before="120"/>
              <w:ind w:firstLine="142"/>
              <w:jc w:val="left"/>
              <w:rPr>
                <w:b/>
              </w:rPr>
            </w:pPr>
            <w:r>
              <w:rPr>
                <w:b/>
              </w:rPr>
              <w:lastRenderedPageBreak/>
              <w:t>Main Flow:</w:t>
            </w:r>
          </w:p>
        </w:tc>
        <w:tc>
          <w:tcPr>
            <w:tcW w:w="6804" w:type="dxa"/>
            <w:vAlign w:val="center"/>
          </w:tcPr>
          <w:p w14:paraId="083BAF7D" w14:textId="11B11A97" w:rsidR="00041F68" w:rsidRDefault="00041F68" w:rsidP="008066DC">
            <w:pPr>
              <w:pStyle w:val="Nidungvnbn"/>
              <w:keepNext/>
              <w:spacing w:before="120"/>
              <w:ind w:firstLine="142"/>
              <w:jc w:val="left"/>
            </w:pPr>
            <w:r>
              <w:t>1.  User click the button “Quản Lý Giảng Viên” on the left sidebar.</w:t>
            </w:r>
          </w:p>
          <w:p w14:paraId="74C8010F" w14:textId="299E4C27" w:rsidR="00041F68" w:rsidRDefault="00041F68" w:rsidP="008066DC">
            <w:pPr>
              <w:pStyle w:val="Nidungvnbn"/>
              <w:keepNext/>
              <w:spacing w:before="120"/>
              <w:ind w:firstLine="142"/>
              <w:jc w:val="left"/>
            </w:pPr>
            <w:r>
              <w:t>2. System displays a list of teacher.</w:t>
            </w:r>
          </w:p>
          <w:p w14:paraId="37DD948F" w14:textId="18D73A1E" w:rsidR="00041F68" w:rsidRDefault="00041F68" w:rsidP="008066DC">
            <w:pPr>
              <w:pStyle w:val="Nidungvnbn"/>
              <w:keepNext/>
              <w:spacing w:before="120"/>
              <w:ind w:firstLine="142"/>
              <w:jc w:val="left"/>
            </w:pPr>
            <w:r>
              <w:t>3. User click on button “–”</w:t>
            </w:r>
            <w:r w:rsidR="0002308C">
              <w:t xml:space="preserve"> on the right of a specific teacher in the list</w:t>
            </w:r>
            <w:r>
              <w:t>.</w:t>
            </w:r>
          </w:p>
          <w:p w14:paraId="4A991262" w14:textId="77777777" w:rsidR="00041F68" w:rsidRDefault="00041F68" w:rsidP="008066DC">
            <w:pPr>
              <w:pStyle w:val="Nidungvnbn"/>
              <w:keepNext/>
              <w:spacing w:before="120"/>
              <w:ind w:firstLine="142"/>
              <w:jc w:val="left"/>
            </w:pPr>
            <w:r>
              <w:t>4. System refreshes a list.</w:t>
            </w:r>
          </w:p>
          <w:p w14:paraId="6D630AAC" w14:textId="65ABE25C" w:rsidR="00041F68" w:rsidRDefault="00041F68" w:rsidP="008066DC">
            <w:pPr>
              <w:pStyle w:val="Nidungvnbn"/>
              <w:keepNext/>
              <w:spacing w:before="120"/>
              <w:ind w:firstLine="142"/>
              <w:jc w:val="left"/>
            </w:pPr>
            <w:r>
              <w:t xml:space="preserve">5. User can click on </w:t>
            </w:r>
            <w:r>
              <w:sym w:font="Wingdings 2" w:char="F033"/>
            </w:r>
            <w:r>
              <w:t xml:space="preserve"> to view all deleted teachers.</w:t>
            </w:r>
          </w:p>
          <w:p w14:paraId="0B9D56DB" w14:textId="39AD6E17" w:rsidR="00041F68" w:rsidRDefault="00041F68" w:rsidP="008066DC">
            <w:pPr>
              <w:pStyle w:val="Nidungvnbn"/>
              <w:keepNext/>
              <w:spacing w:before="120"/>
              <w:ind w:firstLine="142"/>
              <w:jc w:val="left"/>
            </w:pPr>
            <w:r>
              <w:t>6. System will display a list of deleted teachers.</w:t>
            </w:r>
          </w:p>
          <w:p w14:paraId="2E19D877" w14:textId="77777777" w:rsidR="00041F68" w:rsidRDefault="00041F68" w:rsidP="008066DC">
            <w:pPr>
              <w:pStyle w:val="Nidungvnbn"/>
              <w:keepNext/>
              <w:spacing w:before="120"/>
              <w:ind w:firstLine="142"/>
              <w:jc w:val="left"/>
            </w:pPr>
            <w:r>
              <w:t>7. Use case ends.</w:t>
            </w:r>
          </w:p>
        </w:tc>
      </w:tr>
      <w:tr w:rsidR="00041F68" w14:paraId="4625C3BA" w14:textId="77777777" w:rsidTr="00944D85">
        <w:tc>
          <w:tcPr>
            <w:tcW w:w="2405" w:type="dxa"/>
            <w:vAlign w:val="center"/>
          </w:tcPr>
          <w:p w14:paraId="706DA0AB" w14:textId="77777777" w:rsidR="00041F68" w:rsidRDefault="00041F68" w:rsidP="008066DC">
            <w:pPr>
              <w:pStyle w:val="Nidungvnbn"/>
              <w:spacing w:before="120"/>
              <w:ind w:firstLine="142"/>
              <w:jc w:val="left"/>
              <w:rPr>
                <w:b/>
              </w:rPr>
            </w:pPr>
            <w:r>
              <w:rPr>
                <w:b/>
              </w:rPr>
              <w:t>Alternative Flow:</w:t>
            </w:r>
          </w:p>
        </w:tc>
        <w:tc>
          <w:tcPr>
            <w:tcW w:w="6804" w:type="dxa"/>
            <w:vAlign w:val="center"/>
          </w:tcPr>
          <w:p w14:paraId="38B9ACC5" w14:textId="77777777" w:rsidR="00041F68" w:rsidRDefault="00041F68" w:rsidP="00041F68">
            <w:pPr>
              <w:pStyle w:val="Nidungvnbn"/>
              <w:keepNext/>
              <w:spacing w:before="120"/>
              <w:ind w:firstLine="142"/>
              <w:jc w:val="left"/>
            </w:pPr>
          </w:p>
        </w:tc>
      </w:tr>
      <w:tr w:rsidR="00FE424E" w14:paraId="13563A46" w14:textId="77777777" w:rsidTr="00944D85">
        <w:tc>
          <w:tcPr>
            <w:tcW w:w="2405" w:type="dxa"/>
            <w:vAlign w:val="center"/>
          </w:tcPr>
          <w:p w14:paraId="2E64D5F3" w14:textId="294F91B0" w:rsidR="00FE424E" w:rsidRDefault="00FE424E" w:rsidP="008066DC">
            <w:pPr>
              <w:pStyle w:val="Nidungvnbn"/>
              <w:spacing w:before="120"/>
              <w:ind w:firstLine="142"/>
              <w:jc w:val="left"/>
              <w:rPr>
                <w:b/>
              </w:rPr>
            </w:pPr>
            <w:r>
              <w:rPr>
                <w:b/>
              </w:rPr>
              <w:t>Exception Flow:</w:t>
            </w:r>
          </w:p>
        </w:tc>
        <w:tc>
          <w:tcPr>
            <w:tcW w:w="6804" w:type="dxa"/>
            <w:vAlign w:val="center"/>
          </w:tcPr>
          <w:p w14:paraId="6D7096CD" w14:textId="77777777" w:rsidR="00FE424E" w:rsidRDefault="00FE424E" w:rsidP="00041F68">
            <w:pPr>
              <w:pStyle w:val="Nidungvnbn"/>
              <w:keepNext/>
              <w:spacing w:before="120"/>
              <w:ind w:firstLine="142"/>
              <w:jc w:val="left"/>
            </w:pPr>
          </w:p>
        </w:tc>
      </w:tr>
    </w:tbl>
    <w:p w14:paraId="72DF4737" w14:textId="6625DAB9" w:rsidR="00041F68" w:rsidRDefault="00041F68" w:rsidP="00041F68">
      <w:pPr>
        <w:pStyle w:val="Caption"/>
      </w:pPr>
      <w:bookmarkStart w:id="31" w:name="_Toc60872603"/>
      <w:r>
        <w:t xml:space="preserve">Table </w:t>
      </w:r>
      <w:fldSimple w:instr=" STYLEREF 1 \s ">
        <w:r w:rsidR="009A7FC0">
          <w:rPr>
            <w:noProof/>
          </w:rPr>
          <w:t>2</w:t>
        </w:r>
      </w:fldSimple>
      <w:r w:rsidR="009A7FC0">
        <w:t>.</w:t>
      </w:r>
      <w:fldSimple w:instr=" SEQ Table \* ARABIC \s 1 ">
        <w:r w:rsidR="009A7FC0">
          <w:rPr>
            <w:noProof/>
          </w:rPr>
          <w:t>9</w:t>
        </w:r>
      </w:fldSimple>
      <w:r>
        <w:t>: Use Case “Delete Teacher”.</w:t>
      </w:r>
      <w:bookmarkEnd w:id="31"/>
    </w:p>
    <w:tbl>
      <w:tblPr>
        <w:tblStyle w:val="TableGrid"/>
        <w:tblW w:w="9209" w:type="dxa"/>
        <w:tblLook w:val="04A0" w:firstRow="1" w:lastRow="0" w:firstColumn="1" w:lastColumn="0" w:noHBand="0" w:noVBand="1"/>
      </w:tblPr>
      <w:tblGrid>
        <w:gridCol w:w="2405"/>
        <w:gridCol w:w="6804"/>
      </w:tblGrid>
      <w:tr w:rsidR="007D11EC" w14:paraId="4282DD5B" w14:textId="77777777" w:rsidTr="00944D85">
        <w:tc>
          <w:tcPr>
            <w:tcW w:w="2405" w:type="dxa"/>
            <w:vAlign w:val="center"/>
          </w:tcPr>
          <w:p w14:paraId="65DAB21E" w14:textId="77777777" w:rsidR="007D11EC" w:rsidRPr="002A2850" w:rsidRDefault="007D11EC" w:rsidP="008066DC">
            <w:pPr>
              <w:pStyle w:val="Nidungvnbn"/>
              <w:spacing w:before="120"/>
              <w:ind w:firstLine="142"/>
              <w:jc w:val="left"/>
              <w:rPr>
                <w:b/>
              </w:rPr>
            </w:pPr>
            <w:r w:rsidRPr="002A2850">
              <w:rPr>
                <w:b/>
              </w:rPr>
              <w:t>Use Case ID:</w:t>
            </w:r>
          </w:p>
        </w:tc>
        <w:tc>
          <w:tcPr>
            <w:tcW w:w="6804" w:type="dxa"/>
            <w:vAlign w:val="center"/>
          </w:tcPr>
          <w:p w14:paraId="11F015D9" w14:textId="30254D99" w:rsidR="007D11EC" w:rsidRPr="002A2850" w:rsidRDefault="007D11EC" w:rsidP="008066DC">
            <w:pPr>
              <w:pStyle w:val="Nidungvnbn"/>
              <w:spacing w:before="120"/>
              <w:ind w:firstLine="142"/>
              <w:jc w:val="left"/>
              <w:rPr>
                <w:bCs/>
              </w:rPr>
            </w:pPr>
            <w:r w:rsidRPr="002A2850">
              <w:rPr>
                <w:bCs/>
              </w:rPr>
              <w:t>UC</w:t>
            </w:r>
            <w:r>
              <w:rPr>
                <w:bCs/>
              </w:rPr>
              <w:t>09</w:t>
            </w:r>
          </w:p>
        </w:tc>
      </w:tr>
      <w:tr w:rsidR="007D11EC" w14:paraId="5EB71D17" w14:textId="77777777" w:rsidTr="00944D85">
        <w:tc>
          <w:tcPr>
            <w:tcW w:w="2405" w:type="dxa"/>
            <w:vAlign w:val="center"/>
          </w:tcPr>
          <w:p w14:paraId="3172B664" w14:textId="77777777" w:rsidR="007D11EC" w:rsidRPr="002A2850" w:rsidRDefault="007D11EC" w:rsidP="008066DC">
            <w:pPr>
              <w:pStyle w:val="Nidungvnbn"/>
              <w:spacing w:before="120"/>
              <w:ind w:firstLine="142"/>
              <w:jc w:val="left"/>
              <w:rPr>
                <w:b/>
              </w:rPr>
            </w:pPr>
            <w:r w:rsidRPr="002A2850">
              <w:rPr>
                <w:b/>
              </w:rPr>
              <w:t>Use Case Name</w:t>
            </w:r>
            <w:r>
              <w:rPr>
                <w:b/>
              </w:rPr>
              <w:t>:</w:t>
            </w:r>
          </w:p>
        </w:tc>
        <w:tc>
          <w:tcPr>
            <w:tcW w:w="6804" w:type="dxa"/>
            <w:vAlign w:val="center"/>
          </w:tcPr>
          <w:p w14:paraId="18CBD500" w14:textId="416104CA" w:rsidR="007D11EC" w:rsidRDefault="007D11EC" w:rsidP="008066DC">
            <w:pPr>
              <w:pStyle w:val="Nidungvnbn"/>
              <w:spacing w:before="120"/>
              <w:ind w:firstLine="142"/>
              <w:jc w:val="left"/>
            </w:pPr>
            <w:r>
              <w:t>Add Faculty</w:t>
            </w:r>
          </w:p>
        </w:tc>
      </w:tr>
      <w:tr w:rsidR="007D11EC" w14:paraId="4B95F94D" w14:textId="77777777" w:rsidTr="00944D85">
        <w:tc>
          <w:tcPr>
            <w:tcW w:w="2405" w:type="dxa"/>
            <w:vAlign w:val="center"/>
          </w:tcPr>
          <w:p w14:paraId="31E3EF1F" w14:textId="77777777" w:rsidR="007D11EC" w:rsidRPr="002A2850" w:rsidRDefault="007D11EC" w:rsidP="008066DC">
            <w:pPr>
              <w:pStyle w:val="Nidungvnbn"/>
              <w:spacing w:before="120"/>
              <w:ind w:firstLine="142"/>
              <w:jc w:val="left"/>
              <w:rPr>
                <w:b/>
              </w:rPr>
            </w:pPr>
            <w:r>
              <w:rPr>
                <w:b/>
              </w:rPr>
              <w:t>Description:</w:t>
            </w:r>
          </w:p>
        </w:tc>
        <w:tc>
          <w:tcPr>
            <w:tcW w:w="6804" w:type="dxa"/>
            <w:vAlign w:val="center"/>
          </w:tcPr>
          <w:p w14:paraId="10594418" w14:textId="7A34BBFF" w:rsidR="007D11EC" w:rsidRDefault="007D11EC" w:rsidP="008066DC">
            <w:pPr>
              <w:pStyle w:val="Nidungvnbn"/>
              <w:spacing w:before="120"/>
              <w:ind w:firstLine="142"/>
              <w:jc w:val="left"/>
            </w:pPr>
            <w:r>
              <w:t xml:space="preserve">This use case allow user to add a specific faculty into a list. </w:t>
            </w:r>
          </w:p>
        </w:tc>
      </w:tr>
      <w:tr w:rsidR="007D11EC" w14:paraId="520B79EC" w14:textId="77777777" w:rsidTr="00944D85">
        <w:tc>
          <w:tcPr>
            <w:tcW w:w="2405" w:type="dxa"/>
            <w:vAlign w:val="center"/>
          </w:tcPr>
          <w:p w14:paraId="5389DBBC" w14:textId="0AAEA041" w:rsidR="007D11EC" w:rsidRPr="002A2850" w:rsidRDefault="00F43ED0" w:rsidP="008066DC">
            <w:pPr>
              <w:pStyle w:val="Nidungvnbn"/>
              <w:spacing w:before="120"/>
              <w:ind w:firstLine="142"/>
              <w:jc w:val="left"/>
              <w:rPr>
                <w:b/>
              </w:rPr>
            </w:pPr>
            <w:r>
              <w:rPr>
                <w:b/>
              </w:rPr>
              <w:t>Actor(s):</w:t>
            </w:r>
          </w:p>
        </w:tc>
        <w:tc>
          <w:tcPr>
            <w:tcW w:w="6804" w:type="dxa"/>
            <w:vAlign w:val="center"/>
          </w:tcPr>
          <w:p w14:paraId="6ABF9030" w14:textId="77777777" w:rsidR="007D11EC" w:rsidRDefault="007D11EC" w:rsidP="008066DC">
            <w:pPr>
              <w:pStyle w:val="Nidungvnbn"/>
              <w:spacing w:before="120"/>
              <w:ind w:firstLine="142"/>
              <w:jc w:val="left"/>
            </w:pPr>
            <w:r>
              <w:t>Admin</w:t>
            </w:r>
          </w:p>
        </w:tc>
      </w:tr>
      <w:tr w:rsidR="007D11EC" w14:paraId="0D22A16E" w14:textId="77777777" w:rsidTr="00944D85">
        <w:tc>
          <w:tcPr>
            <w:tcW w:w="2405" w:type="dxa"/>
            <w:vAlign w:val="center"/>
          </w:tcPr>
          <w:p w14:paraId="78AB7A94" w14:textId="2BE9AF29" w:rsidR="007D11EC" w:rsidRDefault="00156F8F" w:rsidP="008066DC">
            <w:pPr>
              <w:pStyle w:val="Nidungvnbn"/>
              <w:spacing w:before="120"/>
              <w:ind w:firstLine="142"/>
              <w:jc w:val="left"/>
              <w:rPr>
                <w:b/>
              </w:rPr>
            </w:pPr>
            <w:r>
              <w:rPr>
                <w:b/>
              </w:rPr>
              <w:t>Pre-conditions</w:t>
            </w:r>
            <w:r w:rsidR="007D11EC">
              <w:rPr>
                <w:b/>
              </w:rPr>
              <w:t>:</w:t>
            </w:r>
          </w:p>
        </w:tc>
        <w:tc>
          <w:tcPr>
            <w:tcW w:w="6804" w:type="dxa"/>
            <w:vAlign w:val="center"/>
          </w:tcPr>
          <w:p w14:paraId="658A7E78" w14:textId="77777777" w:rsidR="007D11EC" w:rsidRDefault="007D11EC" w:rsidP="008066DC">
            <w:pPr>
              <w:pStyle w:val="Nidungvnbn"/>
              <w:spacing w:before="120"/>
              <w:ind w:firstLine="142"/>
              <w:jc w:val="left"/>
            </w:pPr>
            <w:r>
              <w:t>User is permitted to access to the dashboard.</w:t>
            </w:r>
          </w:p>
        </w:tc>
      </w:tr>
      <w:tr w:rsidR="007D11EC" w14:paraId="799F0CFC" w14:textId="77777777" w:rsidTr="00944D85">
        <w:tc>
          <w:tcPr>
            <w:tcW w:w="2405" w:type="dxa"/>
            <w:vAlign w:val="center"/>
          </w:tcPr>
          <w:p w14:paraId="0497B8A7" w14:textId="1C464857" w:rsidR="007D11EC" w:rsidRDefault="00156F8F" w:rsidP="008066DC">
            <w:pPr>
              <w:pStyle w:val="Nidungvnbn"/>
              <w:spacing w:before="120"/>
              <w:ind w:firstLine="142"/>
              <w:jc w:val="left"/>
              <w:rPr>
                <w:b/>
              </w:rPr>
            </w:pPr>
            <w:r>
              <w:rPr>
                <w:b/>
              </w:rPr>
              <w:t>Post-conditions</w:t>
            </w:r>
            <w:r w:rsidR="007D11EC">
              <w:rPr>
                <w:b/>
              </w:rPr>
              <w:t>:</w:t>
            </w:r>
          </w:p>
        </w:tc>
        <w:tc>
          <w:tcPr>
            <w:tcW w:w="6804" w:type="dxa"/>
            <w:vAlign w:val="center"/>
          </w:tcPr>
          <w:p w14:paraId="4B93A147" w14:textId="10C08C43" w:rsidR="007D11EC" w:rsidRDefault="007D11EC" w:rsidP="008066DC">
            <w:pPr>
              <w:pStyle w:val="Nidungvnbn"/>
              <w:keepNext/>
              <w:spacing w:before="120"/>
              <w:ind w:firstLine="142"/>
              <w:jc w:val="left"/>
            </w:pPr>
            <w:r>
              <w:t xml:space="preserve">A new faculty is </w:t>
            </w:r>
            <w:r w:rsidR="00CC3968">
              <w:t>added to the list</w:t>
            </w:r>
            <w:r>
              <w:t>.</w:t>
            </w:r>
          </w:p>
        </w:tc>
      </w:tr>
      <w:tr w:rsidR="007D11EC" w14:paraId="50B5AD11" w14:textId="77777777" w:rsidTr="00944D85">
        <w:tc>
          <w:tcPr>
            <w:tcW w:w="2405" w:type="dxa"/>
            <w:vAlign w:val="center"/>
          </w:tcPr>
          <w:p w14:paraId="65C22AD6" w14:textId="77777777" w:rsidR="007D11EC" w:rsidRDefault="007D11EC" w:rsidP="008066DC">
            <w:pPr>
              <w:pStyle w:val="Nidungvnbn"/>
              <w:spacing w:before="120"/>
              <w:ind w:firstLine="142"/>
              <w:jc w:val="left"/>
              <w:rPr>
                <w:b/>
              </w:rPr>
            </w:pPr>
            <w:r>
              <w:rPr>
                <w:b/>
              </w:rPr>
              <w:lastRenderedPageBreak/>
              <w:t>Main Flow:</w:t>
            </w:r>
          </w:p>
        </w:tc>
        <w:tc>
          <w:tcPr>
            <w:tcW w:w="6804" w:type="dxa"/>
            <w:vAlign w:val="center"/>
          </w:tcPr>
          <w:p w14:paraId="64F2475B" w14:textId="592E0E1A" w:rsidR="007D11EC" w:rsidRDefault="007D11EC" w:rsidP="008066DC">
            <w:pPr>
              <w:pStyle w:val="Nidungvnbn"/>
              <w:keepNext/>
              <w:spacing w:before="120"/>
              <w:ind w:firstLine="142"/>
              <w:jc w:val="left"/>
            </w:pPr>
            <w:r>
              <w:t>1.  User click the button “Quản Lý Khoa” on the left sidebar.</w:t>
            </w:r>
          </w:p>
          <w:p w14:paraId="3DA85250" w14:textId="0CD31D2A" w:rsidR="007D11EC" w:rsidRDefault="007D11EC" w:rsidP="008066DC">
            <w:pPr>
              <w:pStyle w:val="Nidungvnbn"/>
              <w:keepNext/>
              <w:spacing w:before="120"/>
              <w:ind w:firstLine="142"/>
              <w:jc w:val="left"/>
            </w:pPr>
            <w:r>
              <w:t>2. System displays a list of faculty.</w:t>
            </w:r>
          </w:p>
          <w:p w14:paraId="7D6AA23F" w14:textId="372CC067" w:rsidR="007D11EC" w:rsidRDefault="007D11EC" w:rsidP="008066DC">
            <w:pPr>
              <w:pStyle w:val="Nidungvnbn"/>
              <w:keepNext/>
              <w:spacing w:before="120"/>
              <w:ind w:firstLine="142"/>
              <w:jc w:val="left"/>
            </w:pPr>
            <w:r>
              <w:t>3. User click on button “+”</w:t>
            </w:r>
            <w:r w:rsidR="0002308C">
              <w:t xml:space="preserve"> on top of the list</w:t>
            </w:r>
            <w:r>
              <w:t>.</w:t>
            </w:r>
          </w:p>
          <w:p w14:paraId="3FC3BE07" w14:textId="77777777" w:rsidR="007D11EC" w:rsidRDefault="007D11EC" w:rsidP="007D11EC">
            <w:pPr>
              <w:pStyle w:val="Nidungvnbn"/>
              <w:keepNext/>
              <w:spacing w:before="120"/>
              <w:ind w:firstLine="142"/>
              <w:jc w:val="left"/>
            </w:pPr>
            <w:r>
              <w:t>4. System displays a form which allows user to add a new faculty.</w:t>
            </w:r>
          </w:p>
          <w:p w14:paraId="3DE927B2" w14:textId="4B9DAF52" w:rsidR="007D11EC" w:rsidRDefault="007D11EC" w:rsidP="007D11EC">
            <w:pPr>
              <w:pStyle w:val="Nidungvnbn"/>
              <w:keepNext/>
              <w:spacing w:before="120"/>
              <w:ind w:firstLine="142"/>
              <w:jc w:val="left"/>
            </w:pPr>
            <w:r>
              <w:t xml:space="preserve">5. User enter faculty’s information </w:t>
            </w:r>
            <w:r w:rsidR="00250453">
              <w:t>and submits</w:t>
            </w:r>
            <w:r>
              <w:t>.</w:t>
            </w:r>
          </w:p>
          <w:p w14:paraId="1945DD7E" w14:textId="284EE8AA" w:rsidR="0051480C" w:rsidRDefault="00BD782D" w:rsidP="0051480C">
            <w:pPr>
              <w:pStyle w:val="Nidungvnbn"/>
              <w:keepNext/>
              <w:spacing w:before="120"/>
              <w:ind w:firstLine="142"/>
              <w:jc w:val="left"/>
            </w:pPr>
            <w:r>
              <w:t>6. System validates these information.</w:t>
            </w:r>
          </w:p>
          <w:p w14:paraId="1AD0A0CE" w14:textId="0060A60B" w:rsidR="007D11EC" w:rsidRDefault="0051480C" w:rsidP="007D11EC">
            <w:pPr>
              <w:pStyle w:val="Nidungvnbn"/>
              <w:keepNext/>
              <w:spacing w:before="120"/>
              <w:ind w:firstLine="142"/>
              <w:jc w:val="left"/>
            </w:pPr>
            <w:r>
              <w:t>7</w:t>
            </w:r>
            <w:r w:rsidR="007D11EC">
              <w:t>. Use Case ends.</w:t>
            </w:r>
          </w:p>
        </w:tc>
      </w:tr>
      <w:tr w:rsidR="007D11EC" w14:paraId="2E1A48F8" w14:textId="77777777" w:rsidTr="00944D85">
        <w:tc>
          <w:tcPr>
            <w:tcW w:w="2405" w:type="dxa"/>
            <w:vAlign w:val="center"/>
          </w:tcPr>
          <w:p w14:paraId="64BD41C9" w14:textId="77777777" w:rsidR="007D11EC" w:rsidRDefault="007D11EC" w:rsidP="008066DC">
            <w:pPr>
              <w:pStyle w:val="Nidungvnbn"/>
              <w:spacing w:before="120"/>
              <w:ind w:firstLine="142"/>
              <w:jc w:val="left"/>
              <w:rPr>
                <w:b/>
              </w:rPr>
            </w:pPr>
            <w:r>
              <w:rPr>
                <w:b/>
              </w:rPr>
              <w:t>Alternative Flow:</w:t>
            </w:r>
          </w:p>
        </w:tc>
        <w:tc>
          <w:tcPr>
            <w:tcW w:w="6804" w:type="dxa"/>
            <w:vAlign w:val="center"/>
          </w:tcPr>
          <w:p w14:paraId="54C89773" w14:textId="64DF5B8F" w:rsidR="007D11EC" w:rsidRDefault="0051480C" w:rsidP="008066DC">
            <w:pPr>
              <w:pStyle w:val="Nidungvnbn"/>
              <w:keepNext/>
              <w:spacing w:before="120"/>
              <w:ind w:firstLine="142"/>
              <w:jc w:val="left"/>
            </w:pPr>
            <w:r>
              <w:t>6a. Missing id, name or dupplicating.</w:t>
            </w:r>
          </w:p>
          <w:p w14:paraId="458A83FB" w14:textId="77777777" w:rsidR="0051480C" w:rsidRDefault="0051480C" w:rsidP="0051480C">
            <w:pPr>
              <w:pStyle w:val="Nidungvnbn"/>
              <w:keepNext/>
              <w:spacing w:before="120"/>
              <w:ind w:firstLine="142"/>
              <w:jc w:val="left"/>
            </w:pPr>
            <w:r>
              <w:t>1. Error messages display under these fields.</w:t>
            </w:r>
          </w:p>
          <w:p w14:paraId="4B91A957" w14:textId="6DF60255" w:rsidR="0051480C" w:rsidRDefault="0051480C" w:rsidP="0051480C">
            <w:pPr>
              <w:pStyle w:val="Nidungvnbn"/>
              <w:keepNext/>
              <w:spacing w:before="120"/>
              <w:ind w:firstLine="142"/>
              <w:jc w:val="left"/>
            </w:pPr>
            <w:r>
              <w:t>2. Use case resumes at main flow step 5.</w:t>
            </w:r>
          </w:p>
        </w:tc>
      </w:tr>
      <w:tr w:rsidR="00FE424E" w14:paraId="66C8E891" w14:textId="77777777" w:rsidTr="00944D85">
        <w:tc>
          <w:tcPr>
            <w:tcW w:w="2405" w:type="dxa"/>
            <w:vAlign w:val="center"/>
          </w:tcPr>
          <w:p w14:paraId="6370E8F6" w14:textId="5AC10CBE" w:rsidR="00FE424E" w:rsidRDefault="00FE424E" w:rsidP="008066DC">
            <w:pPr>
              <w:pStyle w:val="Nidungvnbn"/>
              <w:spacing w:before="120"/>
              <w:ind w:firstLine="142"/>
              <w:jc w:val="left"/>
              <w:rPr>
                <w:b/>
              </w:rPr>
            </w:pPr>
            <w:r>
              <w:rPr>
                <w:b/>
              </w:rPr>
              <w:t>Exception Flow:</w:t>
            </w:r>
          </w:p>
        </w:tc>
        <w:tc>
          <w:tcPr>
            <w:tcW w:w="6804" w:type="dxa"/>
            <w:vAlign w:val="center"/>
          </w:tcPr>
          <w:p w14:paraId="7DA61036" w14:textId="77777777" w:rsidR="00FE424E" w:rsidRDefault="00FE424E" w:rsidP="008066DC">
            <w:pPr>
              <w:pStyle w:val="Nidungvnbn"/>
              <w:keepNext/>
              <w:spacing w:before="120"/>
              <w:ind w:firstLine="142"/>
              <w:jc w:val="left"/>
            </w:pPr>
          </w:p>
        </w:tc>
      </w:tr>
    </w:tbl>
    <w:p w14:paraId="750EB3B0" w14:textId="68D0969B" w:rsidR="00B3238F" w:rsidRDefault="0051480C" w:rsidP="0051480C">
      <w:pPr>
        <w:pStyle w:val="Caption"/>
      </w:pPr>
      <w:bookmarkStart w:id="32" w:name="_Toc60872604"/>
      <w:r>
        <w:t xml:space="preserve">Table </w:t>
      </w:r>
      <w:fldSimple w:instr=" STYLEREF 1 \s ">
        <w:r w:rsidR="009A7FC0">
          <w:rPr>
            <w:noProof/>
          </w:rPr>
          <w:t>2</w:t>
        </w:r>
      </w:fldSimple>
      <w:r w:rsidR="009A7FC0">
        <w:t>.</w:t>
      </w:r>
      <w:fldSimple w:instr=" SEQ Table \* ARABIC \s 1 ">
        <w:r w:rsidR="009A7FC0">
          <w:rPr>
            <w:noProof/>
          </w:rPr>
          <w:t>10</w:t>
        </w:r>
      </w:fldSimple>
      <w:r>
        <w:t>: Use Case “Add Faculty”</w:t>
      </w:r>
      <w:r w:rsidR="00FE424E">
        <w:t>.</w:t>
      </w:r>
      <w:bookmarkEnd w:id="32"/>
    </w:p>
    <w:tbl>
      <w:tblPr>
        <w:tblStyle w:val="TableGrid"/>
        <w:tblW w:w="9209" w:type="dxa"/>
        <w:tblLook w:val="04A0" w:firstRow="1" w:lastRow="0" w:firstColumn="1" w:lastColumn="0" w:noHBand="0" w:noVBand="1"/>
      </w:tblPr>
      <w:tblGrid>
        <w:gridCol w:w="2405"/>
        <w:gridCol w:w="6804"/>
      </w:tblGrid>
      <w:tr w:rsidR="0051480C" w14:paraId="13CDBAC1" w14:textId="77777777" w:rsidTr="00944D85">
        <w:tc>
          <w:tcPr>
            <w:tcW w:w="2405" w:type="dxa"/>
            <w:vAlign w:val="center"/>
          </w:tcPr>
          <w:p w14:paraId="3DDF5031" w14:textId="77777777" w:rsidR="0051480C" w:rsidRPr="002A2850" w:rsidRDefault="0051480C" w:rsidP="008066DC">
            <w:pPr>
              <w:pStyle w:val="Nidungvnbn"/>
              <w:spacing w:before="120"/>
              <w:ind w:firstLine="142"/>
              <w:jc w:val="left"/>
              <w:rPr>
                <w:b/>
              </w:rPr>
            </w:pPr>
            <w:r w:rsidRPr="002A2850">
              <w:rPr>
                <w:b/>
              </w:rPr>
              <w:t>Use Case ID:</w:t>
            </w:r>
          </w:p>
        </w:tc>
        <w:tc>
          <w:tcPr>
            <w:tcW w:w="6804" w:type="dxa"/>
            <w:vAlign w:val="center"/>
          </w:tcPr>
          <w:p w14:paraId="3B1445FC" w14:textId="2E36BA88" w:rsidR="0051480C" w:rsidRPr="002A2850" w:rsidRDefault="0051480C" w:rsidP="008066DC">
            <w:pPr>
              <w:pStyle w:val="Nidungvnbn"/>
              <w:spacing w:before="120"/>
              <w:ind w:firstLine="142"/>
              <w:jc w:val="left"/>
              <w:rPr>
                <w:bCs/>
              </w:rPr>
            </w:pPr>
            <w:r w:rsidRPr="002A2850">
              <w:rPr>
                <w:bCs/>
              </w:rPr>
              <w:t>UC</w:t>
            </w:r>
            <w:r>
              <w:rPr>
                <w:bCs/>
              </w:rPr>
              <w:t>1</w:t>
            </w:r>
            <w:r w:rsidR="0002308C">
              <w:rPr>
                <w:bCs/>
              </w:rPr>
              <w:t>0</w:t>
            </w:r>
          </w:p>
        </w:tc>
      </w:tr>
      <w:tr w:rsidR="0051480C" w14:paraId="6937ACFD" w14:textId="77777777" w:rsidTr="00944D85">
        <w:tc>
          <w:tcPr>
            <w:tcW w:w="2405" w:type="dxa"/>
            <w:vAlign w:val="center"/>
          </w:tcPr>
          <w:p w14:paraId="5682284C" w14:textId="77777777" w:rsidR="0051480C" w:rsidRPr="002A2850" w:rsidRDefault="0051480C" w:rsidP="008066DC">
            <w:pPr>
              <w:pStyle w:val="Nidungvnbn"/>
              <w:spacing w:before="120"/>
              <w:ind w:firstLine="142"/>
              <w:jc w:val="left"/>
              <w:rPr>
                <w:b/>
              </w:rPr>
            </w:pPr>
            <w:r w:rsidRPr="002A2850">
              <w:rPr>
                <w:b/>
              </w:rPr>
              <w:t>Use Case Name</w:t>
            </w:r>
            <w:r>
              <w:rPr>
                <w:b/>
              </w:rPr>
              <w:t>:</w:t>
            </w:r>
          </w:p>
        </w:tc>
        <w:tc>
          <w:tcPr>
            <w:tcW w:w="6804" w:type="dxa"/>
            <w:vAlign w:val="center"/>
          </w:tcPr>
          <w:p w14:paraId="5A50CF90" w14:textId="574B3913" w:rsidR="0051480C" w:rsidRDefault="0051480C" w:rsidP="008066DC">
            <w:pPr>
              <w:pStyle w:val="Nidungvnbn"/>
              <w:spacing w:before="120"/>
              <w:ind w:firstLine="142"/>
              <w:jc w:val="left"/>
            </w:pPr>
            <w:r>
              <w:t>Update Faculty</w:t>
            </w:r>
          </w:p>
        </w:tc>
      </w:tr>
      <w:tr w:rsidR="0051480C" w14:paraId="0A685967" w14:textId="77777777" w:rsidTr="00944D85">
        <w:tc>
          <w:tcPr>
            <w:tcW w:w="2405" w:type="dxa"/>
            <w:vAlign w:val="center"/>
          </w:tcPr>
          <w:p w14:paraId="17F45269" w14:textId="77777777" w:rsidR="0051480C" w:rsidRPr="002A2850" w:rsidRDefault="0051480C" w:rsidP="008066DC">
            <w:pPr>
              <w:pStyle w:val="Nidungvnbn"/>
              <w:spacing w:before="120"/>
              <w:ind w:firstLine="142"/>
              <w:jc w:val="left"/>
              <w:rPr>
                <w:b/>
              </w:rPr>
            </w:pPr>
            <w:r>
              <w:rPr>
                <w:b/>
              </w:rPr>
              <w:t>Description:</w:t>
            </w:r>
          </w:p>
        </w:tc>
        <w:tc>
          <w:tcPr>
            <w:tcW w:w="6804" w:type="dxa"/>
            <w:vAlign w:val="center"/>
          </w:tcPr>
          <w:p w14:paraId="130A3A39" w14:textId="378D194B" w:rsidR="0051480C" w:rsidRDefault="0051480C" w:rsidP="008066DC">
            <w:pPr>
              <w:pStyle w:val="Nidungvnbn"/>
              <w:spacing w:before="120"/>
              <w:ind w:firstLine="142"/>
              <w:jc w:val="left"/>
            </w:pPr>
            <w:r>
              <w:t xml:space="preserve">This use case allow user to update a specific faculty into a list. </w:t>
            </w:r>
          </w:p>
        </w:tc>
      </w:tr>
      <w:tr w:rsidR="0051480C" w14:paraId="69430D75" w14:textId="77777777" w:rsidTr="00944D85">
        <w:tc>
          <w:tcPr>
            <w:tcW w:w="2405" w:type="dxa"/>
            <w:vAlign w:val="center"/>
          </w:tcPr>
          <w:p w14:paraId="603A7CD6" w14:textId="761F1230" w:rsidR="0051480C" w:rsidRPr="002A2850" w:rsidRDefault="00F43ED0" w:rsidP="008066DC">
            <w:pPr>
              <w:pStyle w:val="Nidungvnbn"/>
              <w:spacing w:before="120"/>
              <w:ind w:firstLine="142"/>
              <w:jc w:val="left"/>
              <w:rPr>
                <w:b/>
              </w:rPr>
            </w:pPr>
            <w:r>
              <w:rPr>
                <w:b/>
              </w:rPr>
              <w:t>Actor(s):</w:t>
            </w:r>
          </w:p>
        </w:tc>
        <w:tc>
          <w:tcPr>
            <w:tcW w:w="6804" w:type="dxa"/>
            <w:vAlign w:val="center"/>
          </w:tcPr>
          <w:p w14:paraId="3ED41554" w14:textId="77777777" w:rsidR="0051480C" w:rsidRDefault="0051480C" w:rsidP="008066DC">
            <w:pPr>
              <w:pStyle w:val="Nidungvnbn"/>
              <w:spacing w:before="120"/>
              <w:ind w:firstLine="142"/>
              <w:jc w:val="left"/>
            </w:pPr>
            <w:r>
              <w:t>Admin</w:t>
            </w:r>
          </w:p>
        </w:tc>
      </w:tr>
      <w:tr w:rsidR="0051480C" w14:paraId="7989A219" w14:textId="77777777" w:rsidTr="00944D85">
        <w:tc>
          <w:tcPr>
            <w:tcW w:w="2405" w:type="dxa"/>
            <w:vAlign w:val="center"/>
          </w:tcPr>
          <w:p w14:paraId="144557CE" w14:textId="501B1CE3" w:rsidR="0051480C" w:rsidRDefault="00156F8F" w:rsidP="008066DC">
            <w:pPr>
              <w:pStyle w:val="Nidungvnbn"/>
              <w:spacing w:before="120"/>
              <w:ind w:firstLine="142"/>
              <w:jc w:val="left"/>
              <w:rPr>
                <w:b/>
              </w:rPr>
            </w:pPr>
            <w:r>
              <w:rPr>
                <w:b/>
              </w:rPr>
              <w:t>Pre-conditions</w:t>
            </w:r>
            <w:r w:rsidR="0051480C">
              <w:rPr>
                <w:b/>
              </w:rPr>
              <w:t>:</w:t>
            </w:r>
          </w:p>
        </w:tc>
        <w:tc>
          <w:tcPr>
            <w:tcW w:w="6804" w:type="dxa"/>
            <w:vAlign w:val="center"/>
          </w:tcPr>
          <w:p w14:paraId="4346431E" w14:textId="77777777" w:rsidR="0051480C" w:rsidRDefault="0051480C" w:rsidP="008066DC">
            <w:pPr>
              <w:pStyle w:val="Nidungvnbn"/>
              <w:spacing w:before="120"/>
              <w:ind w:firstLine="142"/>
              <w:jc w:val="left"/>
            </w:pPr>
            <w:r>
              <w:t>User is permitted to access to the dashboard.</w:t>
            </w:r>
          </w:p>
        </w:tc>
      </w:tr>
      <w:tr w:rsidR="0051480C" w14:paraId="23AF4D64" w14:textId="77777777" w:rsidTr="00944D85">
        <w:tc>
          <w:tcPr>
            <w:tcW w:w="2405" w:type="dxa"/>
            <w:vAlign w:val="center"/>
          </w:tcPr>
          <w:p w14:paraId="301C8EDF" w14:textId="133E6EC5" w:rsidR="0051480C" w:rsidRDefault="00156F8F" w:rsidP="008066DC">
            <w:pPr>
              <w:pStyle w:val="Nidungvnbn"/>
              <w:spacing w:before="120"/>
              <w:ind w:firstLine="142"/>
              <w:jc w:val="left"/>
              <w:rPr>
                <w:b/>
              </w:rPr>
            </w:pPr>
            <w:r>
              <w:rPr>
                <w:b/>
              </w:rPr>
              <w:t>Post-conditions</w:t>
            </w:r>
            <w:r w:rsidR="0051480C">
              <w:rPr>
                <w:b/>
              </w:rPr>
              <w:t>:</w:t>
            </w:r>
          </w:p>
        </w:tc>
        <w:tc>
          <w:tcPr>
            <w:tcW w:w="6804" w:type="dxa"/>
            <w:vAlign w:val="center"/>
          </w:tcPr>
          <w:p w14:paraId="52A1C92B" w14:textId="75986C0B" w:rsidR="0051480C" w:rsidRDefault="00CC3968" w:rsidP="008066DC">
            <w:pPr>
              <w:pStyle w:val="Nidungvnbn"/>
              <w:keepNext/>
              <w:spacing w:before="120"/>
              <w:ind w:firstLine="142"/>
              <w:jc w:val="left"/>
            </w:pPr>
            <w:r>
              <w:t xml:space="preserve">The updated </w:t>
            </w:r>
            <w:r w:rsidR="006307EF">
              <w:t>information of</w:t>
            </w:r>
            <w:r w:rsidR="0051480C">
              <w:t xml:space="preserve"> faculty displays into a list.</w:t>
            </w:r>
          </w:p>
        </w:tc>
      </w:tr>
      <w:tr w:rsidR="0051480C" w14:paraId="504331C8" w14:textId="77777777" w:rsidTr="00944D85">
        <w:tc>
          <w:tcPr>
            <w:tcW w:w="2405" w:type="dxa"/>
            <w:vAlign w:val="center"/>
          </w:tcPr>
          <w:p w14:paraId="1738B5D8" w14:textId="77777777" w:rsidR="0051480C" w:rsidRDefault="0051480C" w:rsidP="008066DC">
            <w:pPr>
              <w:pStyle w:val="Nidungvnbn"/>
              <w:spacing w:before="120"/>
              <w:ind w:firstLine="142"/>
              <w:jc w:val="left"/>
              <w:rPr>
                <w:b/>
              </w:rPr>
            </w:pPr>
            <w:r>
              <w:rPr>
                <w:b/>
              </w:rPr>
              <w:lastRenderedPageBreak/>
              <w:t>Main Flow:</w:t>
            </w:r>
          </w:p>
        </w:tc>
        <w:tc>
          <w:tcPr>
            <w:tcW w:w="6804" w:type="dxa"/>
            <w:vAlign w:val="center"/>
          </w:tcPr>
          <w:p w14:paraId="75A4E201" w14:textId="77777777" w:rsidR="0051480C" w:rsidRDefault="0051480C" w:rsidP="008066DC">
            <w:pPr>
              <w:pStyle w:val="Nidungvnbn"/>
              <w:keepNext/>
              <w:spacing w:before="120"/>
              <w:ind w:firstLine="142"/>
              <w:jc w:val="left"/>
            </w:pPr>
            <w:r>
              <w:t>1.  User click the button “Quản Lý Khoa” on the left sidebar.</w:t>
            </w:r>
          </w:p>
          <w:p w14:paraId="517F2597" w14:textId="77777777" w:rsidR="0051480C" w:rsidRDefault="0051480C" w:rsidP="008066DC">
            <w:pPr>
              <w:pStyle w:val="Nidungvnbn"/>
              <w:keepNext/>
              <w:spacing w:before="120"/>
              <w:ind w:firstLine="142"/>
              <w:jc w:val="left"/>
            </w:pPr>
            <w:r>
              <w:t>2. System displays a list of faculty.</w:t>
            </w:r>
          </w:p>
          <w:p w14:paraId="15D1FAFC" w14:textId="1F7E685C" w:rsidR="0051480C" w:rsidRDefault="0051480C" w:rsidP="008066DC">
            <w:pPr>
              <w:pStyle w:val="Nidungvnbn"/>
              <w:keepNext/>
              <w:spacing w:before="120"/>
              <w:ind w:firstLine="142"/>
              <w:jc w:val="left"/>
            </w:pPr>
            <w:r>
              <w:t>3. User click on button “</w:t>
            </w:r>
            <w:r w:rsidR="00BC6A34">
              <w:sym w:font="Wingdings" w:char="F03F"/>
            </w:r>
            <w:r>
              <w:t>”</w:t>
            </w:r>
            <w:r w:rsidR="00850EC5">
              <w:t xml:space="preserve"> on the right of a specific faculty on the list</w:t>
            </w:r>
            <w:r>
              <w:t>.</w:t>
            </w:r>
          </w:p>
          <w:p w14:paraId="339642F4" w14:textId="77777777" w:rsidR="0051480C" w:rsidRDefault="0051480C" w:rsidP="008066DC">
            <w:pPr>
              <w:pStyle w:val="Nidungvnbn"/>
              <w:keepNext/>
              <w:spacing w:before="120"/>
              <w:ind w:firstLine="142"/>
              <w:jc w:val="left"/>
            </w:pPr>
            <w:r>
              <w:t>4. System displays a form which allows user to add a new faculty.</w:t>
            </w:r>
          </w:p>
          <w:p w14:paraId="0DF89B5C" w14:textId="655862A3" w:rsidR="00850EC5" w:rsidRDefault="0051480C" w:rsidP="00850EC5">
            <w:pPr>
              <w:pStyle w:val="Nidungvnbn"/>
              <w:keepNext/>
              <w:spacing w:before="120"/>
              <w:ind w:firstLine="142"/>
              <w:jc w:val="left"/>
            </w:pPr>
            <w:r>
              <w:t xml:space="preserve">5. User enter faculty’s information </w:t>
            </w:r>
            <w:r w:rsidR="00250453">
              <w:t>and submits</w:t>
            </w:r>
            <w:r>
              <w:t>.</w:t>
            </w:r>
          </w:p>
          <w:p w14:paraId="7FA9DD4A" w14:textId="1A15D289" w:rsidR="00850EC5" w:rsidRDefault="00850EC5" w:rsidP="00850EC5">
            <w:pPr>
              <w:pStyle w:val="Nidungvnbn"/>
              <w:keepNext/>
              <w:spacing w:before="120"/>
              <w:ind w:firstLine="142"/>
              <w:jc w:val="left"/>
            </w:pPr>
            <w:r>
              <w:t>6. System displays a list of faculty with updated informations.</w:t>
            </w:r>
          </w:p>
          <w:p w14:paraId="2DF5F84B" w14:textId="2390B756" w:rsidR="0051480C" w:rsidRDefault="00850EC5" w:rsidP="00850EC5">
            <w:pPr>
              <w:pStyle w:val="Nidungvnbn"/>
              <w:keepNext/>
              <w:spacing w:before="120"/>
              <w:ind w:firstLine="142"/>
              <w:jc w:val="left"/>
            </w:pPr>
            <w:r>
              <w:t xml:space="preserve">7. </w:t>
            </w:r>
            <w:r w:rsidR="0051480C">
              <w:t>Use Case ends.</w:t>
            </w:r>
          </w:p>
        </w:tc>
      </w:tr>
      <w:tr w:rsidR="0051480C" w14:paraId="47781D01" w14:textId="77777777" w:rsidTr="00944D85">
        <w:tc>
          <w:tcPr>
            <w:tcW w:w="2405" w:type="dxa"/>
            <w:vAlign w:val="center"/>
          </w:tcPr>
          <w:p w14:paraId="3CD9AC02" w14:textId="77777777" w:rsidR="0051480C" w:rsidRDefault="0051480C" w:rsidP="008066DC">
            <w:pPr>
              <w:pStyle w:val="Nidungvnbn"/>
              <w:spacing w:before="120"/>
              <w:ind w:firstLine="142"/>
              <w:jc w:val="left"/>
              <w:rPr>
                <w:b/>
              </w:rPr>
            </w:pPr>
            <w:r>
              <w:rPr>
                <w:b/>
              </w:rPr>
              <w:t>Alternative Flow:</w:t>
            </w:r>
          </w:p>
        </w:tc>
        <w:tc>
          <w:tcPr>
            <w:tcW w:w="6804" w:type="dxa"/>
            <w:vAlign w:val="center"/>
          </w:tcPr>
          <w:p w14:paraId="1B7DE2F2" w14:textId="11F3EA5C" w:rsidR="0051480C" w:rsidRDefault="0051480C" w:rsidP="0002308C">
            <w:pPr>
              <w:pStyle w:val="Nidungvnbn"/>
              <w:keepNext/>
              <w:spacing w:before="120"/>
              <w:ind w:firstLine="142"/>
              <w:jc w:val="left"/>
            </w:pPr>
          </w:p>
        </w:tc>
      </w:tr>
      <w:tr w:rsidR="00FE424E" w14:paraId="20FB8B72" w14:textId="77777777" w:rsidTr="00944D85">
        <w:tc>
          <w:tcPr>
            <w:tcW w:w="2405" w:type="dxa"/>
            <w:vAlign w:val="center"/>
          </w:tcPr>
          <w:p w14:paraId="677FD2C7" w14:textId="338808E1" w:rsidR="00FE424E" w:rsidRDefault="00FE424E" w:rsidP="008066DC">
            <w:pPr>
              <w:pStyle w:val="Nidungvnbn"/>
              <w:spacing w:before="120"/>
              <w:ind w:firstLine="142"/>
              <w:jc w:val="left"/>
              <w:rPr>
                <w:b/>
              </w:rPr>
            </w:pPr>
            <w:r>
              <w:rPr>
                <w:b/>
              </w:rPr>
              <w:t>Exception Flow:</w:t>
            </w:r>
          </w:p>
        </w:tc>
        <w:tc>
          <w:tcPr>
            <w:tcW w:w="6804" w:type="dxa"/>
            <w:vAlign w:val="center"/>
          </w:tcPr>
          <w:p w14:paraId="2DC606B1" w14:textId="77777777" w:rsidR="00FE424E" w:rsidRDefault="00FE424E" w:rsidP="0002308C">
            <w:pPr>
              <w:pStyle w:val="Nidungvnbn"/>
              <w:keepNext/>
              <w:spacing w:before="120"/>
              <w:ind w:firstLine="142"/>
              <w:jc w:val="left"/>
            </w:pPr>
          </w:p>
        </w:tc>
      </w:tr>
    </w:tbl>
    <w:p w14:paraId="1864B321" w14:textId="728DFD1C" w:rsidR="0051480C" w:rsidRDefault="0002308C" w:rsidP="0002308C">
      <w:pPr>
        <w:pStyle w:val="Caption"/>
      </w:pPr>
      <w:bookmarkStart w:id="33" w:name="_Toc60872605"/>
      <w:r>
        <w:t xml:space="preserve">Table </w:t>
      </w:r>
      <w:fldSimple w:instr=" STYLEREF 1 \s ">
        <w:r w:rsidR="009A7FC0">
          <w:rPr>
            <w:noProof/>
          </w:rPr>
          <w:t>2</w:t>
        </w:r>
      </w:fldSimple>
      <w:r w:rsidR="009A7FC0">
        <w:t>.</w:t>
      </w:r>
      <w:fldSimple w:instr=" SEQ Table \* ARABIC \s 1 ">
        <w:r w:rsidR="009A7FC0">
          <w:rPr>
            <w:noProof/>
          </w:rPr>
          <w:t>11</w:t>
        </w:r>
      </w:fldSimple>
      <w:r>
        <w:t>: Use Case “Update Faculty”</w:t>
      </w:r>
      <w:r w:rsidR="00D321EB">
        <w:t>.</w:t>
      </w:r>
      <w:bookmarkEnd w:id="33"/>
    </w:p>
    <w:tbl>
      <w:tblPr>
        <w:tblStyle w:val="TableGrid"/>
        <w:tblW w:w="9209" w:type="dxa"/>
        <w:tblLook w:val="04A0" w:firstRow="1" w:lastRow="0" w:firstColumn="1" w:lastColumn="0" w:noHBand="0" w:noVBand="1"/>
      </w:tblPr>
      <w:tblGrid>
        <w:gridCol w:w="2405"/>
        <w:gridCol w:w="6804"/>
      </w:tblGrid>
      <w:tr w:rsidR="0002308C" w14:paraId="65654AC8" w14:textId="77777777" w:rsidTr="00944D85">
        <w:tc>
          <w:tcPr>
            <w:tcW w:w="2405" w:type="dxa"/>
            <w:vAlign w:val="center"/>
          </w:tcPr>
          <w:p w14:paraId="2E17F2A2" w14:textId="77777777" w:rsidR="0002308C" w:rsidRPr="002A2850" w:rsidRDefault="0002308C" w:rsidP="002C418D">
            <w:pPr>
              <w:pStyle w:val="Nidungvnbn"/>
              <w:spacing w:before="120"/>
              <w:ind w:firstLine="142"/>
              <w:jc w:val="left"/>
              <w:rPr>
                <w:b/>
              </w:rPr>
            </w:pPr>
            <w:r w:rsidRPr="002A2850">
              <w:rPr>
                <w:b/>
              </w:rPr>
              <w:t>Use Case ID:</w:t>
            </w:r>
          </w:p>
        </w:tc>
        <w:tc>
          <w:tcPr>
            <w:tcW w:w="6804" w:type="dxa"/>
            <w:vAlign w:val="center"/>
          </w:tcPr>
          <w:p w14:paraId="67C400F3" w14:textId="2DBCC987" w:rsidR="0002308C" w:rsidRPr="002A2850" w:rsidRDefault="0002308C" w:rsidP="002C418D">
            <w:pPr>
              <w:pStyle w:val="Nidungvnbn"/>
              <w:spacing w:before="120"/>
              <w:ind w:firstLine="142"/>
              <w:jc w:val="left"/>
              <w:rPr>
                <w:bCs/>
              </w:rPr>
            </w:pPr>
            <w:r w:rsidRPr="002A2850">
              <w:rPr>
                <w:bCs/>
              </w:rPr>
              <w:t>UC</w:t>
            </w:r>
            <w:r>
              <w:rPr>
                <w:bCs/>
              </w:rPr>
              <w:t>1</w:t>
            </w:r>
            <w:r w:rsidR="00850EC5">
              <w:rPr>
                <w:bCs/>
              </w:rPr>
              <w:t>1</w:t>
            </w:r>
          </w:p>
        </w:tc>
      </w:tr>
      <w:tr w:rsidR="0002308C" w14:paraId="20A0E262" w14:textId="77777777" w:rsidTr="00944D85">
        <w:tc>
          <w:tcPr>
            <w:tcW w:w="2405" w:type="dxa"/>
            <w:vAlign w:val="center"/>
          </w:tcPr>
          <w:p w14:paraId="79F2D90F" w14:textId="77777777" w:rsidR="0002308C" w:rsidRPr="002A2850" w:rsidRDefault="0002308C" w:rsidP="002C418D">
            <w:pPr>
              <w:pStyle w:val="Nidungvnbn"/>
              <w:spacing w:before="120"/>
              <w:ind w:firstLine="142"/>
              <w:jc w:val="left"/>
              <w:rPr>
                <w:b/>
              </w:rPr>
            </w:pPr>
            <w:r w:rsidRPr="002A2850">
              <w:rPr>
                <w:b/>
              </w:rPr>
              <w:t>Use Case Name</w:t>
            </w:r>
            <w:r>
              <w:rPr>
                <w:b/>
              </w:rPr>
              <w:t>:</w:t>
            </w:r>
          </w:p>
        </w:tc>
        <w:tc>
          <w:tcPr>
            <w:tcW w:w="6804" w:type="dxa"/>
            <w:vAlign w:val="center"/>
          </w:tcPr>
          <w:p w14:paraId="747DFEB2" w14:textId="16831FF0" w:rsidR="0002308C" w:rsidRDefault="0002308C" w:rsidP="002C418D">
            <w:pPr>
              <w:pStyle w:val="Nidungvnbn"/>
              <w:spacing w:before="120"/>
              <w:ind w:firstLine="142"/>
              <w:jc w:val="left"/>
            </w:pPr>
            <w:r>
              <w:t>View Faculty</w:t>
            </w:r>
          </w:p>
        </w:tc>
      </w:tr>
      <w:tr w:rsidR="0002308C" w14:paraId="64BAE737" w14:textId="77777777" w:rsidTr="00944D85">
        <w:tc>
          <w:tcPr>
            <w:tcW w:w="2405" w:type="dxa"/>
            <w:vAlign w:val="center"/>
          </w:tcPr>
          <w:p w14:paraId="57199CD9" w14:textId="77777777" w:rsidR="0002308C" w:rsidRPr="002A2850" w:rsidRDefault="0002308C" w:rsidP="002C418D">
            <w:pPr>
              <w:pStyle w:val="Nidungvnbn"/>
              <w:spacing w:before="120"/>
              <w:ind w:firstLine="142"/>
              <w:jc w:val="left"/>
              <w:rPr>
                <w:b/>
              </w:rPr>
            </w:pPr>
            <w:r>
              <w:rPr>
                <w:b/>
              </w:rPr>
              <w:t>Description:</w:t>
            </w:r>
          </w:p>
        </w:tc>
        <w:tc>
          <w:tcPr>
            <w:tcW w:w="6804" w:type="dxa"/>
            <w:vAlign w:val="center"/>
          </w:tcPr>
          <w:p w14:paraId="0CA3031B" w14:textId="71174199" w:rsidR="0002308C" w:rsidRDefault="0002308C" w:rsidP="002C418D">
            <w:pPr>
              <w:pStyle w:val="Nidungvnbn"/>
              <w:spacing w:before="120"/>
              <w:ind w:firstLine="142"/>
              <w:jc w:val="left"/>
            </w:pPr>
            <w:r>
              <w:t>This use case allow user to view faculty’s detailed information.</w:t>
            </w:r>
          </w:p>
        </w:tc>
      </w:tr>
      <w:tr w:rsidR="0002308C" w14:paraId="38C640ED" w14:textId="77777777" w:rsidTr="00944D85">
        <w:tc>
          <w:tcPr>
            <w:tcW w:w="2405" w:type="dxa"/>
            <w:vAlign w:val="center"/>
          </w:tcPr>
          <w:p w14:paraId="714522F6" w14:textId="0D2E373A" w:rsidR="0002308C" w:rsidRPr="002A2850" w:rsidRDefault="00F43ED0" w:rsidP="002C418D">
            <w:pPr>
              <w:pStyle w:val="Nidungvnbn"/>
              <w:spacing w:before="120"/>
              <w:ind w:firstLine="142"/>
              <w:jc w:val="left"/>
              <w:rPr>
                <w:b/>
              </w:rPr>
            </w:pPr>
            <w:r>
              <w:rPr>
                <w:b/>
              </w:rPr>
              <w:t>Actor(s):</w:t>
            </w:r>
          </w:p>
        </w:tc>
        <w:tc>
          <w:tcPr>
            <w:tcW w:w="6804" w:type="dxa"/>
            <w:vAlign w:val="center"/>
          </w:tcPr>
          <w:p w14:paraId="045B2C7C" w14:textId="77777777" w:rsidR="0002308C" w:rsidRDefault="0002308C" w:rsidP="002C418D">
            <w:pPr>
              <w:pStyle w:val="Nidungvnbn"/>
              <w:spacing w:before="120"/>
              <w:ind w:firstLine="142"/>
              <w:jc w:val="left"/>
            </w:pPr>
            <w:r>
              <w:t>Admin</w:t>
            </w:r>
          </w:p>
        </w:tc>
      </w:tr>
      <w:tr w:rsidR="0002308C" w14:paraId="1C9971CA" w14:textId="77777777" w:rsidTr="00944D85">
        <w:tc>
          <w:tcPr>
            <w:tcW w:w="2405" w:type="dxa"/>
            <w:vAlign w:val="center"/>
          </w:tcPr>
          <w:p w14:paraId="655BC862" w14:textId="3FA30601" w:rsidR="0002308C" w:rsidRDefault="00156F8F" w:rsidP="002C418D">
            <w:pPr>
              <w:pStyle w:val="Nidungvnbn"/>
              <w:spacing w:before="120"/>
              <w:ind w:firstLine="142"/>
              <w:jc w:val="left"/>
              <w:rPr>
                <w:b/>
              </w:rPr>
            </w:pPr>
            <w:r>
              <w:rPr>
                <w:b/>
              </w:rPr>
              <w:t>Pre-conditions</w:t>
            </w:r>
            <w:r w:rsidR="0002308C">
              <w:rPr>
                <w:b/>
              </w:rPr>
              <w:t>:</w:t>
            </w:r>
          </w:p>
        </w:tc>
        <w:tc>
          <w:tcPr>
            <w:tcW w:w="6804" w:type="dxa"/>
            <w:vAlign w:val="center"/>
          </w:tcPr>
          <w:p w14:paraId="0D2341A1" w14:textId="77777777" w:rsidR="0002308C" w:rsidRDefault="0002308C" w:rsidP="002C418D">
            <w:pPr>
              <w:pStyle w:val="Nidungvnbn"/>
              <w:spacing w:before="120"/>
              <w:ind w:firstLine="142"/>
              <w:jc w:val="left"/>
            </w:pPr>
            <w:r>
              <w:t>User is permitted to access to the dashboard.</w:t>
            </w:r>
          </w:p>
        </w:tc>
      </w:tr>
      <w:tr w:rsidR="0002308C" w14:paraId="1949DAA8" w14:textId="77777777" w:rsidTr="00944D85">
        <w:tc>
          <w:tcPr>
            <w:tcW w:w="2405" w:type="dxa"/>
            <w:vAlign w:val="center"/>
          </w:tcPr>
          <w:p w14:paraId="45AF23FB" w14:textId="052672E0" w:rsidR="0002308C" w:rsidRDefault="00156F8F" w:rsidP="002C418D">
            <w:pPr>
              <w:pStyle w:val="Nidungvnbn"/>
              <w:spacing w:before="120"/>
              <w:ind w:firstLine="142"/>
              <w:jc w:val="left"/>
              <w:rPr>
                <w:b/>
              </w:rPr>
            </w:pPr>
            <w:r>
              <w:rPr>
                <w:b/>
              </w:rPr>
              <w:t>Post-conditions</w:t>
            </w:r>
            <w:r w:rsidR="0002308C">
              <w:rPr>
                <w:b/>
              </w:rPr>
              <w:t>:</w:t>
            </w:r>
          </w:p>
        </w:tc>
        <w:tc>
          <w:tcPr>
            <w:tcW w:w="6804" w:type="dxa"/>
            <w:vAlign w:val="center"/>
          </w:tcPr>
          <w:p w14:paraId="6B04269A" w14:textId="1FBD2C00" w:rsidR="0002308C" w:rsidRDefault="0002308C" w:rsidP="002C418D">
            <w:pPr>
              <w:pStyle w:val="Nidungvnbn"/>
              <w:keepNext/>
              <w:spacing w:before="120"/>
              <w:ind w:firstLine="142"/>
              <w:jc w:val="left"/>
            </w:pPr>
            <w:r>
              <w:t>Faculty’s detail</w:t>
            </w:r>
            <w:r w:rsidR="00CC3968">
              <w:t xml:space="preserve"> </w:t>
            </w:r>
            <w:r>
              <w:t>displays.</w:t>
            </w:r>
          </w:p>
        </w:tc>
      </w:tr>
      <w:tr w:rsidR="0002308C" w14:paraId="461B577D" w14:textId="77777777" w:rsidTr="00944D85">
        <w:tc>
          <w:tcPr>
            <w:tcW w:w="2405" w:type="dxa"/>
            <w:vAlign w:val="center"/>
          </w:tcPr>
          <w:p w14:paraId="41562A7C" w14:textId="77777777" w:rsidR="0002308C" w:rsidRDefault="0002308C" w:rsidP="002C418D">
            <w:pPr>
              <w:pStyle w:val="Nidungvnbn"/>
              <w:spacing w:before="120"/>
              <w:ind w:firstLine="142"/>
              <w:jc w:val="left"/>
              <w:rPr>
                <w:b/>
              </w:rPr>
            </w:pPr>
            <w:r>
              <w:rPr>
                <w:b/>
              </w:rPr>
              <w:lastRenderedPageBreak/>
              <w:t>Main Flow:</w:t>
            </w:r>
          </w:p>
        </w:tc>
        <w:tc>
          <w:tcPr>
            <w:tcW w:w="6804" w:type="dxa"/>
            <w:vAlign w:val="center"/>
          </w:tcPr>
          <w:p w14:paraId="21A8AD84" w14:textId="77777777" w:rsidR="0002308C" w:rsidRDefault="0002308C" w:rsidP="002C418D">
            <w:pPr>
              <w:pStyle w:val="Nidungvnbn"/>
              <w:keepNext/>
              <w:spacing w:before="120"/>
              <w:ind w:firstLine="142"/>
              <w:jc w:val="left"/>
            </w:pPr>
            <w:r>
              <w:t>1.  User click the button “Quản Lý Khoa” on the left sidebar.</w:t>
            </w:r>
          </w:p>
          <w:p w14:paraId="5F156BF4" w14:textId="77777777" w:rsidR="0002308C" w:rsidRDefault="0002308C" w:rsidP="002C418D">
            <w:pPr>
              <w:pStyle w:val="Nidungvnbn"/>
              <w:keepNext/>
              <w:spacing w:before="120"/>
              <w:ind w:firstLine="142"/>
              <w:jc w:val="left"/>
            </w:pPr>
            <w:r>
              <w:t>2. System displays a list of faculty.</w:t>
            </w:r>
          </w:p>
          <w:p w14:paraId="53DB6906" w14:textId="6B1EA3D7" w:rsidR="0002308C" w:rsidRDefault="0002308C" w:rsidP="002C418D">
            <w:pPr>
              <w:pStyle w:val="Nidungvnbn"/>
              <w:keepNext/>
              <w:spacing w:before="120"/>
              <w:ind w:firstLine="142"/>
              <w:jc w:val="left"/>
            </w:pPr>
            <w:r>
              <w:t xml:space="preserve">3. User click </w:t>
            </w:r>
            <w:r w:rsidR="00BC6A34">
              <w:t xml:space="preserve">on a specific </w:t>
            </w:r>
            <w:r>
              <w:t>faculty’s name.</w:t>
            </w:r>
          </w:p>
          <w:p w14:paraId="0BBEA85F" w14:textId="2E29B61D" w:rsidR="0002308C" w:rsidRDefault="0002308C" w:rsidP="0002308C">
            <w:pPr>
              <w:pStyle w:val="Nidungvnbn"/>
              <w:keepNext/>
              <w:spacing w:before="120"/>
              <w:ind w:firstLine="142"/>
              <w:jc w:val="left"/>
            </w:pPr>
            <w:r>
              <w:t>4. System displays faculty’s</w:t>
            </w:r>
            <w:r w:rsidR="00D8347C">
              <w:t xml:space="preserve"> detailed</w:t>
            </w:r>
            <w:r>
              <w:t xml:space="preserve"> information.</w:t>
            </w:r>
          </w:p>
          <w:p w14:paraId="2C4DF777" w14:textId="1219D893" w:rsidR="0002308C" w:rsidRDefault="0002308C" w:rsidP="002C418D">
            <w:pPr>
              <w:pStyle w:val="Nidungvnbn"/>
              <w:keepNext/>
              <w:spacing w:before="120"/>
              <w:ind w:firstLine="142"/>
              <w:jc w:val="left"/>
            </w:pPr>
            <w:r>
              <w:t>5. Use Case ends.</w:t>
            </w:r>
          </w:p>
        </w:tc>
      </w:tr>
      <w:tr w:rsidR="0002308C" w14:paraId="6DCD8EDE" w14:textId="77777777" w:rsidTr="00944D85">
        <w:tc>
          <w:tcPr>
            <w:tcW w:w="2405" w:type="dxa"/>
            <w:vAlign w:val="center"/>
          </w:tcPr>
          <w:p w14:paraId="21F82649" w14:textId="77777777" w:rsidR="0002308C" w:rsidRDefault="0002308C" w:rsidP="002C418D">
            <w:pPr>
              <w:pStyle w:val="Nidungvnbn"/>
              <w:spacing w:before="120"/>
              <w:ind w:firstLine="142"/>
              <w:jc w:val="left"/>
              <w:rPr>
                <w:b/>
              </w:rPr>
            </w:pPr>
            <w:r>
              <w:rPr>
                <w:b/>
              </w:rPr>
              <w:t>Alternative Flow:</w:t>
            </w:r>
          </w:p>
        </w:tc>
        <w:tc>
          <w:tcPr>
            <w:tcW w:w="6804" w:type="dxa"/>
            <w:vAlign w:val="center"/>
          </w:tcPr>
          <w:p w14:paraId="73D281E1" w14:textId="04963821" w:rsidR="0002308C" w:rsidRDefault="0002308C" w:rsidP="00BC6A34">
            <w:pPr>
              <w:pStyle w:val="Nidungvnbn"/>
              <w:keepNext/>
              <w:spacing w:before="120"/>
              <w:ind w:firstLine="142"/>
              <w:jc w:val="left"/>
            </w:pPr>
          </w:p>
        </w:tc>
      </w:tr>
      <w:tr w:rsidR="00FE424E" w14:paraId="742A5B27" w14:textId="77777777" w:rsidTr="00944D85">
        <w:tc>
          <w:tcPr>
            <w:tcW w:w="2405" w:type="dxa"/>
            <w:vAlign w:val="center"/>
          </w:tcPr>
          <w:p w14:paraId="0716F3AA" w14:textId="2C51095A" w:rsidR="00FE424E" w:rsidRDefault="00FE424E" w:rsidP="002C418D">
            <w:pPr>
              <w:pStyle w:val="Nidungvnbn"/>
              <w:spacing w:before="120"/>
              <w:ind w:firstLine="142"/>
              <w:jc w:val="left"/>
              <w:rPr>
                <w:b/>
              </w:rPr>
            </w:pPr>
            <w:r>
              <w:rPr>
                <w:b/>
              </w:rPr>
              <w:t>Exception Flow</w:t>
            </w:r>
          </w:p>
        </w:tc>
        <w:tc>
          <w:tcPr>
            <w:tcW w:w="6804" w:type="dxa"/>
            <w:vAlign w:val="center"/>
          </w:tcPr>
          <w:p w14:paraId="168E8253" w14:textId="77777777" w:rsidR="00FE424E" w:rsidRDefault="00FE424E" w:rsidP="00BC6A34">
            <w:pPr>
              <w:pStyle w:val="Nidungvnbn"/>
              <w:keepNext/>
              <w:spacing w:before="120"/>
              <w:ind w:firstLine="142"/>
              <w:jc w:val="left"/>
            </w:pPr>
          </w:p>
        </w:tc>
      </w:tr>
    </w:tbl>
    <w:p w14:paraId="77BDFB1D" w14:textId="06C7E28F" w:rsidR="0002308C" w:rsidRDefault="00BC6A34" w:rsidP="00BC6A34">
      <w:pPr>
        <w:pStyle w:val="Caption"/>
      </w:pPr>
      <w:bookmarkStart w:id="34" w:name="_Toc60872606"/>
      <w:r>
        <w:t xml:space="preserve">Table </w:t>
      </w:r>
      <w:fldSimple w:instr=" STYLEREF 1 \s ">
        <w:r w:rsidR="009A7FC0">
          <w:rPr>
            <w:noProof/>
          </w:rPr>
          <w:t>2</w:t>
        </w:r>
      </w:fldSimple>
      <w:r w:rsidR="009A7FC0">
        <w:t>.</w:t>
      </w:r>
      <w:fldSimple w:instr=" SEQ Table \* ARABIC \s 1 ">
        <w:r w:rsidR="009A7FC0">
          <w:rPr>
            <w:noProof/>
          </w:rPr>
          <w:t>12</w:t>
        </w:r>
      </w:fldSimple>
      <w:r>
        <w:t>: Use Case “</w:t>
      </w:r>
      <w:r w:rsidRPr="00BC6A34">
        <w:t>View Faculty's Detail</w:t>
      </w:r>
      <w:r>
        <w:t>”</w:t>
      </w:r>
      <w:r w:rsidR="00D321EB">
        <w:t>.</w:t>
      </w:r>
      <w:bookmarkEnd w:id="34"/>
    </w:p>
    <w:tbl>
      <w:tblPr>
        <w:tblStyle w:val="TableGrid"/>
        <w:tblW w:w="9209" w:type="dxa"/>
        <w:tblLook w:val="04A0" w:firstRow="1" w:lastRow="0" w:firstColumn="1" w:lastColumn="0" w:noHBand="0" w:noVBand="1"/>
      </w:tblPr>
      <w:tblGrid>
        <w:gridCol w:w="2405"/>
        <w:gridCol w:w="6804"/>
      </w:tblGrid>
      <w:tr w:rsidR="00BC6A34" w14:paraId="5F0EDAE6" w14:textId="77777777" w:rsidTr="00944D85">
        <w:tc>
          <w:tcPr>
            <w:tcW w:w="2405" w:type="dxa"/>
            <w:vAlign w:val="center"/>
          </w:tcPr>
          <w:p w14:paraId="1D5E8690" w14:textId="77777777" w:rsidR="00BC6A34" w:rsidRPr="002A2850" w:rsidRDefault="00BC6A34" w:rsidP="002C418D">
            <w:pPr>
              <w:pStyle w:val="Nidungvnbn"/>
              <w:spacing w:before="120"/>
              <w:ind w:firstLine="142"/>
              <w:jc w:val="left"/>
              <w:rPr>
                <w:b/>
              </w:rPr>
            </w:pPr>
            <w:r w:rsidRPr="002A2850">
              <w:rPr>
                <w:b/>
              </w:rPr>
              <w:t>Use Case ID:</w:t>
            </w:r>
          </w:p>
        </w:tc>
        <w:tc>
          <w:tcPr>
            <w:tcW w:w="6804" w:type="dxa"/>
            <w:vAlign w:val="center"/>
          </w:tcPr>
          <w:p w14:paraId="4E5CF424" w14:textId="2039DFBB" w:rsidR="00BC6A34" w:rsidRPr="002A2850" w:rsidRDefault="00BC6A34" w:rsidP="002C418D">
            <w:pPr>
              <w:pStyle w:val="Nidungvnbn"/>
              <w:spacing w:before="120"/>
              <w:ind w:firstLine="142"/>
              <w:jc w:val="left"/>
              <w:rPr>
                <w:bCs/>
              </w:rPr>
            </w:pPr>
            <w:r w:rsidRPr="002A2850">
              <w:rPr>
                <w:bCs/>
              </w:rPr>
              <w:t>UC</w:t>
            </w:r>
            <w:r>
              <w:rPr>
                <w:bCs/>
              </w:rPr>
              <w:t>1</w:t>
            </w:r>
            <w:r w:rsidR="00850EC5">
              <w:rPr>
                <w:bCs/>
              </w:rPr>
              <w:t>2</w:t>
            </w:r>
          </w:p>
        </w:tc>
      </w:tr>
      <w:tr w:rsidR="00BC6A34" w14:paraId="7D8ABC7E" w14:textId="77777777" w:rsidTr="00944D85">
        <w:tc>
          <w:tcPr>
            <w:tcW w:w="2405" w:type="dxa"/>
            <w:vAlign w:val="center"/>
          </w:tcPr>
          <w:p w14:paraId="57F090E1" w14:textId="77777777" w:rsidR="00BC6A34" w:rsidRPr="002A2850" w:rsidRDefault="00BC6A34" w:rsidP="002C418D">
            <w:pPr>
              <w:pStyle w:val="Nidungvnbn"/>
              <w:spacing w:before="120"/>
              <w:ind w:firstLine="142"/>
              <w:jc w:val="left"/>
              <w:rPr>
                <w:b/>
              </w:rPr>
            </w:pPr>
            <w:r w:rsidRPr="002A2850">
              <w:rPr>
                <w:b/>
              </w:rPr>
              <w:t>Use Case Name</w:t>
            </w:r>
            <w:r>
              <w:rPr>
                <w:b/>
              </w:rPr>
              <w:t>:</w:t>
            </w:r>
          </w:p>
        </w:tc>
        <w:tc>
          <w:tcPr>
            <w:tcW w:w="6804" w:type="dxa"/>
            <w:vAlign w:val="center"/>
          </w:tcPr>
          <w:p w14:paraId="42F2F416" w14:textId="58AF8D7D" w:rsidR="00BC6A34" w:rsidRDefault="00BC6A34" w:rsidP="002C418D">
            <w:pPr>
              <w:pStyle w:val="Nidungvnbn"/>
              <w:spacing w:before="120"/>
              <w:ind w:firstLine="142"/>
              <w:jc w:val="left"/>
            </w:pPr>
            <w:r>
              <w:t>Delete Faculty</w:t>
            </w:r>
          </w:p>
        </w:tc>
      </w:tr>
      <w:tr w:rsidR="00BC6A34" w14:paraId="4310D0AB" w14:textId="77777777" w:rsidTr="00944D85">
        <w:tc>
          <w:tcPr>
            <w:tcW w:w="2405" w:type="dxa"/>
            <w:vAlign w:val="center"/>
          </w:tcPr>
          <w:p w14:paraId="4E6E1912" w14:textId="77777777" w:rsidR="00BC6A34" w:rsidRPr="002A2850" w:rsidRDefault="00BC6A34" w:rsidP="002C418D">
            <w:pPr>
              <w:pStyle w:val="Nidungvnbn"/>
              <w:spacing w:before="120"/>
              <w:ind w:firstLine="142"/>
              <w:jc w:val="left"/>
              <w:rPr>
                <w:b/>
              </w:rPr>
            </w:pPr>
            <w:r>
              <w:rPr>
                <w:b/>
              </w:rPr>
              <w:t>Description:</w:t>
            </w:r>
          </w:p>
        </w:tc>
        <w:tc>
          <w:tcPr>
            <w:tcW w:w="6804" w:type="dxa"/>
            <w:vAlign w:val="center"/>
          </w:tcPr>
          <w:p w14:paraId="70C4A592" w14:textId="1889966C" w:rsidR="00BC6A34" w:rsidRDefault="00BC6A34" w:rsidP="002C418D">
            <w:pPr>
              <w:pStyle w:val="Nidungvnbn"/>
              <w:spacing w:before="120"/>
              <w:ind w:firstLine="142"/>
              <w:jc w:val="left"/>
            </w:pPr>
            <w:r>
              <w:t>This use case allow user to delete a specific faculty with its information.</w:t>
            </w:r>
          </w:p>
        </w:tc>
      </w:tr>
      <w:tr w:rsidR="00BC6A34" w14:paraId="1226067D" w14:textId="77777777" w:rsidTr="00944D85">
        <w:tc>
          <w:tcPr>
            <w:tcW w:w="2405" w:type="dxa"/>
            <w:vAlign w:val="center"/>
          </w:tcPr>
          <w:p w14:paraId="7722090F" w14:textId="2246D124" w:rsidR="00BC6A34" w:rsidRPr="002A2850" w:rsidRDefault="00F43ED0" w:rsidP="002C418D">
            <w:pPr>
              <w:pStyle w:val="Nidungvnbn"/>
              <w:spacing w:before="120"/>
              <w:ind w:firstLine="142"/>
              <w:jc w:val="left"/>
              <w:rPr>
                <w:b/>
              </w:rPr>
            </w:pPr>
            <w:r>
              <w:rPr>
                <w:b/>
              </w:rPr>
              <w:t>Actor(s):</w:t>
            </w:r>
          </w:p>
        </w:tc>
        <w:tc>
          <w:tcPr>
            <w:tcW w:w="6804" w:type="dxa"/>
            <w:vAlign w:val="center"/>
          </w:tcPr>
          <w:p w14:paraId="6FC27597" w14:textId="77777777" w:rsidR="00BC6A34" w:rsidRDefault="00BC6A34" w:rsidP="002C418D">
            <w:pPr>
              <w:pStyle w:val="Nidungvnbn"/>
              <w:spacing w:before="120"/>
              <w:ind w:firstLine="142"/>
              <w:jc w:val="left"/>
            </w:pPr>
            <w:r>
              <w:t>Admin</w:t>
            </w:r>
          </w:p>
        </w:tc>
      </w:tr>
      <w:tr w:rsidR="00BC6A34" w14:paraId="5BDEDF9D" w14:textId="77777777" w:rsidTr="00944D85">
        <w:tc>
          <w:tcPr>
            <w:tcW w:w="2405" w:type="dxa"/>
            <w:vAlign w:val="center"/>
          </w:tcPr>
          <w:p w14:paraId="76A0DE6E" w14:textId="299D0E2B" w:rsidR="00BC6A34" w:rsidRDefault="00156F8F" w:rsidP="002C418D">
            <w:pPr>
              <w:pStyle w:val="Nidungvnbn"/>
              <w:spacing w:before="120"/>
              <w:ind w:firstLine="142"/>
              <w:jc w:val="left"/>
              <w:rPr>
                <w:b/>
              </w:rPr>
            </w:pPr>
            <w:r>
              <w:rPr>
                <w:b/>
              </w:rPr>
              <w:t>Pre-conditions</w:t>
            </w:r>
            <w:r w:rsidR="00BC6A34">
              <w:rPr>
                <w:b/>
              </w:rPr>
              <w:t>:</w:t>
            </w:r>
          </w:p>
        </w:tc>
        <w:tc>
          <w:tcPr>
            <w:tcW w:w="6804" w:type="dxa"/>
            <w:vAlign w:val="center"/>
          </w:tcPr>
          <w:p w14:paraId="14820AA4" w14:textId="77777777" w:rsidR="00BC6A34" w:rsidRDefault="00BC6A34" w:rsidP="002C418D">
            <w:pPr>
              <w:pStyle w:val="Nidungvnbn"/>
              <w:spacing w:before="120"/>
              <w:ind w:firstLine="142"/>
              <w:jc w:val="left"/>
            </w:pPr>
            <w:r>
              <w:t>User is permitted to access to the dashboard.</w:t>
            </w:r>
          </w:p>
        </w:tc>
      </w:tr>
      <w:tr w:rsidR="00BC6A34" w14:paraId="66953F53" w14:textId="77777777" w:rsidTr="00944D85">
        <w:tc>
          <w:tcPr>
            <w:tcW w:w="2405" w:type="dxa"/>
            <w:vAlign w:val="center"/>
          </w:tcPr>
          <w:p w14:paraId="1035600E" w14:textId="55B5641F" w:rsidR="00BC6A34" w:rsidRDefault="00156F8F" w:rsidP="002C418D">
            <w:pPr>
              <w:pStyle w:val="Nidungvnbn"/>
              <w:spacing w:before="120"/>
              <w:ind w:firstLine="142"/>
              <w:jc w:val="left"/>
              <w:rPr>
                <w:b/>
              </w:rPr>
            </w:pPr>
            <w:r>
              <w:rPr>
                <w:b/>
              </w:rPr>
              <w:t>Post-conditions</w:t>
            </w:r>
            <w:r w:rsidR="00BC6A34">
              <w:rPr>
                <w:b/>
              </w:rPr>
              <w:t>:</w:t>
            </w:r>
          </w:p>
        </w:tc>
        <w:tc>
          <w:tcPr>
            <w:tcW w:w="6804" w:type="dxa"/>
            <w:vAlign w:val="center"/>
          </w:tcPr>
          <w:p w14:paraId="6AB2C0A4" w14:textId="60125988" w:rsidR="00BC6A34" w:rsidRDefault="00BC6A34" w:rsidP="002C418D">
            <w:pPr>
              <w:pStyle w:val="Nidungvnbn"/>
              <w:keepNext/>
              <w:spacing w:before="120"/>
              <w:ind w:firstLine="142"/>
              <w:jc w:val="left"/>
            </w:pPr>
            <w:r>
              <w:t>Faculty are removed from list</w:t>
            </w:r>
            <w:r w:rsidR="00072845">
              <w:t xml:space="preserve"> and so are its related information</w:t>
            </w:r>
            <w:r>
              <w:t>.</w:t>
            </w:r>
          </w:p>
        </w:tc>
      </w:tr>
      <w:tr w:rsidR="00BC6A34" w14:paraId="3C9FB881" w14:textId="77777777" w:rsidTr="00944D85">
        <w:tc>
          <w:tcPr>
            <w:tcW w:w="2405" w:type="dxa"/>
            <w:vAlign w:val="center"/>
          </w:tcPr>
          <w:p w14:paraId="06AB34A3" w14:textId="77777777" w:rsidR="00BC6A34" w:rsidRDefault="00BC6A34" w:rsidP="002C418D">
            <w:pPr>
              <w:pStyle w:val="Nidungvnbn"/>
              <w:spacing w:before="120"/>
              <w:ind w:firstLine="142"/>
              <w:jc w:val="left"/>
              <w:rPr>
                <w:b/>
              </w:rPr>
            </w:pPr>
            <w:r>
              <w:rPr>
                <w:b/>
              </w:rPr>
              <w:lastRenderedPageBreak/>
              <w:t>Main Flow:</w:t>
            </w:r>
          </w:p>
        </w:tc>
        <w:tc>
          <w:tcPr>
            <w:tcW w:w="6804" w:type="dxa"/>
            <w:vAlign w:val="center"/>
          </w:tcPr>
          <w:p w14:paraId="710F10C0" w14:textId="77777777" w:rsidR="00BC6A34" w:rsidRDefault="00BC6A34" w:rsidP="002C418D">
            <w:pPr>
              <w:pStyle w:val="Nidungvnbn"/>
              <w:keepNext/>
              <w:spacing w:before="120"/>
              <w:ind w:firstLine="142"/>
              <w:jc w:val="left"/>
            </w:pPr>
            <w:r>
              <w:t>1.  User click the button “Quản Lý Khoa” on the left sidebar.</w:t>
            </w:r>
          </w:p>
          <w:p w14:paraId="6A029726" w14:textId="77777777" w:rsidR="00BC6A34" w:rsidRDefault="00BC6A34" w:rsidP="002C418D">
            <w:pPr>
              <w:pStyle w:val="Nidungvnbn"/>
              <w:keepNext/>
              <w:spacing w:before="120"/>
              <w:ind w:firstLine="142"/>
              <w:jc w:val="left"/>
            </w:pPr>
            <w:r>
              <w:t>2. System displays a list of faculty.</w:t>
            </w:r>
          </w:p>
          <w:p w14:paraId="006D8153" w14:textId="3D62EAE2" w:rsidR="00BC6A34" w:rsidRDefault="00BC6A34" w:rsidP="002C418D">
            <w:pPr>
              <w:pStyle w:val="Nidungvnbn"/>
              <w:keepNext/>
              <w:spacing w:before="120"/>
              <w:ind w:firstLine="142"/>
              <w:jc w:val="left"/>
            </w:pPr>
            <w:r>
              <w:t xml:space="preserve">3. User click </w:t>
            </w:r>
            <w:r w:rsidR="00072845">
              <w:t>button “–”</w:t>
            </w:r>
            <w:r w:rsidR="00D8347C">
              <w:t xml:space="preserve"> on the right of a specific faculty</w:t>
            </w:r>
            <w:r>
              <w:t>.</w:t>
            </w:r>
          </w:p>
          <w:p w14:paraId="0406EB94" w14:textId="672542B0" w:rsidR="00BC6A34" w:rsidRDefault="00BC6A34" w:rsidP="002C418D">
            <w:pPr>
              <w:pStyle w:val="Nidungvnbn"/>
              <w:keepNext/>
              <w:spacing w:before="120"/>
              <w:ind w:firstLine="142"/>
              <w:jc w:val="left"/>
            </w:pPr>
            <w:r>
              <w:t xml:space="preserve">4. System </w:t>
            </w:r>
            <w:r w:rsidR="00072845">
              <w:t>refreshes a page</w:t>
            </w:r>
            <w:r>
              <w:t>.</w:t>
            </w:r>
          </w:p>
          <w:p w14:paraId="0BE8B0C6" w14:textId="1C9030D2" w:rsidR="000F1F9A" w:rsidRDefault="000F1F9A" w:rsidP="000F1F9A">
            <w:pPr>
              <w:pStyle w:val="Nidungvnbn"/>
              <w:keepNext/>
              <w:spacing w:before="120"/>
              <w:ind w:firstLine="142"/>
              <w:jc w:val="left"/>
            </w:pPr>
            <w:r>
              <w:t xml:space="preserve">5. User can click on </w:t>
            </w:r>
            <w:r>
              <w:sym w:font="Wingdings 2" w:char="F033"/>
            </w:r>
            <w:r>
              <w:t xml:space="preserve"> to view all deleted faculties.</w:t>
            </w:r>
          </w:p>
          <w:p w14:paraId="78D241EA" w14:textId="605D37F8" w:rsidR="000F1F9A" w:rsidRDefault="000F1F9A" w:rsidP="000F1F9A">
            <w:pPr>
              <w:pStyle w:val="Nidungvnbn"/>
              <w:keepNext/>
              <w:spacing w:before="120"/>
              <w:ind w:firstLine="142"/>
              <w:jc w:val="left"/>
            </w:pPr>
            <w:r>
              <w:t>6. System will display a list of deleted faculties.</w:t>
            </w:r>
          </w:p>
          <w:p w14:paraId="18883681" w14:textId="2B1856F0" w:rsidR="00BC6A34" w:rsidRDefault="000F1F9A" w:rsidP="000F1F9A">
            <w:pPr>
              <w:pStyle w:val="Nidungvnbn"/>
              <w:keepNext/>
              <w:spacing w:before="120"/>
              <w:ind w:firstLine="142"/>
              <w:jc w:val="left"/>
            </w:pPr>
            <w:r>
              <w:t>7. Use case ends.</w:t>
            </w:r>
          </w:p>
        </w:tc>
      </w:tr>
      <w:tr w:rsidR="00BC6A34" w14:paraId="6B6EC60B" w14:textId="77777777" w:rsidTr="00944D85">
        <w:tc>
          <w:tcPr>
            <w:tcW w:w="2405" w:type="dxa"/>
            <w:vAlign w:val="center"/>
          </w:tcPr>
          <w:p w14:paraId="56760BED" w14:textId="77777777" w:rsidR="00BC6A34" w:rsidRDefault="00BC6A34" w:rsidP="002C418D">
            <w:pPr>
              <w:pStyle w:val="Nidungvnbn"/>
              <w:spacing w:before="120"/>
              <w:ind w:firstLine="142"/>
              <w:jc w:val="left"/>
              <w:rPr>
                <w:b/>
              </w:rPr>
            </w:pPr>
            <w:r>
              <w:rPr>
                <w:b/>
              </w:rPr>
              <w:t>Alternative Flow:</w:t>
            </w:r>
          </w:p>
        </w:tc>
        <w:tc>
          <w:tcPr>
            <w:tcW w:w="6804" w:type="dxa"/>
            <w:vAlign w:val="center"/>
          </w:tcPr>
          <w:p w14:paraId="09B47810" w14:textId="77777777" w:rsidR="00BC6A34" w:rsidRDefault="00BC6A34" w:rsidP="00D8347C">
            <w:pPr>
              <w:pStyle w:val="Nidungvnbn"/>
              <w:keepNext/>
              <w:spacing w:before="120"/>
              <w:ind w:firstLine="142"/>
              <w:jc w:val="left"/>
            </w:pPr>
          </w:p>
        </w:tc>
      </w:tr>
      <w:tr w:rsidR="00FE424E" w14:paraId="2E9717EC" w14:textId="77777777" w:rsidTr="00944D85">
        <w:tc>
          <w:tcPr>
            <w:tcW w:w="2405" w:type="dxa"/>
            <w:vAlign w:val="center"/>
          </w:tcPr>
          <w:p w14:paraId="349324E2" w14:textId="0494C35A" w:rsidR="00FE424E" w:rsidRDefault="00FE424E" w:rsidP="002C418D">
            <w:pPr>
              <w:pStyle w:val="Nidungvnbn"/>
              <w:spacing w:before="120"/>
              <w:ind w:firstLine="142"/>
              <w:jc w:val="left"/>
              <w:rPr>
                <w:b/>
              </w:rPr>
            </w:pPr>
            <w:r>
              <w:rPr>
                <w:b/>
              </w:rPr>
              <w:t>Exception Flow:</w:t>
            </w:r>
          </w:p>
        </w:tc>
        <w:tc>
          <w:tcPr>
            <w:tcW w:w="6804" w:type="dxa"/>
            <w:vAlign w:val="center"/>
          </w:tcPr>
          <w:p w14:paraId="0BFAC653" w14:textId="77777777" w:rsidR="00FE424E" w:rsidRDefault="00FE424E" w:rsidP="00D8347C">
            <w:pPr>
              <w:pStyle w:val="Nidungvnbn"/>
              <w:keepNext/>
              <w:spacing w:before="120"/>
              <w:ind w:firstLine="142"/>
              <w:jc w:val="left"/>
            </w:pPr>
          </w:p>
        </w:tc>
      </w:tr>
    </w:tbl>
    <w:p w14:paraId="369CDF1C" w14:textId="68103873" w:rsidR="00BC6A34" w:rsidRPr="00BC6A34" w:rsidRDefault="00D8347C" w:rsidP="00D8347C">
      <w:pPr>
        <w:pStyle w:val="Caption"/>
      </w:pPr>
      <w:bookmarkStart w:id="35" w:name="_Toc60872607"/>
      <w:r>
        <w:t xml:space="preserve">Table </w:t>
      </w:r>
      <w:fldSimple w:instr=" STYLEREF 1 \s ">
        <w:r w:rsidR="009A7FC0">
          <w:rPr>
            <w:noProof/>
          </w:rPr>
          <w:t>2</w:t>
        </w:r>
      </w:fldSimple>
      <w:r w:rsidR="009A7FC0">
        <w:t>.</w:t>
      </w:r>
      <w:fldSimple w:instr=" SEQ Table \* ARABIC \s 1 ">
        <w:r w:rsidR="009A7FC0">
          <w:rPr>
            <w:noProof/>
          </w:rPr>
          <w:t>13</w:t>
        </w:r>
      </w:fldSimple>
      <w:r>
        <w:t>: Use Case “Delete Faculty”.</w:t>
      </w:r>
      <w:bookmarkEnd w:id="35"/>
    </w:p>
    <w:tbl>
      <w:tblPr>
        <w:tblStyle w:val="TableGrid"/>
        <w:tblW w:w="9209" w:type="dxa"/>
        <w:tblLook w:val="04A0" w:firstRow="1" w:lastRow="0" w:firstColumn="1" w:lastColumn="0" w:noHBand="0" w:noVBand="1"/>
      </w:tblPr>
      <w:tblGrid>
        <w:gridCol w:w="2405"/>
        <w:gridCol w:w="6804"/>
      </w:tblGrid>
      <w:tr w:rsidR="00D8347C" w14:paraId="22783760" w14:textId="77777777" w:rsidTr="00944D85">
        <w:tc>
          <w:tcPr>
            <w:tcW w:w="2405" w:type="dxa"/>
            <w:vAlign w:val="center"/>
          </w:tcPr>
          <w:p w14:paraId="64268437"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34AB1603" w14:textId="3AF17B60" w:rsidR="00D8347C" w:rsidRPr="002A2850" w:rsidRDefault="00D8347C" w:rsidP="002C418D">
            <w:pPr>
              <w:pStyle w:val="Nidungvnbn"/>
              <w:spacing w:before="120"/>
              <w:ind w:firstLine="142"/>
              <w:jc w:val="left"/>
              <w:rPr>
                <w:bCs/>
              </w:rPr>
            </w:pPr>
            <w:r w:rsidRPr="002A2850">
              <w:rPr>
                <w:bCs/>
              </w:rPr>
              <w:t>UC</w:t>
            </w:r>
            <w:r>
              <w:rPr>
                <w:bCs/>
              </w:rPr>
              <w:t>13</w:t>
            </w:r>
          </w:p>
        </w:tc>
      </w:tr>
      <w:tr w:rsidR="00D8347C" w14:paraId="0A6CDD55" w14:textId="77777777" w:rsidTr="00944D85">
        <w:tc>
          <w:tcPr>
            <w:tcW w:w="2405" w:type="dxa"/>
            <w:vAlign w:val="center"/>
          </w:tcPr>
          <w:p w14:paraId="78F11FE2"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55612247" w14:textId="44626743" w:rsidR="00D8347C" w:rsidRDefault="00D8347C" w:rsidP="002C418D">
            <w:pPr>
              <w:pStyle w:val="Nidungvnbn"/>
              <w:spacing w:before="120"/>
              <w:ind w:firstLine="142"/>
              <w:jc w:val="left"/>
            </w:pPr>
            <w:r>
              <w:t>Add Subject</w:t>
            </w:r>
          </w:p>
        </w:tc>
      </w:tr>
      <w:tr w:rsidR="00D8347C" w14:paraId="5FF1D12C" w14:textId="77777777" w:rsidTr="00944D85">
        <w:tc>
          <w:tcPr>
            <w:tcW w:w="2405" w:type="dxa"/>
            <w:vAlign w:val="center"/>
          </w:tcPr>
          <w:p w14:paraId="0D73A9B3"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2941E4C3" w14:textId="5B08C839" w:rsidR="00D8347C" w:rsidRDefault="00D8347C" w:rsidP="002C418D">
            <w:pPr>
              <w:pStyle w:val="Nidungvnbn"/>
              <w:spacing w:before="120"/>
              <w:ind w:firstLine="142"/>
              <w:jc w:val="left"/>
            </w:pPr>
            <w:r>
              <w:t xml:space="preserve">This use case allow user to add a specific subject into a list. </w:t>
            </w:r>
          </w:p>
        </w:tc>
      </w:tr>
      <w:tr w:rsidR="00D8347C" w14:paraId="48FAC2CE" w14:textId="77777777" w:rsidTr="00944D85">
        <w:tc>
          <w:tcPr>
            <w:tcW w:w="2405" w:type="dxa"/>
            <w:vAlign w:val="center"/>
          </w:tcPr>
          <w:p w14:paraId="5AF277FF" w14:textId="457318FC" w:rsidR="00D8347C" w:rsidRPr="002A2850" w:rsidRDefault="00F43ED0" w:rsidP="002C418D">
            <w:pPr>
              <w:pStyle w:val="Nidungvnbn"/>
              <w:spacing w:before="120"/>
              <w:ind w:firstLine="142"/>
              <w:jc w:val="left"/>
              <w:rPr>
                <w:b/>
              </w:rPr>
            </w:pPr>
            <w:r>
              <w:rPr>
                <w:b/>
              </w:rPr>
              <w:t>Actor(s):</w:t>
            </w:r>
          </w:p>
        </w:tc>
        <w:tc>
          <w:tcPr>
            <w:tcW w:w="6804" w:type="dxa"/>
            <w:vAlign w:val="center"/>
          </w:tcPr>
          <w:p w14:paraId="22F26ADF" w14:textId="77777777" w:rsidR="00D8347C" w:rsidRDefault="00D8347C" w:rsidP="002C418D">
            <w:pPr>
              <w:pStyle w:val="Nidungvnbn"/>
              <w:spacing w:before="120"/>
              <w:ind w:firstLine="142"/>
              <w:jc w:val="left"/>
            </w:pPr>
            <w:r>
              <w:t>Admin</w:t>
            </w:r>
          </w:p>
        </w:tc>
      </w:tr>
      <w:tr w:rsidR="00D8347C" w14:paraId="1EC30B32" w14:textId="77777777" w:rsidTr="00944D85">
        <w:tc>
          <w:tcPr>
            <w:tcW w:w="2405" w:type="dxa"/>
            <w:vAlign w:val="center"/>
          </w:tcPr>
          <w:p w14:paraId="6D64EEBF" w14:textId="5C176982"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542807E0" w14:textId="77777777" w:rsidR="00D8347C" w:rsidRDefault="00D8347C" w:rsidP="002C418D">
            <w:pPr>
              <w:pStyle w:val="Nidungvnbn"/>
              <w:spacing w:before="120"/>
              <w:ind w:firstLine="142"/>
              <w:jc w:val="left"/>
            </w:pPr>
            <w:r>
              <w:t>User is permitted to access to the dashboard.</w:t>
            </w:r>
          </w:p>
        </w:tc>
      </w:tr>
      <w:tr w:rsidR="00D8347C" w14:paraId="5F23BB73" w14:textId="77777777" w:rsidTr="00944D85">
        <w:tc>
          <w:tcPr>
            <w:tcW w:w="2405" w:type="dxa"/>
            <w:vAlign w:val="center"/>
          </w:tcPr>
          <w:p w14:paraId="3B914971" w14:textId="5FC9ACF9"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4FBB4A71" w14:textId="6A655C7E" w:rsidR="00D8347C" w:rsidRDefault="00D8347C" w:rsidP="002C418D">
            <w:pPr>
              <w:pStyle w:val="Nidungvnbn"/>
              <w:keepNext/>
              <w:spacing w:before="120"/>
              <w:ind w:firstLine="142"/>
              <w:jc w:val="left"/>
            </w:pPr>
            <w:r>
              <w:t>A new subject is enlisted.</w:t>
            </w:r>
          </w:p>
        </w:tc>
      </w:tr>
      <w:tr w:rsidR="00D8347C" w14:paraId="0EF6DA1F" w14:textId="77777777" w:rsidTr="00944D85">
        <w:tc>
          <w:tcPr>
            <w:tcW w:w="2405" w:type="dxa"/>
            <w:vAlign w:val="center"/>
          </w:tcPr>
          <w:p w14:paraId="78DB01EA"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4E577BB" w14:textId="55BBB6E4" w:rsidR="00D8347C" w:rsidRDefault="00D8347C" w:rsidP="002C418D">
            <w:pPr>
              <w:pStyle w:val="Nidungvnbn"/>
              <w:keepNext/>
              <w:spacing w:before="120"/>
              <w:ind w:firstLine="142"/>
              <w:jc w:val="left"/>
            </w:pPr>
            <w:r>
              <w:t>1.  User click the button “Quản Lý Môn Học” on the left sidebar.</w:t>
            </w:r>
          </w:p>
          <w:p w14:paraId="722EEF03" w14:textId="75C74485" w:rsidR="00D8347C" w:rsidRDefault="00D8347C" w:rsidP="002C418D">
            <w:pPr>
              <w:pStyle w:val="Nidungvnbn"/>
              <w:keepNext/>
              <w:spacing w:before="120"/>
              <w:ind w:firstLine="142"/>
              <w:jc w:val="left"/>
            </w:pPr>
            <w:r>
              <w:t>2. System displays a list of subjects.</w:t>
            </w:r>
          </w:p>
          <w:p w14:paraId="0D943B22" w14:textId="77777777" w:rsidR="00D8347C" w:rsidRDefault="00D8347C" w:rsidP="002C418D">
            <w:pPr>
              <w:pStyle w:val="Nidungvnbn"/>
              <w:keepNext/>
              <w:spacing w:before="120"/>
              <w:ind w:firstLine="142"/>
              <w:jc w:val="left"/>
            </w:pPr>
            <w:r>
              <w:t>3. User click on button “+” on top of the list.</w:t>
            </w:r>
          </w:p>
          <w:p w14:paraId="0AAD3057" w14:textId="27C6B4D7" w:rsidR="00D8347C" w:rsidRDefault="00D8347C" w:rsidP="002C418D">
            <w:pPr>
              <w:pStyle w:val="Nidungvnbn"/>
              <w:keepNext/>
              <w:spacing w:before="120"/>
              <w:ind w:firstLine="142"/>
              <w:jc w:val="left"/>
            </w:pPr>
            <w:r>
              <w:t>4. System displays a form which allows user to add a new subject.</w:t>
            </w:r>
          </w:p>
          <w:p w14:paraId="31243ACB" w14:textId="6EAE1ECF" w:rsidR="00D8347C" w:rsidRDefault="00D8347C" w:rsidP="002C418D">
            <w:pPr>
              <w:pStyle w:val="Nidungvnbn"/>
              <w:keepNext/>
              <w:spacing w:before="120"/>
              <w:ind w:firstLine="142"/>
              <w:jc w:val="left"/>
            </w:pPr>
            <w:r>
              <w:t xml:space="preserve">5. User enter subject’s information </w:t>
            </w:r>
            <w:r w:rsidR="00250453">
              <w:t>and submit</w:t>
            </w:r>
            <w:r>
              <w:t>s.</w:t>
            </w:r>
          </w:p>
          <w:p w14:paraId="55F058A2" w14:textId="77777777" w:rsidR="00D8347C" w:rsidRDefault="00D8347C" w:rsidP="002C418D">
            <w:pPr>
              <w:pStyle w:val="Nidungvnbn"/>
              <w:keepNext/>
              <w:spacing w:before="120"/>
              <w:ind w:firstLine="142"/>
              <w:jc w:val="left"/>
            </w:pPr>
            <w:r>
              <w:t>6. System validates these information.</w:t>
            </w:r>
          </w:p>
          <w:p w14:paraId="0085255C" w14:textId="77777777" w:rsidR="00D8347C" w:rsidRDefault="00D8347C" w:rsidP="002C418D">
            <w:pPr>
              <w:pStyle w:val="Nidungvnbn"/>
              <w:keepNext/>
              <w:spacing w:before="120"/>
              <w:ind w:firstLine="142"/>
              <w:jc w:val="left"/>
            </w:pPr>
            <w:r>
              <w:t>7. Use Case ends.</w:t>
            </w:r>
          </w:p>
        </w:tc>
      </w:tr>
      <w:tr w:rsidR="00D8347C" w14:paraId="37CC32C3" w14:textId="77777777" w:rsidTr="00944D85">
        <w:tc>
          <w:tcPr>
            <w:tcW w:w="2405" w:type="dxa"/>
            <w:vAlign w:val="center"/>
          </w:tcPr>
          <w:p w14:paraId="2F1A845F"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2754FCD4" w14:textId="54CABBB0" w:rsidR="00D8347C" w:rsidRDefault="00D8347C" w:rsidP="002C418D">
            <w:pPr>
              <w:pStyle w:val="Nidungvnbn"/>
              <w:keepNext/>
              <w:spacing w:before="120"/>
              <w:ind w:firstLine="142"/>
              <w:jc w:val="left"/>
            </w:pPr>
            <w:r>
              <w:t xml:space="preserve">6a. Missing </w:t>
            </w:r>
            <w:r w:rsidR="00250453">
              <w:t>required information</w:t>
            </w:r>
            <w:r>
              <w:t xml:space="preserve"> or dupplicating.</w:t>
            </w:r>
          </w:p>
          <w:p w14:paraId="027417B7" w14:textId="77777777" w:rsidR="00D8347C" w:rsidRDefault="00D8347C" w:rsidP="002C418D">
            <w:pPr>
              <w:pStyle w:val="Nidungvnbn"/>
              <w:keepNext/>
              <w:spacing w:before="120"/>
              <w:ind w:firstLine="142"/>
              <w:jc w:val="left"/>
            </w:pPr>
            <w:r>
              <w:t>1. Error messages display under these fields.</w:t>
            </w:r>
          </w:p>
          <w:p w14:paraId="3ABE7646" w14:textId="77777777" w:rsidR="00D8347C" w:rsidRDefault="00D8347C" w:rsidP="002C418D">
            <w:pPr>
              <w:pStyle w:val="Nidungvnbn"/>
              <w:keepNext/>
              <w:spacing w:before="120"/>
              <w:ind w:firstLine="142"/>
              <w:jc w:val="left"/>
            </w:pPr>
            <w:r>
              <w:t>2. Use case resumes at main flow step 5.</w:t>
            </w:r>
          </w:p>
        </w:tc>
      </w:tr>
      <w:tr w:rsidR="00FE424E" w14:paraId="394A889E" w14:textId="77777777" w:rsidTr="00944D85">
        <w:tc>
          <w:tcPr>
            <w:tcW w:w="2405" w:type="dxa"/>
            <w:vAlign w:val="center"/>
          </w:tcPr>
          <w:p w14:paraId="7723693C" w14:textId="4803291A" w:rsidR="00FE424E" w:rsidRDefault="00FE424E" w:rsidP="002C418D">
            <w:pPr>
              <w:pStyle w:val="Nidungvnbn"/>
              <w:spacing w:before="120"/>
              <w:ind w:firstLine="142"/>
              <w:jc w:val="left"/>
              <w:rPr>
                <w:b/>
              </w:rPr>
            </w:pPr>
            <w:r>
              <w:rPr>
                <w:b/>
              </w:rPr>
              <w:t>Exception Flow:</w:t>
            </w:r>
          </w:p>
        </w:tc>
        <w:tc>
          <w:tcPr>
            <w:tcW w:w="6804" w:type="dxa"/>
            <w:vAlign w:val="center"/>
          </w:tcPr>
          <w:p w14:paraId="2489107E" w14:textId="77777777" w:rsidR="00FE424E" w:rsidRDefault="00FE424E" w:rsidP="002C418D">
            <w:pPr>
              <w:pStyle w:val="Nidungvnbn"/>
              <w:keepNext/>
              <w:spacing w:before="120"/>
              <w:ind w:firstLine="142"/>
              <w:jc w:val="left"/>
            </w:pPr>
          </w:p>
        </w:tc>
      </w:tr>
    </w:tbl>
    <w:p w14:paraId="2FC4350A" w14:textId="62E976C9" w:rsidR="00D8347C" w:rsidRDefault="00D8347C" w:rsidP="00D8347C">
      <w:pPr>
        <w:pStyle w:val="Caption"/>
      </w:pPr>
      <w:bookmarkStart w:id="36" w:name="_Toc60872608"/>
      <w:r>
        <w:t xml:space="preserve">Table </w:t>
      </w:r>
      <w:fldSimple w:instr=" STYLEREF 1 \s ">
        <w:r w:rsidR="009A7FC0">
          <w:rPr>
            <w:noProof/>
          </w:rPr>
          <w:t>2</w:t>
        </w:r>
      </w:fldSimple>
      <w:r w:rsidR="009A7FC0">
        <w:t>.</w:t>
      </w:r>
      <w:fldSimple w:instr=" SEQ Table \* ARABIC \s 1 ">
        <w:r w:rsidR="009A7FC0">
          <w:rPr>
            <w:noProof/>
          </w:rPr>
          <w:t>14</w:t>
        </w:r>
      </w:fldSimple>
      <w:r>
        <w:t xml:space="preserve">: Use Case “Add </w:t>
      </w:r>
      <w:r w:rsidR="002C418D">
        <w:t>Subject</w:t>
      </w:r>
      <w:r>
        <w:t>”</w:t>
      </w:r>
      <w:r w:rsidR="00D321EB">
        <w:t>.</w:t>
      </w:r>
      <w:bookmarkEnd w:id="36"/>
    </w:p>
    <w:tbl>
      <w:tblPr>
        <w:tblStyle w:val="TableGrid"/>
        <w:tblW w:w="9209" w:type="dxa"/>
        <w:tblLook w:val="04A0" w:firstRow="1" w:lastRow="0" w:firstColumn="1" w:lastColumn="0" w:noHBand="0" w:noVBand="1"/>
      </w:tblPr>
      <w:tblGrid>
        <w:gridCol w:w="2405"/>
        <w:gridCol w:w="6804"/>
      </w:tblGrid>
      <w:tr w:rsidR="00D8347C" w14:paraId="6F6C6650" w14:textId="77777777" w:rsidTr="00944D85">
        <w:tc>
          <w:tcPr>
            <w:tcW w:w="2405" w:type="dxa"/>
            <w:vAlign w:val="center"/>
          </w:tcPr>
          <w:p w14:paraId="15337E14"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737876A4" w14:textId="0715CFD7" w:rsidR="00D8347C" w:rsidRPr="002A2850" w:rsidRDefault="00D8347C" w:rsidP="002C418D">
            <w:pPr>
              <w:pStyle w:val="Nidungvnbn"/>
              <w:spacing w:before="120"/>
              <w:ind w:firstLine="142"/>
              <w:jc w:val="left"/>
              <w:rPr>
                <w:bCs/>
              </w:rPr>
            </w:pPr>
            <w:r w:rsidRPr="002A2850">
              <w:rPr>
                <w:bCs/>
              </w:rPr>
              <w:t>UC</w:t>
            </w:r>
            <w:r>
              <w:rPr>
                <w:bCs/>
              </w:rPr>
              <w:t>1</w:t>
            </w:r>
            <w:r w:rsidR="002C418D">
              <w:rPr>
                <w:bCs/>
              </w:rPr>
              <w:t>4</w:t>
            </w:r>
          </w:p>
        </w:tc>
      </w:tr>
      <w:tr w:rsidR="00D8347C" w14:paraId="47FB7923" w14:textId="77777777" w:rsidTr="00944D85">
        <w:tc>
          <w:tcPr>
            <w:tcW w:w="2405" w:type="dxa"/>
            <w:vAlign w:val="center"/>
          </w:tcPr>
          <w:p w14:paraId="2C9E0B44"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46230173" w14:textId="599B9D39" w:rsidR="00D8347C" w:rsidRDefault="00D8347C" w:rsidP="002C418D">
            <w:pPr>
              <w:pStyle w:val="Nidungvnbn"/>
              <w:spacing w:before="120"/>
              <w:ind w:firstLine="142"/>
              <w:jc w:val="left"/>
            </w:pPr>
            <w:r>
              <w:t xml:space="preserve">Update </w:t>
            </w:r>
            <w:r w:rsidR="002C418D">
              <w:t>Subject</w:t>
            </w:r>
          </w:p>
        </w:tc>
      </w:tr>
      <w:tr w:rsidR="00D8347C" w14:paraId="2ECB2A54" w14:textId="77777777" w:rsidTr="00944D85">
        <w:tc>
          <w:tcPr>
            <w:tcW w:w="2405" w:type="dxa"/>
            <w:vAlign w:val="center"/>
          </w:tcPr>
          <w:p w14:paraId="1562FDD2"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11B02D6B" w14:textId="0E78379F" w:rsidR="00D8347C" w:rsidRDefault="00D8347C" w:rsidP="002C418D">
            <w:pPr>
              <w:pStyle w:val="Nidungvnbn"/>
              <w:spacing w:before="120"/>
              <w:ind w:firstLine="142"/>
              <w:jc w:val="left"/>
            </w:pPr>
            <w:r>
              <w:t xml:space="preserve">This use case allow user to update a specific </w:t>
            </w:r>
            <w:r w:rsidR="006307EF">
              <w:t>subject</w:t>
            </w:r>
            <w:r>
              <w:t xml:space="preserve"> </w:t>
            </w:r>
            <w:r w:rsidR="006307EF">
              <w:t>from</w:t>
            </w:r>
            <w:r>
              <w:t xml:space="preserve"> a list. </w:t>
            </w:r>
          </w:p>
        </w:tc>
      </w:tr>
      <w:tr w:rsidR="00D8347C" w14:paraId="48A4E71D" w14:textId="77777777" w:rsidTr="00944D85">
        <w:tc>
          <w:tcPr>
            <w:tcW w:w="2405" w:type="dxa"/>
            <w:vAlign w:val="center"/>
          </w:tcPr>
          <w:p w14:paraId="4323A4CB" w14:textId="683BA4A0" w:rsidR="00D8347C" w:rsidRPr="002A2850" w:rsidRDefault="00F43ED0" w:rsidP="002C418D">
            <w:pPr>
              <w:pStyle w:val="Nidungvnbn"/>
              <w:spacing w:before="120"/>
              <w:ind w:firstLine="142"/>
              <w:jc w:val="left"/>
              <w:rPr>
                <w:b/>
              </w:rPr>
            </w:pPr>
            <w:r>
              <w:rPr>
                <w:b/>
              </w:rPr>
              <w:t>Actor(s):</w:t>
            </w:r>
          </w:p>
        </w:tc>
        <w:tc>
          <w:tcPr>
            <w:tcW w:w="6804" w:type="dxa"/>
            <w:vAlign w:val="center"/>
          </w:tcPr>
          <w:p w14:paraId="4975D623" w14:textId="77777777" w:rsidR="00D8347C" w:rsidRDefault="00D8347C" w:rsidP="002C418D">
            <w:pPr>
              <w:pStyle w:val="Nidungvnbn"/>
              <w:spacing w:before="120"/>
              <w:ind w:firstLine="142"/>
              <w:jc w:val="left"/>
            </w:pPr>
            <w:r>
              <w:t>Admin</w:t>
            </w:r>
          </w:p>
        </w:tc>
      </w:tr>
      <w:tr w:rsidR="00D8347C" w14:paraId="1987DEA8" w14:textId="77777777" w:rsidTr="00944D85">
        <w:tc>
          <w:tcPr>
            <w:tcW w:w="2405" w:type="dxa"/>
            <w:vAlign w:val="center"/>
          </w:tcPr>
          <w:p w14:paraId="62DA46EA" w14:textId="3343CDF7"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6ADF7491" w14:textId="77777777" w:rsidR="00D8347C" w:rsidRDefault="00D8347C" w:rsidP="002C418D">
            <w:pPr>
              <w:pStyle w:val="Nidungvnbn"/>
              <w:spacing w:before="120"/>
              <w:ind w:firstLine="142"/>
              <w:jc w:val="left"/>
            </w:pPr>
            <w:r>
              <w:t>User is permitted to access to the dashboard.</w:t>
            </w:r>
          </w:p>
        </w:tc>
      </w:tr>
      <w:tr w:rsidR="00D8347C" w14:paraId="31826D63" w14:textId="77777777" w:rsidTr="00944D85">
        <w:tc>
          <w:tcPr>
            <w:tcW w:w="2405" w:type="dxa"/>
            <w:vAlign w:val="center"/>
          </w:tcPr>
          <w:p w14:paraId="0C758FCD" w14:textId="5CD8B828"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151A6ADD" w14:textId="6EEC1AC7" w:rsidR="00D8347C" w:rsidRDefault="00E30FFB" w:rsidP="002C418D">
            <w:pPr>
              <w:pStyle w:val="Nidungvnbn"/>
              <w:keepNext/>
              <w:spacing w:before="120"/>
              <w:ind w:firstLine="142"/>
              <w:jc w:val="left"/>
            </w:pPr>
            <w:r>
              <w:t xml:space="preserve">Updated </w:t>
            </w:r>
            <w:r w:rsidR="006307EF">
              <w:t>information</w:t>
            </w:r>
            <w:r>
              <w:t>s</w:t>
            </w:r>
            <w:r w:rsidR="006307EF">
              <w:t xml:space="preserve"> of subject</w:t>
            </w:r>
            <w:r w:rsidR="00D8347C">
              <w:t xml:space="preserve"> display.</w:t>
            </w:r>
          </w:p>
        </w:tc>
      </w:tr>
      <w:tr w:rsidR="00D8347C" w14:paraId="7ADA0A0C" w14:textId="77777777" w:rsidTr="00944D85">
        <w:tc>
          <w:tcPr>
            <w:tcW w:w="2405" w:type="dxa"/>
            <w:vAlign w:val="center"/>
          </w:tcPr>
          <w:p w14:paraId="73AB4548"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C8DBE97" w14:textId="51E646CB"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34D55BD5" w14:textId="19BA818C" w:rsidR="00D8347C" w:rsidRDefault="00D8347C" w:rsidP="002C418D">
            <w:pPr>
              <w:pStyle w:val="Nidungvnbn"/>
              <w:keepNext/>
              <w:spacing w:before="120"/>
              <w:ind w:firstLine="142"/>
              <w:jc w:val="left"/>
            </w:pPr>
            <w:r>
              <w:t xml:space="preserve">2. System displays a list of </w:t>
            </w:r>
            <w:r w:rsidR="006307EF">
              <w:t>subject</w:t>
            </w:r>
            <w:r>
              <w:t>.</w:t>
            </w:r>
          </w:p>
          <w:p w14:paraId="7830BDF6" w14:textId="5C057A85" w:rsidR="00D8347C" w:rsidRDefault="00D8347C" w:rsidP="002C418D">
            <w:pPr>
              <w:pStyle w:val="Nidungvnbn"/>
              <w:keepNext/>
              <w:spacing w:before="120"/>
              <w:ind w:firstLine="142"/>
              <w:jc w:val="left"/>
            </w:pPr>
            <w:r>
              <w:t>3. User click on button “</w:t>
            </w:r>
            <w:r>
              <w:sym w:font="Wingdings" w:char="F03F"/>
            </w:r>
            <w:r>
              <w:t xml:space="preserve">” on the right of a specific </w:t>
            </w:r>
            <w:r w:rsidR="006307EF">
              <w:t>subject</w:t>
            </w:r>
            <w:r>
              <w:t xml:space="preserve"> on the list.</w:t>
            </w:r>
          </w:p>
          <w:p w14:paraId="00F4806E" w14:textId="15237FD2" w:rsidR="00D8347C" w:rsidRDefault="00D8347C" w:rsidP="002C418D">
            <w:pPr>
              <w:pStyle w:val="Nidungvnbn"/>
              <w:keepNext/>
              <w:spacing w:before="120"/>
              <w:ind w:firstLine="142"/>
              <w:jc w:val="left"/>
            </w:pPr>
            <w:r>
              <w:t xml:space="preserve">4. System displays a form which allows user to </w:t>
            </w:r>
            <w:r w:rsidR="006307EF">
              <w:t>update</w:t>
            </w:r>
            <w:r>
              <w:t xml:space="preserve"> a new </w:t>
            </w:r>
            <w:r w:rsidR="006307EF">
              <w:t>subject</w:t>
            </w:r>
            <w:r>
              <w:t>.</w:t>
            </w:r>
          </w:p>
          <w:p w14:paraId="3EEFAB64" w14:textId="245285D4" w:rsidR="00D8347C" w:rsidRDefault="00D8347C" w:rsidP="002C418D">
            <w:pPr>
              <w:pStyle w:val="Nidungvnbn"/>
              <w:keepNext/>
              <w:spacing w:before="120"/>
              <w:ind w:firstLine="142"/>
              <w:jc w:val="left"/>
            </w:pPr>
            <w:r>
              <w:t xml:space="preserve">5. User enter faculty’s information </w:t>
            </w:r>
            <w:r w:rsidR="00250453">
              <w:t>which are needed to updated and submits</w:t>
            </w:r>
            <w:r>
              <w:t>.</w:t>
            </w:r>
          </w:p>
          <w:p w14:paraId="0B8EF459" w14:textId="6C071483" w:rsidR="00D8347C" w:rsidRDefault="00D8347C" w:rsidP="002C418D">
            <w:pPr>
              <w:pStyle w:val="Nidungvnbn"/>
              <w:keepNext/>
              <w:spacing w:before="120"/>
              <w:ind w:firstLine="142"/>
              <w:jc w:val="left"/>
            </w:pPr>
            <w:r>
              <w:t xml:space="preserve">6. System displays </w:t>
            </w:r>
            <w:r w:rsidR="006307EF">
              <w:t>subject’s detail</w:t>
            </w:r>
            <w:r>
              <w:t xml:space="preserve"> with updated informations.</w:t>
            </w:r>
          </w:p>
          <w:p w14:paraId="0640B12F" w14:textId="77777777" w:rsidR="00D8347C" w:rsidRDefault="00D8347C" w:rsidP="002C418D">
            <w:pPr>
              <w:pStyle w:val="Nidungvnbn"/>
              <w:keepNext/>
              <w:spacing w:before="120"/>
              <w:ind w:firstLine="142"/>
              <w:jc w:val="left"/>
            </w:pPr>
            <w:r>
              <w:t>7. Use Case ends.</w:t>
            </w:r>
          </w:p>
        </w:tc>
      </w:tr>
      <w:tr w:rsidR="00D8347C" w14:paraId="74BC190A" w14:textId="77777777" w:rsidTr="00944D85">
        <w:tc>
          <w:tcPr>
            <w:tcW w:w="2405" w:type="dxa"/>
            <w:vAlign w:val="center"/>
          </w:tcPr>
          <w:p w14:paraId="19C0747C"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074171EC" w14:textId="77777777" w:rsidR="00D8347C" w:rsidRDefault="00D8347C" w:rsidP="002C418D">
            <w:pPr>
              <w:pStyle w:val="Nidungvnbn"/>
              <w:keepNext/>
              <w:spacing w:before="120"/>
              <w:ind w:firstLine="142"/>
              <w:jc w:val="left"/>
            </w:pPr>
          </w:p>
        </w:tc>
      </w:tr>
    </w:tbl>
    <w:p w14:paraId="6F197836" w14:textId="05A62590" w:rsidR="00D8347C" w:rsidRDefault="00D8347C" w:rsidP="00D8347C">
      <w:pPr>
        <w:pStyle w:val="Caption"/>
      </w:pPr>
      <w:bookmarkStart w:id="37" w:name="_Toc60872609"/>
      <w:r>
        <w:t xml:space="preserve">Table </w:t>
      </w:r>
      <w:fldSimple w:instr=" STYLEREF 1 \s ">
        <w:r w:rsidR="009A7FC0">
          <w:rPr>
            <w:noProof/>
          </w:rPr>
          <w:t>2</w:t>
        </w:r>
      </w:fldSimple>
      <w:r w:rsidR="009A7FC0">
        <w:t>.</w:t>
      </w:r>
      <w:fldSimple w:instr=" SEQ Table \* ARABIC \s 1 ">
        <w:r w:rsidR="009A7FC0">
          <w:rPr>
            <w:noProof/>
          </w:rPr>
          <w:t>15</w:t>
        </w:r>
      </w:fldSimple>
      <w:r>
        <w:t xml:space="preserve">: Use Case “Update </w:t>
      </w:r>
      <w:r w:rsidR="006307EF">
        <w:t>Subject</w:t>
      </w:r>
      <w:r>
        <w:t>”</w:t>
      </w:r>
      <w:r w:rsidR="00D321EB">
        <w:t>.</w:t>
      </w:r>
      <w:bookmarkEnd w:id="37"/>
    </w:p>
    <w:tbl>
      <w:tblPr>
        <w:tblStyle w:val="TableGrid"/>
        <w:tblW w:w="9209" w:type="dxa"/>
        <w:tblLook w:val="04A0" w:firstRow="1" w:lastRow="0" w:firstColumn="1" w:lastColumn="0" w:noHBand="0" w:noVBand="1"/>
      </w:tblPr>
      <w:tblGrid>
        <w:gridCol w:w="2405"/>
        <w:gridCol w:w="6804"/>
      </w:tblGrid>
      <w:tr w:rsidR="00D8347C" w14:paraId="426A468C" w14:textId="77777777" w:rsidTr="00944D85">
        <w:tc>
          <w:tcPr>
            <w:tcW w:w="2405" w:type="dxa"/>
            <w:vAlign w:val="center"/>
          </w:tcPr>
          <w:p w14:paraId="2067449D"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34BFF016" w14:textId="02AC7340" w:rsidR="00D8347C" w:rsidRPr="002A2850" w:rsidRDefault="00D8347C" w:rsidP="002C418D">
            <w:pPr>
              <w:pStyle w:val="Nidungvnbn"/>
              <w:spacing w:before="120"/>
              <w:ind w:firstLine="142"/>
              <w:jc w:val="left"/>
              <w:rPr>
                <w:bCs/>
              </w:rPr>
            </w:pPr>
            <w:r w:rsidRPr="002A2850">
              <w:rPr>
                <w:bCs/>
              </w:rPr>
              <w:t>UC</w:t>
            </w:r>
            <w:r>
              <w:rPr>
                <w:bCs/>
              </w:rPr>
              <w:t>1</w:t>
            </w:r>
            <w:r w:rsidR="00CC3968">
              <w:rPr>
                <w:bCs/>
              </w:rPr>
              <w:t>5</w:t>
            </w:r>
          </w:p>
        </w:tc>
      </w:tr>
      <w:tr w:rsidR="00D8347C" w14:paraId="4F0E6766" w14:textId="77777777" w:rsidTr="00944D85">
        <w:tc>
          <w:tcPr>
            <w:tcW w:w="2405" w:type="dxa"/>
            <w:vAlign w:val="center"/>
          </w:tcPr>
          <w:p w14:paraId="02213870"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4F7ED06B" w14:textId="6555B52C" w:rsidR="00D8347C" w:rsidRDefault="00D8347C" w:rsidP="002C418D">
            <w:pPr>
              <w:pStyle w:val="Nidungvnbn"/>
              <w:spacing w:before="120"/>
              <w:ind w:firstLine="142"/>
              <w:jc w:val="left"/>
            </w:pPr>
            <w:r>
              <w:t xml:space="preserve">View </w:t>
            </w:r>
            <w:r w:rsidR="00CC3968">
              <w:t>Subject</w:t>
            </w:r>
          </w:p>
        </w:tc>
      </w:tr>
      <w:tr w:rsidR="00D8347C" w14:paraId="0B83570D" w14:textId="77777777" w:rsidTr="00944D85">
        <w:tc>
          <w:tcPr>
            <w:tcW w:w="2405" w:type="dxa"/>
            <w:vAlign w:val="center"/>
          </w:tcPr>
          <w:p w14:paraId="76A18C51"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2E90FE95" w14:textId="3A1B9EF4" w:rsidR="00D8347C" w:rsidRDefault="00D8347C" w:rsidP="002C418D">
            <w:pPr>
              <w:pStyle w:val="Nidungvnbn"/>
              <w:spacing w:before="120"/>
              <w:ind w:firstLine="142"/>
              <w:jc w:val="left"/>
            </w:pPr>
            <w:r>
              <w:t xml:space="preserve">This use case allow user to view </w:t>
            </w:r>
            <w:r w:rsidR="00CC3968">
              <w:t>subject</w:t>
            </w:r>
            <w:r>
              <w:t>’s detailed information.</w:t>
            </w:r>
          </w:p>
        </w:tc>
      </w:tr>
      <w:tr w:rsidR="00D8347C" w14:paraId="7EAF512C" w14:textId="77777777" w:rsidTr="00944D85">
        <w:tc>
          <w:tcPr>
            <w:tcW w:w="2405" w:type="dxa"/>
            <w:vAlign w:val="center"/>
          </w:tcPr>
          <w:p w14:paraId="48AF34AF" w14:textId="2D97D4B1" w:rsidR="00D8347C" w:rsidRPr="002A2850" w:rsidRDefault="00F43ED0" w:rsidP="002C418D">
            <w:pPr>
              <w:pStyle w:val="Nidungvnbn"/>
              <w:spacing w:before="120"/>
              <w:ind w:firstLine="142"/>
              <w:jc w:val="left"/>
              <w:rPr>
                <w:b/>
              </w:rPr>
            </w:pPr>
            <w:r>
              <w:rPr>
                <w:b/>
              </w:rPr>
              <w:t>Actor(s):</w:t>
            </w:r>
          </w:p>
        </w:tc>
        <w:tc>
          <w:tcPr>
            <w:tcW w:w="6804" w:type="dxa"/>
            <w:vAlign w:val="center"/>
          </w:tcPr>
          <w:p w14:paraId="048508CD" w14:textId="77777777" w:rsidR="00D8347C" w:rsidRDefault="00D8347C" w:rsidP="002C418D">
            <w:pPr>
              <w:pStyle w:val="Nidungvnbn"/>
              <w:spacing w:before="120"/>
              <w:ind w:firstLine="142"/>
              <w:jc w:val="left"/>
            </w:pPr>
            <w:r>
              <w:t>Admin</w:t>
            </w:r>
          </w:p>
        </w:tc>
      </w:tr>
      <w:tr w:rsidR="00D8347C" w14:paraId="7D07BCA0" w14:textId="77777777" w:rsidTr="00944D85">
        <w:tc>
          <w:tcPr>
            <w:tcW w:w="2405" w:type="dxa"/>
            <w:vAlign w:val="center"/>
          </w:tcPr>
          <w:p w14:paraId="5125E652" w14:textId="23BCFB0F"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3601C5A3" w14:textId="77777777" w:rsidR="00D8347C" w:rsidRDefault="00D8347C" w:rsidP="002C418D">
            <w:pPr>
              <w:pStyle w:val="Nidungvnbn"/>
              <w:spacing w:before="120"/>
              <w:ind w:firstLine="142"/>
              <w:jc w:val="left"/>
            </w:pPr>
            <w:r>
              <w:t>User is permitted to access to the dashboard.</w:t>
            </w:r>
          </w:p>
        </w:tc>
      </w:tr>
      <w:tr w:rsidR="00D8347C" w14:paraId="6C8EB9A9" w14:textId="77777777" w:rsidTr="00944D85">
        <w:tc>
          <w:tcPr>
            <w:tcW w:w="2405" w:type="dxa"/>
            <w:vAlign w:val="center"/>
          </w:tcPr>
          <w:p w14:paraId="2CDC5218" w14:textId="6F53CC85"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1B4621E3" w14:textId="294C0830" w:rsidR="00D8347C" w:rsidRDefault="00CC3968" w:rsidP="002C418D">
            <w:pPr>
              <w:pStyle w:val="Nidungvnbn"/>
              <w:keepNext/>
              <w:spacing w:before="120"/>
              <w:ind w:firstLine="142"/>
              <w:jc w:val="left"/>
            </w:pPr>
            <w:r>
              <w:t>Subject</w:t>
            </w:r>
            <w:r w:rsidR="00D8347C">
              <w:t>’s detailed information displays.</w:t>
            </w:r>
          </w:p>
        </w:tc>
      </w:tr>
      <w:tr w:rsidR="00D8347C" w14:paraId="1E3D353D" w14:textId="77777777" w:rsidTr="00944D85">
        <w:tc>
          <w:tcPr>
            <w:tcW w:w="2405" w:type="dxa"/>
            <w:vAlign w:val="center"/>
          </w:tcPr>
          <w:p w14:paraId="3A756B13"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45999A48" w14:textId="7EC36F4C"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30C0A8F4" w14:textId="3B362156" w:rsidR="00D8347C" w:rsidRDefault="00D8347C" w:rsidP="002C418D">
            <w:pPr>
              <w:pStyle w:val="Nidungvnbn"/>
              <w:keepNext/>
              <w:spacing w:before="120"/>
              <w:ind w:firstLine="142"/>
              <w:jc w:val="left"/>
            </w:pPr>
            <w:r>
              <w:t xml:space="preserve">2. System displays a list of </w:t>
            </w:r>
            <w:r w:rsidR="00944D85">
              <w:t>subject</w:t>
            </w:r>
            <w:r>
              <w:t>.</w:t>
            </w:r>
          </w:p>
          <w:p w14:paraId="6A1E6896" w14:textId="0789ECBE" w:rsidR="00D8347C" w:rsidRDefault="00D8347C" w:rsidP="002C418D">
            <w:pPr>
              <w:pStyle w:val="Nidungvnbn"/>
              <w:keepNext/>
              <w:spacing w:before="120"/>
              <w:ind w:firstLine="142"/>
              <w:jc w:val="left"/>
            </w:pPr>
            <w:r>
              <w:t xml:space="preserve">3. User click on a specific </w:t>
            </w:r>
            <w:r w:rsidR="00944D85">
              <w:t>subject</w:t>
            </w:r>
            <w:r>
              <w:t>’s name.</w:t>
            </w:r>
          </w:p>
          <w:p w14:paraId="2B9F3B6E" w14:textId="68DDDA29" w:rsidR="00D8347C" w:rsidRDefault="00D8347C" w:rsidP="002C418D">
            <w:pPr>
              <w:pStyle w:val="Nidungvnbn"/>
              <w:keepNext/>
              <w:spacing w:before="120"/>
              <w:ind w:firstLine="142"/>
              <w:jc w:val="left"/>
            </w:pPr>
            <w:r>
              <w:t xml:space="preserve">4. System displays </w:t>
            </w:r>
            <w:r w:rsidR="00944D85">
              <w:t>subject</w:t>
            </w:r>
            <w:r>
              <w:t xml:space="preserve">’s </w:t>
            </w:r>
            <w:r w:rsidR="00250453">
              <w:t>detail</w:t>
            </w:r>
            <w:r>
              <w:t>.</w:t>
            </w:r>
          </w:p>
          <w:p w14:paraId="16B7A4E2" w14:textId="77777777" w:rsidR="00D8347C" w:rsidRDefault="00D8347C" w:rsidP="002C418D">
            <w:pPr>
              <w:pStyle w:val="Nidungvnbn"/>
              <w:keepNext/>
              <w:spacing w:before="120"/>
              <w:ind w:firstLine="142"/>
              <w:jc w:val="left"/>
            </w:pPr>
            <w:r>
              <w:t>5. Use Case ends.</w:t>
            </w:r>
          </w:p>
        </w:tc>
      </w:tr>
      <w:tr w:rsidR="00D8347C" w14:paraId="4D0411DE" w14:textId="77777777" w:rsidTr="00944D85">
        <w:tc>
          <w:tcPr>
            <w:tcW w:w="2405" w:type="dxa"/>
            <w:vAlign w:val="center"/>
          </w:tcPr>
          <w:p w14:paraId="2D303569"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2D7DC53A" w14:textId="77777777" w:rsidR="00D8347C" w:rsidRDefault="00D8347C" w:rsidP="002C418D">
            <w:pPr>
              <w:pStyle w:val="Nidungvnbn"/>
              <w:keepNext/>
              <w:spacing w:before="120"/>
              <w:ind w:firstLine="142"/>
              <w:jc w:val="left"/>
            </w:pPr>
          </w:p>
        </w:tc>
      </w:tr>
    </w:tbl>
    <w:p w14:paraId="302E5CA6" w14:textId="7E041247" w:rsidR="00D8347C" w:rsidRDefault="00D8347C" w:rsidP="00D8347C">
      <w:pPr>
        <w:pStyle w:val="Caption"/>
      </w:pPr>
      <w:bookmarkStart w:id="38" w:name="_Toc60872610"/>
      <w:r>
        <w:t xml:space="preserve">Table </w:t>
      </w:r>
      <w:fldSimple w:instr=" STYLEREF 1 \s ">
        <w:r w:rsidR="009A7FC0">
          <w:rPr>
            <w:noProof/>
          </w:rPr>
          <w:t>2</w:t>
        </w:r>
      </w:fldSimple>
      <w:r w:rsidR="009A7FC0">
        <w:t>.</w:t>
      </w:r>
      <w:fldSimple w:instr=" SEQ Table \* ARABIC \s 1 ">
        <w:r w:rsidR="009A7FC0">
          <w:rPr>
            <w:noProof/>
          </w:rPr>
          <w:t>16</w:t>
        </w:r>
      </w:fldSimple>
      <w:r>
        <w:t>: Use Case “</w:t>
      </w:r>
      <w:r w:rsidRPr="00BC6A34">
        <w:t xml:space="preserve">View </w:t>
      </w:r>
      <w:r w:rsidR="00CC3968">
        <w:t>Subject</w:t>
      </w:r>
      <w:r w:rsidRPr="00BC6A34">
        <w:t>'s Detail</w:t>
      </w:r>
      <w:r w:rsidR="00944D85">
        <w:t>”.</w:t>
      </w:r>
      <w:bookmarkEnd w:id="38"/>
    </w:p>
    <w:tbl>
      <w:tblPr>
        <w:tblStyle w:val="TableGrid"/>
        <w:tblW w:w="9209" w:type="dxa"/>
        <w:tblLook w:val="04A0" w:firstRow="1" w:lastRow="0" w:firstColumn="1" w:lastColumn="0" w:noHBand="0" w:noVBand="1"/>
      </w:tblPr>
      <w:tblGrid>
        <w:gridCol w:w="2405"/>
        <w:gridCol w:w="6804"/>
      </w:tblGrid>
      <w:tr w:rsidR="00D8347C" w14:paraId="6A85A1FD" w14:textId="77777777" w:rsidTr="00944D85">
        <w:tc>
          <w:tcPr>
            <w:tcW w:w="2405" w:type="dxa"/>
            <w:vAlign w:val="center"/>
          </w:tcPr>
          <w:p w14:paraId="4028D3FB" w14:textId="77777777" w:rsidR="00D8347C" w:rsidRPr="002A2850" w:rsidRDefault="00D8347C" w:rsidP="002C418D">
            <w:pPr>
              <w:pStyle w:val="Nidungvnbn"/>
              <w:spacing w:before="120"/>
              <w:ind w:firstLine="142"/>
              <w:jc w:val="left"/>
              <w:rPr>
                <w:b/>
              </w:rPr>
            </w:pPr>
            <w:r w:rsidRPr="002A2850">
              <w:rPr>
                <w:b/>
              </w:rPr>
              <w:t>Use Case ID:</w:t>
            </w:r>
          </w:p>
        </w:tc>
        <w:tc>
          <w:tcPr>
            <w:tcW w:w="6804" w:type="dxa"/>
            <w:vAlign w:val="center"/>
          </w:tcPr>
          <w:p w14:paraId="79591B9F" w14:textId="45B79334" w:rsidR="00D8347C" w:rsidRPr="002A2850" w:rsidRDefault="00D8347C" w:rsidP="002C418D">
            <w:pPr>
              <w:pStyle w:val="Nidungvnbn"/>
              <w:spacing w:before="120"/>
              <w:ind w:firstLine="142"/>
              <w:jc w:val="left"/>
              <w:rPr>
                <w:bCs/>
              </w:rPr>
            </w:pPr>
            <w:r w:rsidRPr="002A2850">
              <w:rPr>
                <w:bCs/>
              </w:rPr>
              <w:t>UC</w:t>
            </w:r>
            <w:r>
              <w:rPr>
                <w:bCs/>
              </w:rPr>
              <w:t>1</w:t>
            </w:r>
            <w:r w:rsidR="00CC3968">
              <w:rPr>
                <w:bCs/>
              </w:rPr>
              <w:t>6</w:t>
            </w:r>
          </w:p>
        </w:tc>
      </w:tr>
      <w:tr w:rsidR="00D8347C" w14:paraId="695C2391" w14:textId="77777777" w:rsidTr="00944D85">
        <w:tc>
          <w:tcPr>
            <w:tcW w:w="2405" w:type="dxa"/>
            <w:vAlign w:val="center"/>
          </w:tcPr>
          <w:p w14:paraId="23A4513C" w14:textId="77777777" w:rsidR="00D8347C" w:rsidRPr="002A2850" w:rsidRDefault="00D8347C" w:rsidP="002C418D">
            <w:pPr>
              <w:pStyle w:val="Nidungvnbn"/>
              <w:spacing w:before="120"/>
              <w:ind w:firstLine="142"/>
              <w:jc w:val="left"/>
              <w:rPr>
                <w:b/>
              </w:rPr>
            </w:pPr>
            <w:r w:rsidRPr="002A2850">
              <w:rPr>
                <w:b/>
              </w:rPr>
              <w:t>Use Case Name</w:t>
            </w:r>
            <w:r>
              <w:rPr>
                <w:b/>
              </w:rPr>
              <w:t>:</w:t>
            </w:r>
          </w:p>
        </w:tc>
        <w:tc>
          <w:tcPr>
            <w:tcW w:w="6804" w:type="dxa"/>
            <w:vAlign w:val="center"/>
          </w:tcPr>
          <w:p w14:paraId="71CD3AF8" w14:textId="60925A9F" w:rsidR="00D8347C" w:rsidRDefault="00D8347C" w:rsidP="002C418D">
            <w:pPr>
              <w:pStyle w:val="Nidungvnbn"/>
              <w:spacing w:before="120"/>
              <w:ind w:firstLine="142"/>
              <w:jc w:val="left"/>
            </w:pPr>
            <w:r>
              <w:t xml:space="preserve">Delete </w:t>
            </w:r>
            <w:r w:rsidR="00CC3968">
              <w:t>Subject</w:t>
            </w:r>
          </w:p>
        </w:tc>
      </w:tr>
      <w:tr w:rsidR="00D8347C" w14:paraId="64A0D00F" w14:textId="77777777" w:rsidTr="00944D85">
        <w:tc>
          <w:tcPr>
            <w:tcW w:w="2405" w:type="dxa"/>
            <w:vAlign w:val="center"/>
          </w:tcPr>
          <w:p w14:paraId="0ECD6C09" w14:textId="77777777" w:rsidR="00D8347C" w:rsidRPr="002A2850" w:rsidRDefault="00D8347C" w:rsidP="002C418D">
            <w:pPr>
              <w:pStyle w:val="Nidungvnbn"/>
              <w:spacing w:before="120"/>
              <w:ind w:firstLine="142"/>
              <w:jc w:val="left"/>
              <w:rPr>
                <w:b/>
              </w:rPr>
            </w:pPr>
            <w:r>
              <w:rPr>
                <w:b/>
              </w:rPr>
              <w:t>Description:</w:t>
            </w:r>
          </w:p>
        </w:tc>
        <w:tc>
          <w:tcPr>
            <w:tcW w:w="6804" w:type="dxa"/>
            <w:vAlign w:val="center"/>
          </w:tcPr>
          <w:p w14:paraId="79B6607F" w14:textId="4EAB4E93" w:rsidR="00D8347C" w:rsidRDefault="00D8347C" w:rsidP="002C418D">
            <w:pPr>
              <w:pStyle w:val="Nidungvnbn"/>
              <w:spacing w:before="120"/>
              <w:ind w:firstLine="142"/>
              <w:jc w:val="left"/>
            </w:pPr>
            <w:r>
              <w:t xml:space="preserve">This use case allow user to delete a specific </w:t>
            </w:r>
            <w:r w:rsidR="00CC3968">
              <w:t>subject</w:t>
            </w:r>
            <w:r>
              <w:t>.</w:t>
            </w:r>
          </w:p>
        </w:tc>
      </w:tr>
      <w:tr w:rsidR="00D8347C" w14:paraId="583BA57E" w14:textId="77777777" w:rsidTr="00944D85">
        <w:tc>
          <w:tcPr>
            <w:tcW w:w="2405" w:type="dxa"/>
            <w:vAlign w:val="center"/>
          </w:tcPr>
          <w:p w14:paraId="085ACD42" w14:textId="5E821FF5" w:rsidR="00D8347C" w:rsidRPr="002A2850" w:rsidRDefault="00F43ED0" w:rsidP="002C418D">
            <w:pPr>
              <w:pStyle w:val="Nidungvnbn"/>
              <w:spacing w:before="120"/>
              <w:ind w:firstLine="142"/>
              <w:jc w:val="left"/>
              <w:rPr>
                <w:b/>
              </w:rPr>
            </w:pPr>
            <w:r>
              <w:rPr>
                <w:b/>
              </w:rPr>
              <w:t>Actor(s):</w:t>
            </w:r>
          </w:p>
        </w:tc>
        <w:tc>
          <w:tcPr>
            <w:tcW w:w="6804" w:type="dxa"/>
            <w:vAlign w:val="center"/>
          </w:tcPr>
          <w:p w14:paraId="1E810F7B" w14:textId="77777777" w:rsidR="00D8347C" w:rsidRDefault="00D8347C" w:rsidP="002C418D">
            <w:pPr>
              <w:pStyle w:val="Nidungvnbn"/>
              <w:spacing w:before="120"/>
              <w:ind w:firstLine="142"/>
              <w:jc w:val="left"/>
            </w:pPr>
            <w:r>
              <w:t>Admin</w:t>
            </w:r>
          </w:p>
        </w:tc>
      </w:tr>
      <w:tr w:rsidR="00D8347C" w14:paraId="6B3F875A" w14:textId="77777777" w:rsidTr="00944D85">
        <w:tc>
          <w:tcPr>
            <w:tcW w:w="2405" w:type="dxa"/>
            <w:vAlign w:val="center"/>
          </w:tcPr>
          <w:p w14:paraId="5894119D" w14:textId="0492EC3C" w:rsidR="00D8347C" w:rsidRDefault="00156F8F" w:rsidP="002C418D">
            <w:pPr>
              <w:pStyle w:val="Nidungvnbn"/>
              <w:spacing w:before="120"/>
              <w:ind w:firstLine="142"/>
              <w:jc w:val="left"/>
              <w:rPr>
                <w:b/>
              </w:rPr>
            </w:pPr>
            <w:r>
              <w:rPr>
                <w:b/>
              </w:rPr>
              <w:t>Pre-conditions</w:t>
            </w:r>
            <w:r w:rsidR="00D8347C">
              <w:rPr>
                <w:b/>
              </w:rPr>
              <w:t>:</w:t>
            </w:r>
          </w:p>
        </w:tc>
        <w:tc>
          <w:tcPr>
            <w:tcW w:w="6804" w:type="dxa"/>
            <w:vAlign w:val="center"/>
          </w:tcPr>
          <w:p w14:paraId="437499DD" w14:textId="77777777" w:rsidR="00D8347C" w:rsidRDefault="00D8347C" w:rsidP="002C418D">
            <w:pPr>
              <w:pStyle w:val="Nidungvnbn"/>
              <w:spacing w:before="120"/>
              <w:ind w:firstLine="142"/>
              <w:jc w:val="left"/>
            </w:pPr>
            <w:r>
              <w:t>User is permitted to access to the dashboard.</w:t>
            </w:r>
          </w:p>
        </w:tc>
      </w:tr>
      <w:tr w:rsidR="00D8347C" w14:paraId="681ABD8E" w14:textId="77777777" w:rsidTr="00944D85">
        <w:tc>
          <w:tcPr>
            <w:tcW w:w="2405" w:type="dxa"/>
            <w:vAlign w:val="center"/>
          </w:tcPr>
          <w:p w14:paraId="7F388040" w14:textId="52513EEE" w:rsidR="00D8347C" w:rsidRDefault="00156F8F" w:rsidP="002C418D">
            <w:pPr>
              <w:pStyle w:val="Nidungvnbn"/>
              <w:spacing w:before="120"/>
              <w:ind w:firstLine="142"/>
              <w:jc w:val="left"/>
              <w:rPr>
                <w:b/>
              </w:rPr>
            </w:pPr>
            <w:r>
              <w:rPr>
                <w:b/>
              </w:rPr>
              <w:t>Post-conditions</w:t>
            </w:r>
            <w:r w:rsidR="00D8347C">
              <w:rPr>
                <w:b/>
              </w:rPr>
              <w:t>:</w:t>
            </w:r>
          </w:p>
        </w:tc>
        <w:tc>
          <w:tcPr>
            <w:tcW w:w="6804" w:type="dxa"/>
            <w:vAlign w:val="center"/>
          </w:tcPr>
          <w:p w14:paraId="359D217E" w14:textId="67287E6D" w:rsidR="00D8347C" w:rsidRDefault="00CC3968" w:rsidP="002C418D">
            <w:pPr>
              <w:pStyle w:val="Nidungvnbn"/>
              <w:keepNext/>
              <w:spacing w:before="120"/>
              <w:ind w:firstLine="142"/>
              <w:jc w:val="left"/>
            </w:pPr>
            <w:r>
              <w:t>Subject</w:t>
            </w:r>
            <w:r w:rsidR="00D8347C">
              <w:t xml:space="preserve"> are removed from</w:t>
            </w:r>
            <w:r w:rsidR="007E4C97">
              <w:t xml:space="preserve"> list</w:t>
            </w:r>
            <w:r w:rsidR="00D8347C">
              <w:t>.</w:t>
            </w:r>
          </w:p>
        </w:tc>
      </w:tr>
      <w:tr w:rsidR="00D8347C" w14:paraId="70A45A35" w14:textId="77777777" w:rsidTr="00944D85">
        <w:tc>
          <w:tcPr>
            <w:tcW w:w="2405" w:type="dxa"/>
            <w:vAlign w:val="center"/>
          </w:tcPr>
          <w:p w14:paraId="64E6E82B" w14:textId="77777777" w:rsidR="00D8347C" w:rsidRDefault="00D8347C" w:rsidP="002C418D">
            <w:pPr>
              <w:pStyle w:val="Nidungvnbn"/>
              <w:spacing w:before="120"/>
              <w:ind w:firstLine="142"/>
              <w:jc w:val="left"/>
              <w:rPr>
                <w:b/>
              </w:rPr>
            </w:pPr>
            <w:r>
              <w:rPr>
                <w:b/>
              </w:rPr>
              <w:lastRenderedPageBreak/>
              <w:t>Main Flow:</w:t>
            </w:r>
          </w:p>
        </w:tc>
        <w:tc>
          <w:tcPr>
            <w:tcW w:w="6804" w:type="dxa"/>
            <w:vAlign w:val="center"/>
          </w:tcPr>
          <w:p w14:paraId="0965B5EE" w14:textId="7E83FC4B" w:rsidR="00D8347C" w:rsidRDefault="00D8347C" w:rsidP="002C418D">
            <w:pPr>
              <w:pStyle w:val="Nidungvnbn"/>
              <w:keepNext/>
              <w:spacing w:before="120"/>
              <w:ind w:firstLine="142"/>
              <w:jc w:val="left"/>
            </w:pPr>
            <w:r>
              <w:t xml:space="preserve">1.  User click the button “Quản Lý </w:t>
            </w:r>
            <w:r w:rsidR="00CC3968">
              <w:t>Môn Học</w:t>
            </w:r>
            <w:r>
              <w:t>” on the left sidebar.</w:t>
            </w:r>
          </w:p>
          <w:p w14:paraId="1E012C0D" w14:textId="245763E4" w:rsidR="00D8347C" w:rsidRDefault="00D8347C" w:rsidP="002C418D">
            <w:pPr>
              <w:pStyle w:val="Nidungvnbn"/>
              <w:keepNext/>
              <w:spacing w:before="120"/>
              <w:ind w:firstLine="142"/>
              <w:jc w:val="left"/>
            </w:pPr>
            <w:r>
              <w:t xml:space="preserve">2. System displays a list of </w:t>
            </w:r>
            <w:r w:rsidR="00CC3968">
              <w:t>subject</w:t>
            </w:r>
            <w:r>
              <w:t>.</w:t>
            </w:r>
          </w:p>
          <w:p w14:paraId="2E03B83B" w14:textId="5ED076CF" w:rsidR="00D8347C" w:rsidRDefault="00D8347C" w:rsidP="002C418D">
            <w:pPr>
              <w:pStyle w:val="Nidungvnbn"/>
              <w:keepNext/>
              <w:spacing w:before="120"/>
              <w:ind w:firstLine="142"/>
              <w:jc w:val="left"/>
            </w:pPr>
            <w:r>
              <w:t xml:space="preserve">3. User click button “–” on the right of a specific </w:t>
            </w:r>
            <w:r w:rsidR="00CC3968">
              <w:t>subject</w:t>
            </w:r>
            <w:r>
              <w:t>.</w:t>
            </w:r>
          </w:p>
          <w:p w14:paraId="5FBF6A2D" w14:textId="5FCC0489" w:rsidR="00D8347C" w:rsidRDefault="00D8347C" w:rsidP="002C418D">
            <w:pPr>
              <w:pStyle w:val="Nidungvnbn"/>
              <w:keepNext/>
              <w:spacing w:before="120"/>
              <w:ind w:firstLine="142"/>
              <w:jc w:val="left"/>
            </w:pPr>
            <w:r>
              <w:t>4. System refreshes a page</w:t>
            </w:r>
            <w:r w:rsidR="00917B9F">
              <w:t xml:space="preserve"> and removes a deleted subject</w:t>
            </w:r>
            <w:r>
              <w:t>.</w:t>
            </w:r>
          </w:p>
          <w:p w14:paraId="3EDB9BAD" w14:textId="4560449C" w:rsidR="000F1F9A" w:rsidRDefault="000F1F9A" w:rsidP="000F1F9A">
            <w:pPr>
              <w:pStyle w:val="Nidungvnbn"/>
              <w:keepNext/>
              <w:spacing w:before="120"/>
              <w:ind w:firstLine="142"/>
              <w:jc w:val="left"/>
            </w:pPr>
            <w:r>
              <w:t xml:space="preserve">5. User can click on </w:t>
            </w:r>
            <w:r>
              <w:sym w:font="Wingdings 2" w:char="F033"/>
            </w:r>
            <w:r>
              <w:t xml:space="preserve"> to view all deleted subjects.</w:t>
            </w:r>
          </w:p>
          <w:p w14:paraId="09F0225A" w14:textId="467D52D5" w:rsidR="000F1F9A" w:rsidRDefault="000F1F9A" w:rsidP="000F1F9A">
            <w:pPr>
              <w:pStyle w:val="Nidungvnbn"/>
              <w:keepNext/>
              <w:spacing w:before="120"/>
              <w:ind w:firstLine="142"/>
              <w:jc w:val="left"/>
            </w:pPr>
            <w:r>
              <w:t>6. System will display a list of deleted subjects.</w:t>
            </w:r>
          </w:p>
          <w:p w14:paraId="4D5929C5" w14:textId="4E246B95" w:rsidR="00D8347C" w:rsidRDefault="000F1F9A" w:rsidP="000F1F9A">
            <w:pPr>
              <w:pStyle w:val="Nidungvnbn"/>
              <w:keepNext/>
              <w:spacing w:before="120"/>
              <w:ind w:firstLine="142"/>
              <w:jc w:val="left"/>
            </w:pPr>
            <w:r>
              <w:t>7. Use case ends.</w:t>
            </w:r>
          </w:p>
        </w:tc>
      </w:tr>
      <w:tr w:rsidR="00D8347C" w14:paraId="604DDC95" w14:textId="77777777" w:rsidTr="00944D85">
        <w:tc>
          <w:tcPr>
            <w:tcW w:w="2405" w:type="dxa"/>
            <w:vAlign w:val="center"/>
          </w:tcPr>
          <w:p w14:paraId="6C2595D1" w14:textId="77777777" w:rsidR="00D8347C" w:rsidRDefault="00D8347C" w:rsidP="002C418D">
            <w:pPr>
              <w:pStyle w:val="Nidungvnbn"/>
              <w:spacing w:before="120"/>
              <w:ind w:firstLine="142"/>
              <w:jc w:val="left"/>
              <w:rPr>
                <w:b/>
              </w:rPr>
            </w:pPr>
            <w:r>
              <w:rPr>
                <w:b/>
              </w:rPr>
              <w:t>Alternative Flow:</w:t>
            </w:r>
          </w:p>
        </w:tc>
        <w:tc>
          <w:tcPr>
            <w:tcW w:w="6804" w:type="dxa"/>
            <w:vAlign w:val="center"/>
          </w:tcPr>
          <w:p w14:paraId="78F168C9" w14:textId="77777777" w:rsidR="00D8347C" w:rsidRDefault="00D8347C" w:rsidP="002C418D">
            <w:pPr>
              <w:pStyle w:val="Nidungvnbn"/>
              <w:keepNext/>
              <w:spacing w:before="120"/>
              <w:ind w:firstLine="142"/>
              <w:jc w:val="left"/>
            </w:pPr>
          </w:p>
        </w:tc>
      </w:tr>
      <w:tr w:rsidR="00FE424E" w14:paraId="34DC9FB1" w14:textId="77777777" w:rsidTr="00944D85">
        <w:tc>
          <w:tcPr>
            <w:tcW w:w="2405" w:type="dxa"/>
            <w:vAlign w:val="center"/>
          </w:tcPr>
          <w:p w14:paraId="52F2788E" w14:textId="353F7480" w:rsidR="00FE424E" w:rsidRDefault="00FE424E" w:rsidP="002C418D">
            <w:pPr>
              <w:pStyle w:val="Nidungvnbn"/>
              <w:spacing w:before="120"/>
              <w:ind w:firstLine="142"/>
              <w:jc w:val="left"/>
              <w:rPr>
                <w:b/>
              </w:rPr>
            </w:pPr>
            <w:r>
              <w:rPr>
                <w:b/>
              </w:rPr>
              <w:t>Exception Flow:</w:t>
            </w:r>
          </w:p>
        </w:tc>
        <w:tc>
          <w:tcPr>
            <w:tcW w:w="6804" w:type="dxa"/>
            <w:vAlign w:val="center"/>
          </w:tcPr>
          <w:p w14:paraId="3B07C9FC" w14:textId="77777777" w:rsidR="00FE424E" w:rsidRDefault="00FE424E" w:rsidP="002C418D">
            <w:pPr>
              <w:pStyle w:val="Nidungvnbn"/>
              <w:keepNext/>
              <w:spacing w:before="120"/>
              <w:ind w:firstLine="142"/>
              <w:jc w:val="left"/>
            </w:pPr>
          </w:p>
        </w:tc>
      </w:tr>
    </w:tbl>
    <w:p w14:paraId="261419D2" w14:textId="2274D44A" w:rsidR="00D8347C" w:rsidRDefault="00D8347C" w:rsidP="00D8347C">
      <w:pPr>
        <w:pStyle w:val="Caption"/>
      </w:pPr>
      <w:bookmarkStart w:id="39" w:name="_Toc60872611"/>
      <w:r>
        <w:t xml:space="preserve">Table </w:t>
      </w:r>
      <w:fldSimple w:instr=" STYLEREF 1 \s ">
        <w:r w:rsidR="009A7FC0">
          <w:rPr>
            <w:noProof/>
          </w:rPr>
          <w:t>2</w:t>
        </w:r>
      </w:fldSimple>
      <w:r w:rsidR="009A7FC0">
        <w:t>.</w:t>
      </w:r>
      <w:fldSimple w:instr=" SEQ Table \* ARABIC \s 1 ">
        <w:r w:rsidR="009A7FC0">
          <w:rPr>
            <w:noProof/>
          </w:rPr>
          <w:t>17</w:t>
        </w:r>
      </w:fldSimple>
      <w:r>
        <w:t xml:space="preserve">: Use Case “Delete </w:t>
      </w:r>
      <w:r w:rsidR="00CC3968">
        <w:t>Subject</w:t>
      </w:r>
      <w:r>
        <w:t>”.</w:t>
      </w:r>
      <w:bookmarkEnd w:id="39"/>
    </w:p>
    <w:tbl>
      <w:tblPr>
        <w:tblStyle w:val="TableGrid"/>
        <w:tblW w:w="0" w:type="auto"/>
        <w:tblLook w:val="04A0" w:firstRow="1" w:lastRow="0" w:firstColumn="1" w:lastColumn="0" w:noHBand="0" w:noVBand="1"/>
      </w:tblPr>
      <w:tblGrid>
        <w:gridCol w:w="2689"/>
        <w:gridCol w:w="6422"/>
      </w:tblGrid>
      <w:tr w:rsidR="00D64560" w14:paraId="77C5AABC" w14:textId="77777777" w:rsidTr="00944D85">
        <w:tc>
          <w:tcPr>
            <w:tcW w:w="2689" w:type="dxa"/>
          </w:tcPr>
          <w:p w14:paraId="5EC57175" w14:textId="125226D4" w:rsidR="00D64560" w:rsidRPr="00156F8F" w:rsidRDefault="00156F8F" w:rsidP="00D64560">
            <w:pPr>
              <w:pStyle w:val="Nidungvnbn"/>
              <w:spacing w:before="120"/>
              <w:ind w:firstLine="142"/>
              <w:jc w:val="left"/>
              <w:rPr>
                <w:b/>
                <w:bCs/>
              </w:rPr>
            </w:pPr>
            <w:r>
              <w:rPr>
                <w:b/>
                <w:bCs/>
              </w:rPr>
              <w:t>Use Case ID:</w:t>
            </w:r>
          </w:p>
        </w:tc>
        <w:tc>
          <w:tcPr>
            <w:tcW w:w="6422" w:type="dxa"/>
          </w:tcPr>
          <w:p w14:paraId="579E879E" w14:textId="4A1D51FE" w:rsidR="00D64560" w:rsidRDefault="00156F8F" w:rsidP="00D64560">
            <w:pPr>
              <w:pStyle w:val="Nidungvnbn"/>
              <w:keepNext/>
              <w:spacing w:before="120"/>
              <w:ind w:firstLine="142"/>
              <w:jc w:val="left"/>
            </w:pPr>
            <w:r>
              <w:t>UC17.</w:t>
            </w:r>
          </w:p>
        </w:tc>
      </w:tr>
      <w:tr w:rsidR="00156F8F" w14:paraId="5B629911" w14:textId="77777777" w:rsidTr="00944D85">
        <w:tc>
          <w:tcPr>
            <w:tcW w:w="2689" w:type="dxa"/>
          </w:tcPr>
          <w:p w14:paraId="73682D55" w14:textId="45AEAFE9" w:rsidR="00156F8F" w:rsidRDefault="00156F8F" w:rsidP="00D64560">
            <w:pPr>
              <w:pStyle w:val="Nidungvnbn"/>
              <w:spacing w:before="120"/>
              <w:ind w:firstLine="142"/>
              <w:jc w:val="left"/>
              <w:rPr>
                <w:b/>
                <w:bCs/>
              </w:rPr>
            </w:pPr>
            <w:r>
              <w:rPr>
                <w:b/>
                <w:bCs/>
              </w:rPr>
              <w:t>Use Case Name:</w:t>
            </w:r>
          </w:p>
        </w:tc>
        <w:tc>
          <w:tcPr>
            <w:tcW w:w="6422" w:type="dxa"/>
          </w:tcPr>
          <w:p w14:paraId="7EA00166" w14:textId="2363E38D" w:rsidR="00156F8F" w:rsidRDefault="00156F8F" w:rsidP="00D64560">
            <w:pPr>
              <w:pStyle w:val="Nidungvnbn"/>
              <w:keepNext/>
              <w:spacing w:before="120"/>
              <w:ind w:firstLine="142"/>
              <w:jc w:val="left"/>
            </w:pPr>
            <w:r w:rsidRPr="00156F8F">
              <w:t>Add Training Program</w:t>
            </w:r>
            <w:r>
              <w:t>.</w:t>
            </w:r>
          </w:p>
        </w:tc>
      </w:tr>
      <w:tr w:rsidR="00156F8F" w14:paraId="264A71DD" w14:textId="77777777" w:rsidTr="00944D85">
        <w:tc>
          <w:tcPr>
            <w:tcW w:w="2689" w:type="dxa"/>
          </w:tcPr>
          <w:p w14:paraId="0976DF22" w14:textId="1D1E5824" w:rsidR="00156F8F" w:rsidRDefault="00156F8F" w:rsidP="00D64560">
            <w:pPr>
              <w:pStyle w:val="Nidungvnbn"/>
              <w:spacing w:before="120"/>
              <w:ind w:firstLine="142"/>
              <w:jc w:val="left"/>
              <w:rPr>
                <w:b/>
                <w:bCs/>
              </w:rPr>
            </w:pPr>
            <w:r>
              <w:rPr>
                <w:b/>
                <w:bCs/>
              </w:rPr>
              <w:t>Description:</w:t>
            </w:r>
          </w:p>
        </w:tc>
        <w:tc>
          <w:tcPr>
            <w:tcW w:w="6422" w:type="dxa"/>
          </w:tcPr>
          <w:p w14:paraId="305ACBD5" w14:textId="1C7CCC61" w:rsidR="00156F8F" w:rsidRPr="00156F8F" w:rsidRDefault="00156F8F" w:rsidP="00D64560">
            <w:pPr>
              <w:pStyle w:val="Nidungvnbn"/>
              <w:keepNext/>
              <w:spacing w:before="120"/>
              <w:ind w:firstLine="142"/>
              <w:jc w:val="left"/>
            </w:pPr>
            <w:r>
              <w:t>This use case allow user to add a new training program.</w:t>
            </w:r>
          </w:p>
        </w:tc>
      </w:tr>
      <w:tr w:rsidR="00156F8F" w14:paraId="579FFD51" w14:textId="77777777" w:rsidTr="00944D85">
        <w:tc>
          <w:tcPr>
            <w:tcW w:w="2689" w:type="dxa"/>
            <w:vAlign w:val="center"/>
          </w:tcPr>
          <w:p w14:paraId="46BBBBC2" w14:textId="5557FBAD" w:rsidR="00156F8F" w:rsidRDefault="00156F8F" w:rsidP="00156F8F">
            <w:pPr>
              <w:pStyle w:val="Nidungvnbn"/>
              <w:spacing w:before="120"/>
              <w:ind w:firstLine="142"/>
              <w:jc w:val="left"/>
              <w:rPr>
                <w:b/>
                <w:bCs/>
              </w:rPr>
            </w:pPr>
            <w:r>
              <w:rPr>
                <w:b/>
              </w:rPr>
              <w:t>Actor(s):</w:t>
            </w:r>
          </w:p>
        </w:tc>
        <w:tc>
          <w:tcPr>
            <w:tcW w:w="6422" w:type="dxa"/>
          </w:tcPr>
          <w:p w14:paraId="2B1ECCB5" w14:textId="1EAFEBA7" w:rsidR="00156F8F" w:rsidRDefault="00156F8F" w:rsidP="00156F8F">
            <w:pPr>
              <w:pStyle w:val="Nidungvnbn"/>
              <w:keepNext/>
              <w:spacing w:before="120"/>
              <w:ind w:firstLine="142"/>
              <w:jc w:val="left"/>
            </w:pPr>
            <w:r>
              <w:t>Admin</w:t>
            </w:r>
          </w:p>
        </w:tc>
      </w:tr>
      <w:tr w:rsidR="00156F8F" w14:paraId="1EA13203" w14:textId="77777777" w:rsidTr="00944D85">
        <w:tc>
          <w:tcPr>
            <w:tcW w:w="2689" w:type="dxa"/>
            <w:vAlign w:val="center"/>
          </w:tcPr>
          <w:p w14:paraId="2D0577CE" w14:textId="4DB369A7" w:rsidR="00156F8F" w:rsidRDefault="00156F8F" w:rsidP="00156F8F">
            <w:pPr>
              <w:pStyle w:val="Nidungvnbn"/>
              <w:spacing w:before="120"/>
              <w:ind w:firstLine="142"/>
              <w:jc w:val="left"/>
              <w:rPr>
                <w:b/>
              </w:rPr>
            </w:pPr>
            <w:r>
              <w:rPr>
                <w:b/>
              </w:rPr>
              <w:t>Pre-conditions:</w:t>
            </w:r>
          </w:p>
        </w:tc>
        <w:tc>
          <w:tcPr>
            <w:tcW w:w="6422" w:type="dxa"/>
          </w:tcPr>
          <w:p w14:paraId="45D1D9E6" w14:textId="10E16642" w:rsidR="00156F8F" w:rsidRDefault="00472423" w:rsidP="00156F8F">
            <w:pPr>
              <w:pStyle w:val="Nidungvnbn"/>
              <w:keepNext/>
              <w:spacing w:before="120"/>
              <w:ind w:firstLine="142"/>
              <w:jc w:val="left"/>
            </w:pPr>
            <w:r>
              <w:t>User is permitted to access the dashboard.</w:t>
            </w:r>
          </w:p>
        </w:tc>
      </w:tr>
      <w:tr w:rsidR="00156F8F" w14:paraId="0CCB3021" w14:textId="77777777" w:rsidTr="00944D85">
        <w:tc>
          <w:tcPr>
            <w:tcW w:w="2689" w:type="dxa"/>
            <w:vAlign w:val="center"/>
          </w:tcPr>
          <w:p w14:paraId="72D9B059" w14:textId="10F959F4" w:rsidR="00156F8F" w:rsidRDefault="00156F8F" w:rsidP="00156F8F">
            <w:pPr>
              <w:pStyle w:val="Nidungvnbn"/>
              <w:spacing w:before="120"/>
              <w:ind w:firstLine="142"/>
              <w:jc w:val="left"/>
              <w:rPr>
                <w:b/>
              </w:rPr>
            </w:pPr>
            <w:r>
              <w:rPr>
                <w:b/>
              </w:rPr>
              <w:t>Post-conditions:</w:t>
            </w:r>
          </w:p>
        </w:tc>
        <w:tc>
          <w:tcPr>
            <w:tcW w:w="6422" w:type="dxa"/>
          </w:tcPr>
          <w:p w14:paraId="244F2F02" w14:textId="63CBFAA1" w:rsidR="00156F8F" w:rsidRDefault="00472423" w:rsidP="00156F8F">
            <w:pPr>
              <w:pStyle w:val="Nidungvnbn"/>
              <w:keepNext/>
              <w:spacing w:before="120"/>
              <w:ind w:firstLine="142"/>
              <w:jc w:val="left"/>
            </w:pPr>
            <w:r>
              <w:t>A new training program is enlisted</w:t>
            </w:r>
          </w:p>
        </w:tc>
      </w:tr>
      <w:tr w:rsidR="00156F8F" w14:paraId="471F9799" w14:textId="77777777" w:rsidTr="00944D85">
        <w:tc>
          <w:tcPr>
            <w:tcW w:w="2689" w:type="dxa"/>
            <w:vAlign w:val="center"/>
          </w:tcPr>
          <w:p w14:paraId="25DDA4BC" w14:textId="2207934A" w:rsidR="00156F8F" w:rsidRDefault="00156F8F" w:rsidP="00156F8F">
            <w:pPr>
              <w:pStyle w:val="Nidungvnbn"/>
              <w:spacing w:before="120"/>
              <w:ind w:firstLine="142"/>
              <w:jc w:val="left"/>
              <w:rPr>
                <w:b/>
              </w:rPr>
            </w:pPr>
            <w:r>
              <w:rPr>
                <w:b/>
              </w:rPr>
              <w:lastRenderedPageBreak/>
              <w:t>Main Flow:</w:t>
            </w:r>
          </w:p>
        </w:tc>
        <w:tc>
          <w:tcPr>
            <w:tcW w:w="6422" w:type="dxa"/>
          </w:tcPr>
          <w:p w14:paraId="6F808707" w14:textId="77777777" w:rsidR="00156F8F" w:rsidRDefault="00472423" w:rsidP="00156F8F">
            <w:pPr>
              <w:pStyle w:val="Nidungvnbn"/>
              <w:keepNext/>
              <w:spacing w:before="120"/>
              <w:ind w:firstLine="142"/>
              <w:jc w:val="left"/>
            </w:pPr>
            <w:r>
              <w:t>1. User click the button “Quản Lý Chương Trình Đào Tạo” on the left sidebar.</w:t>
            </w:r>
          </w:p>
          <w:p w14:paraId="41DFF5DC" w14:textId="77777777" w:rsidR="00472423" w:rsidRDefault="00472423" w:rsidP="00156F8F">
            <w:pPr>
              <w:pStyle w:val="Nidungvnbn"/>
              <w:keepNext/>
              <w:spacing w:before="120"/>
              <w:ind w:firstLine="142"/>
              <w:jc w:val="left"/>
            </w:pPr>
            <w:r>
              <w:t>2. System displays a list of training programs.</w:t>
            </w:r>
          </w:p>
          <w:p w14:paraId="2BF6DB91" w14:textId="77777777" w:rsidR="00472423" w:rsidRDefault="00472423" w:rsidP="00156F8F">
            <w:pPr>
              <w:pStyle w:val="Nidungvnbn"/>
              <w:keepNext/>
              <w:spacing w:before="120"/>
              <w:ind w:firstLine="142"/>
              <w:jc w:val="left"/>
            </w:pPr>
            <w:r>
              <w:t xml:space="preserve">3. </w:t>
            </w:r>
            <w:r w:rsidR="007E4C97">
              <w:t>User click button “+” on top of the list.</w:t>
            </w:r>
          </w:p>
          <w:p w14:paraId="3364E29A" w14:textId="77777777" w:rsidR="007E4C97" w:rsidRDefault="007E4C97" w:rsidP="00156F8F">
            <w:pPr>
              <w:pStyle w:val="Nidungvnbn"/>
              <w:keepNext/>
              <w:spacing w:before="120"/>
              <w:ind w:firstLine="142"/>
              <w:jc w:val="left"/>
            </w:pPr>
            <w:r>
              <w:t>4. System displays a form which allows user to add a new training program.</w:t>
            </w:r>
          </w:p>
          <w:p w14:paraId="104C7ABE" w14:textId="77777777" w:rsidR="007E4C97" w:rsidRDefault="007E4C97" w:rsidP="00156F8F">
            <w:pPr>
              <w:pStyle w:val="Nidungvnbn"/>
              <w:keepNext/>
              <w:spacing w:before="120"/>
              <w:ind w:firstLine="142"/>
              <w:jc w:val="left"/>
            </w:pPr>
            <w:r>
              <w:t>5. User enters the information and submits.</w:t>
            </w:r>
          </w:p>
          <w:p w14:paraId="75C5470A" w14:textId="550D9B7A" w:rsidR="007E4C97" w:rsidRDefault="007E4C97" w:rsidP="007E4C97">
            <w:pPr>
              <w:pStyle w:val="Nidungvnbn"/>
              <w:keepNext/>
              <w:spacing w:before="120"/>
              <w:ind w:firstLine="142"/>
              <w:jc w:val="left"/>
            </w:pPr>
            <w:r>
              <w:t>6. System validate</w:t>
            </w:r>
            <w:r w:rsidR="00944D85">
              <w:t>s</w:t>
            </w:r>
            <w:r>
              <w:t xml:space="preserve"> these information.</w:t>
            </w:r>
          </w:p>
          <w:p w14:paraId="43058DD9" w14:textId="409F664B" w:rsidR="007E4C97" w:rsidRDefault="007E4C97" w:rsidP="007E4C97">
            <w:pPr>
              <w:pStyle w:val="Nidungvnbn"/>
              <w:keepNext/>
              <w:spacing w:before="120"/>
              <w:ind w:firstLine="142"/>
              <w:jc w:val="left"/>
            </w:pPr>
            <w:r>
              <w:t>7. Use Case ends.</w:t>
            </w:r>
          </w:p>
        </w:tc>
      </w:tr>
      <w:tr w:rsidR="00156F8F" w14:paraId="2A7197A2" w14:textId="77777777" w:rsidTr="00944D85">
        <w:tc>
          <w:tcPr>
            <w:tcW w:w="2689" w:type="dxa"/>
            <w:vAlign w:val="center"/>
          </w:tcPr>
          <w:p w14:paraId="4C047EC0" w14:textId="62D2D95F" w:rsidR="00156F8F" w:rsidRDefault="00156F8F" w:rsidP="00156F8F">
            <w:pPr>
              <w:pStyle w:val="Nidungvnbn"/>
              <w:spacing w:before="120"/>
              <w:ind w:firstLine="142"/>
              <w:jc w:val="left"/>
              <w:rPr>
                <w:b/>
              </w:rPr>
            </w:pPr>
            <w:r>
              <w:rPr>
                <w:b/>
              </w:rPr>
              <w:t>Alternative Flow:</w:t>
            </w:r>
          </w:p>
        </w:tc>
        <w:tc>
          <w:tcPr>
            <w:tcW w:w="6422" w:type="dxa"/>
          </w:tcPr>
          <w:p w14:paraId="1C91A95D" w14:textId="77777777" w:rsidR="00156F8F" w:rsidRDefault="007E4C97" w:rsidP="00156F8F">
            <w:pPr>
              <w:pStyle w:val="Nidungvnbn"/>
              <w:keepNext/>
              <w:spacing w:before="120"/>
              <w:ind w:firstLine="142"/>
              <w:jc w:val="left"/>
            </w:pPr>
            <w:r>
              <w:t>6a. Missing the required informations</w:t>
            </w:r>
          </w:p>
          <w:p w14:paraId="3DBBD961" w14:textId="77777777" w:rsidR="007E4C97" w:rsidRDefault="007E4C97" w:rsidP="00156F8F">
            <w:pPr>
              <w:pStyle w:val="Nidungvnbn"/>
              <w:keepNext/>
              <w:spacing w:before="120"/>
              <w:ind w:firstLine="142"/>
              <w:jc w:val="left"/>
            </w:pPr>
            <w:r>
              <w:t>1. Error messages display under these required fields.</w:t>
            </w:r>
          </w:p>
          <w:p w14:paraId="637F6C7B" w14:textId="35678BA1" w:rsidR="007E4C97" w:rsidRDefault="007E4C97" w:rsidP="00156F8F">
            <w:pPr>
              <w:pStyle w:val="Nidungvnbn"/>
              <w:keepNext/>
              <w:spacing w:before="120"/>
              <w:ind w:firstLine="142"/>
              <w:jc w:val="left"/>
            </w:pPr>
            <w:r>
              <w:t>2. Use Case resumes in main flow step 5</w:t>
            </w:r>
          </w:p>
        </w:tc>
      </w:tr>
      <w:tr w:rsidR="00156F8F" w14:paraId="47DF40CB" w14:textId="77777777" w:rsidTr="00944D85">
        <w:tc>
          <w:tcPr>
            <w:tcW w:w="2689" w:type="dxa"/>
            <w:vAlign w:val="center"/>
          </w:tcPr>
          <w:p w14:paraId="7149F130" w14:textId="5AC585A9" w:rsidR="00156F8F" w:rsidRDefault="00156F8F" w:rsidP="00156F8F">
            <w:pPr>
              <w:pStyle w:val="Nidungvnbn"/>
              <w:spacing w:before="120"/>
              <w:ind w:firstLine="142"/>
              <w:jc w:val="left"/>
              <w:rPr>
                <w:b/>
              </w:rPr>
            </w:pPr>
            <w:r>
              <w:rPr>
                <w:b/>
              </w:rPr>
              <w:t>Exception Flow:</w:t>
            </w:r>
          </w:p>
        </w:tc>
        <w:tc>
          <w:tcPr>
            <w:tcW w:w="6422" w:type="dxa"/>
          </w:tcPr>
          <w:p w14:paraId="3CB6B234" w14:textId="77777777" w:rsidR="00156F8F" w:rsidRDefault="00156F8F" w:rsidP="007E4C97">
            <w:pPr>
              <w:pStyle w:val="Nidungvnbn"/>
              <w:keepNext/>
              <w:spacing w:before="120"/>
              <w:ind w:firstLine="142"/>
              <w:jc w:val="left"/>
            </w:pPr>
          </w:p>
        </w:tc>
      </w:tr>
    </w:tbl>
    <w:p w14:paraId="079CAE5E" w14:textId="755866F0" w:rsidR="00D64560" w:rsidRDefault="007E4C97" w:rsidP="007E4C97">
      <w:pPr>
        <w:pStyle w:val="Caption"/>
      </w:pPr>
      <w:bookmarkStart w:id="40" w:name="_Toc60872612"/>
      <w:r>
        <w:t xml:space="preserve">Table </w:t>
      </w:r>
      <w:fldSimple w:instr=" STYLEREF 1 \s ">
        <w:r w:rsidR="009A7FC0">
          <w:rPr>
            <w:noProof/>
          </w:rPr>
          <w:t>2</w:t>
        </w:r>
      </w:fldSimple>
      <w:r w:rsidR="009A7FC0">
        <w:t>.</w:t>
      </w:r>
      <w:fldSimple w:instr=" SEQ Table \* ARABIC \s 1 ">
        <w:r w:rsidR="009A7FC0">
          <w:rPr>
            <w:noProof/>
          </w:rPr>
          <w:t>18</w:t>
        </w:r>
      </w:fldSimple>
      <w:r>
        <w:t xml:space="preserve">: </w:t>
      </w:r>
      <w:r w:rsidR="00917B9F">
        <w:t>Use Case “Add Training Program”</w:t>
      </w:r>
      <w:r w:rsidR="00D321EB">
        <w:t>.</w:t>
      </w:r>
      <w:bookmarkEnd w:id="40"/>
    </w:p>
    <w:tbl>
      <w:tblPr>
        <w:tblStyle w:val="TableGrid"/>
        <w:tblW w:w="0" w:type="auto"/>
        <w:tblLook w:val="04A0" w:firstRow="1" w:lastRow="0" w:firstColumn="1" w:lastColumn="0" w:noHBand="0" w:noVBand="1"/>
      </w:tblPr>
      <w:tblGrid>
        <w:gridCol w:w="2689"/>
        <w:gridCol w:w="6422"/>
      </w:tblGrid>
      <w:tr w:rsidR="00250453" w14:paraId="31B8014B" w14:textId="77777777" w:rsidTr="00952156">
        <w:tc>
          <w:tcPr>
            <w:tcW w:w="2689" w:type="dxa"/>
          </w:tcPr>
          <w:p w14:paraId="1624FD98" w14:textId="77777777" w:rsidR="00250453" w:rsidRPr="00156F8F" w:rsidRDefault="00250453" w:rsidP="00952156">
            <w:pPr>
              <w:pStyle w:val="Nidungvnbn"/>
              <w:spacing w:before="120"/>
              <w:ind w:firstLine="142"/>
              <w:jc w:val="left"/>
              <w:rPr>
                <w:b/>
                <w:bCs/>
              </w:rPr>
            </w:pPr>
            <w:r>
              <w:rPr>
                <w:b/>
                <w:bCs/>
              </w:rPr>
              <w:t>Use Case ID:</w:t>
            </w:r>
          </w:p>
        </w:tc>
        <w:tc>
          <w:tcPr>
            <w:tcW w:w="6422" w:type="dxa"/>
          </w:tcPr>
          <w:p w14:paraId="24216F4F" w14:textId="39401202" w:rsidR="00250453" w:rsidRDefault="00250453" w:rsidP="00952156">
            <w:pPr>
              <w:pStyle w:val="Nidungvnbn"/>
              <w:keepNext/>
              <w:spacing w:before="120"/>
              <w:ind w:firstLine="142"/>
              <w:jc w:val="left"/>
            </w:pPr>
            <w:r>
              <w:t>UC18.</w:t>
            </w:r>
          </w:p>
        </w:tc>
      </w:tr>
      <w:tr w:rsidR="00250453" w14:paraId="1155B74A" w14:textId="77777777" w:rsidTr="00952156">
        <w:tc>
          <w:tcPr>
            <w:tcW w:w="2689" w:type="dxa"/>
          </w:tcPr>
          <w:p w14:paraId="7B165AAE" w14:textId="77777777" w:rsidR="00250453" w:rsidRDefault="00250453" w:rsidP="00952156">
            <w:pPr>
              <w:pStyle w:val="Nidungvnbn"/>
              <w:spacing w:before="120"/>
              <w:ind w:firstLine="142"/>
              <w:jc w:val="left"/>
              <w:rPr>
                <w:b/>
                <w:bCs/>
              </w:rPr>
            </w:pPr>
            <w:r>
              <w:rPr>
                <w:b/>
                <w:bCs/>
              </w:rPr>
              <w:t>Use Case Name:</w:t>
            </w:r>
          </w:p>
        </w:tc>
        <w:tc>
          <w:tcPr>
            <w:tcW w:w="6422" w:type="dxa"/>
          </w:tcPr>
          <w:p w14:paraId="23A1CD82" w14:textId="7530A456" w:rsidR="00250453" w:rsidRDefault="00250453" w:rsidP="00952156">
            <w:pPr>
              <w:pStyle w:val="Nidungvnbn"/>
              <w:keepNext/>
              <w:spacing w:before="120"/>
              <w:ind w:firstLine="142"/>
              <w:jc w:val="left"/>
            </w:pPr>
            <w:r>
              <w:t>Update</w:t>
            </w:r>
            <w:r w:rsidRPr="00156F8F">
              <w:t xml:space="preserve"> Training Program</w:t>
            </w:r>
            <w:r>
              <w:t>.</w:t>
            </w:r>
          </w:p>
        </w:tc>
      </w:tr>
      <w:tr w:rsidR="00250453" w:rsidRPr="00156F8F" w14:paraId="6F3B4C4A" w14:textId="77777777" w:rsidTr="00952156">
        <w:tc>
          <w:tcPr>
            <w:tcW w:w="2689" w:type="dxa"/>
          </w:tcPr>
          <w:p w14:paraId="20655B2A" w14:textId="77777777" w:rsidR="00250453" w:rsidRDefault="00250453" w:rsidP="00952156">
            <w:pPr>
              <w:pStyle w:val="Nidungvnbn"/>
              <w:spacing w:before="120"/>
              <w:ind w:firstLine="142"/>
              <w:jc w:val="left"/>
              <w:rPr>
                <w:b/>
                <w:bCs/>
              </w:rPr>
            </w:pPr>
            <w:r>
              <w:rPr>
                <w:b/>
                <w:bCs/>
              </w:rPr>
              <w:t>Description:</w:t>
            </w:r>
          </w:p>
        </w:tc>
        <w:tc>
          <w:tcPr>
            <w:tcW w:w="6422" w:type="dxa"/>
          </w:tcPr>
          <w:p w14:paraId="6B672675" w14:textId="1C5BC2E1" w:rsidR="00250453" w:rsidRPr="00156F8F" w:rsidRDefault="00250453" w:rsidP="00952156">
            <w:pPr>
              <w:pStyle w:val="Nidungvnbn"/>
              <w:keepNext/>
              <w:spacing w:before="120"/>
              <w:ind w:firstLine="142"/>
              <w:jc w:val="left"/>
            </w:pPr>
            <w:r>
              <w:t>This use case allow user to update the information of training program.</w:t>
            </w:r>
          </w:p>
        </w:tc>
      </w:tr>
      <w:tr w:rsidR="00250453" w14:paraId="06D5A8D3" w14:textId="77777777" w:rsidTr="00952156">
        <w:tc>
          <w:tcPr>
            <w:tcW w:w="2689" w:type="dxa"/>
            <w:vAlign w:val="center"/>
          </w:tcPr>
          <w:p w14:paraId="50EAA167" w14:textId="77777777" w:rsidR="00250453" w:rsidRDefault="00250453" w:rsidP="00952156">
            <w:pPr>
              <w:pStyle w:val="Nidungvnbn"/>
              <w:spacing w:before="120"/>
              <w:ind w:firstLine="142"/>
              <w:jc w:val="left"/>
              <w:rPr>
                <w:b/>
                <w:bCs/>
              </w:rPr>
            </w:pPr>
            <w:r>
              <w:rPr>
                <w:b/>
              </w:rPr>
              <w:t>Actor(s):</w:t>
            </w:r>
          </w:p>
        </w:tc>
        <w:tc>
          <w:tcPr>
            <w:tcW w:w="6422" w:type="dxa"/>
          </w:tcPr>
          <w:p w14:paraId="543EC342" w14:textId="77777777" w:rsidR="00250453" w:rsidRDefault="00250453" w:rsidP="00952156">
            <w:pPr>
              <w:pStyle w:val="Nidungvnbn"/>
              <w:keepNext/>
              <w:spacing w:before="120"/>
              <w:ind w:firstLine="142"/>
              <w:jc w:val="left"/>
            </w:pPr>
            <w:r>
              <w:t>Admin</w:t>
            </w:r>
          </w:p>
        </w:tc>
      </w:tr>
      <w:tr w:rsidR="00250453" w14:paraId="397711D2" w14:textId="77777777" w:rsidTr="00952156">
        <w:tc>
          <w:tcPr>
            <w:tcW w:w="2689" w:type="dxa"/>
            <w:vAlign w:val="center"/>
          </w:tcPr>
          <w:p w14:paraId="4DBA6511" w14:textId="77777777" w:rsidR="00250453" w:rsidRDefault="00250453" w:rsidP="00952156">
            <w:pPr>
              <w:pStyle w:val="Nidungvnbn"/>
              <w:spacing w:before="120"/>
              <w:ind w:firstLine="142"/>
              <w:jc w:val="left"/>
              <w:rPr>
                <w:b/>
              </w:rPr>
            </w:pPr>
            <w:r>
              <w:rPr>
                <w:b/>
              </w:rPr>
              <w:t>Pre-conditions:</w:t>
            </w:r>
          </w:p>
        </w:tc>
        <w:tc>
          <w:tcPr>
            <w:tcW w:w="6422" w:type="dxa"/>
          </w:tcPr>
          <w:p w14:paraId="02C422C8" w14:textId="77777777" w:rsidR="00250453" w:rsidRDefault="00250453" w:rsidP="00952156">
            <w:pPr>
              <w:pStyle w:val="Nidungvnbn"/>
              <w:keepNext/>
              <w:spacing w:before="120"/>
              <w:ind w:firstLine="142"/>
              <w:jc w:val="left"/>
            </w:pPr>
            <w:r>
              <w:t>User is permitted to access the dashboard.</w:t>
            </w:r>
          </w:p>
        </w:tc>
      </w:tr>
      <w:tr w:rsidR="00250453" w14:paraId="1E444232" w14:textId="77777777" w:rsidTr="00952156">
        <w:tc>
          <w:tcPr>
            <w:tcW w:w="2689" w:type="dxa"/>
            <w:vAlign w:val="center"/>
          </w:tcPr>
          <w:p w14:paraId="27F383DA" w14:textId="77777777" w:rsidR="00250453" w:rsidRDefault="00250453" w:rsidP="00952156">
            <w:pPr>
              <w:pStyle w:val="Nidungvnbn"/>
              <w:spacing w:before="120"/>
              <w:ind w:firstLine="142"/>
              <w:jc w:val="left"/>
              <w:rPr>
                <w:b/>
              </w:rPr>
            </w:pPr>
            <w:r>
              <w:rPr>
                <w:b/>
              </w:rPr>
              <w:t>Post-conditions:</w:t>
            </w:r>
          </w:p>
        </w:tc>
        <w:tc>
          <w:tcPr>
            <w:tcW w:w="6422" w:type="dxa"/>
          </w:tcPr>
          <w:p w14:paraId="44161584" w14:textId="220611F3" w:rsidR="00250453" w:rsidRDefault="00250453" w:rsidP="00952156">
            <w:pPr>
              <w:pStyle w:val="Nidungvnbn"/>
              <w:keepNext/>
              <w:spacing w:before="120"/>
              <w:ind w:firstLine="142"/>
              <w:jc w:val="left"/>
            </w:pPr>
            <w:r>
              <w:t>A new information of training program is updated</w:t>
            </w:r>
          </w:p>
        </w:tc>
      </w:tr>
      <w:tr w:rsidR="00250453" w14:paraId="08361613" w14:textId="77777777" w:rsidTr="00952156">
        <w:tc>
          <w:tcPr>
            <w:tcW w:w="2689" w:type="dxa"/>
            <w:vAlign w:val="center"/>
          </w:tcPr>
          <w:p w14:paraId="3BAC3874" w14:textId="77777777" w:rsidR="00250453" w:rsidRDefault="00250453" w:rsidP="00952156">
            <w:pPr>
              <w:pStyle w:val="Nidungvnbn"/>
              <w:spacing w:before="120"/>
              <w:ind w:firstLine="142"/>
              <w:jc w:val="left"/>
              <w:rPr>
                <w:b/>
              </w:rPr>
            </w:pPr>
            <w:r>
              <w:rPr>
                <w:b/>
              </w:rPr>
              <w:lastRenderedPageBreak/>
              <w:t>Main Flow:</w:t>
            </w:r>
          </w:p>
        </w:tc>
        <w:tc>
          <w:tcPr>
            <w:tcW w:w="6422" w:type="dxa"/>
          </w:tcPr>
          <w:p w14:paraId="58FE8E22" w14:textId="3D4F064C" w:rsidR="00250453" w:rsidRDefault="00250453" w:rsidP="00952156">
            <w:pPr>
              <w:pStyle w:val="Nidungvnbn"/>
              <w:keepNext/>
              <w:spacing w:before="120"/>
              <w:ind w:firstLine="142"/>
              <w:jc w:val="left"/>
            </w:pPr>
            <w:r>
              <w:t>1. User clicks the button “Quản Lý Chương Trình Đào Tạo” on the left sidebar.</w:t>
            </w:r>
          </w:p>
          <w:p w14:paraId="389F9FF2" w14:textId="77777777" w:rsidR="00250453" w:rsidRDefault="00250453" w:rsidP="00952156">
            <w:pPr>
              <w:pStyle w:val="Nidungvnbn"/>
              <w:keepNext/>
              <w:spacing w:before="120"/>
              <w:ind w:firstLine="142"/>
              <w:jc w:val="left"/>
            </w:pPr>
            <w:r>
              <w:t>2. System displays a list of training programs.</w:t>
            </w:r>
          </w:p>
          <w:p w14:paraId="5EC7C87A" w14:textId="50E005E5" w:rsidR="00250453" w:rsidRDefault="00250453" w:rsidP="00952156">
            <w:pPr>
              <w:pStyle w:val="Nidungvnbn"/>
              <w:keepNext/>
              <w:spacing w:before="120"/>
              <w:ind w:firstLine="142"/>
              <w:jc w:val="left"/>
            </w:pPr>
            <w:r>
              <w:t>3. User clicks button “</w:t>
            </w:r>
            <w:r>
              <w:sym w:font="Wingdings" w:char="F03F"/>
            </w:r>
            <w:r>
              <w:t>” on top of the list.</w:t>
            </w:r>
          </w:p>
          <w:p w14:paraId="3162C7B0" w14:textId="5CBCC50A" w:rsidR="00250453" w:rsidRDefault="00250453" w:rsidP="00952156">
            <w:pPr>
              <w:pStyle w:val="Nidungvnbn"/>
              <w:keepNext/>
              <w:spacing w:before="120"/>
              <w:ind w:firstLine="142"/>
              <w:jc w:val="left"/>
            </w:pPr>
            <w:r>
              <w:t>4. System displays a form which allows user to update a new information of training program.</w:t>
            </w:r>
          </w:p>
          <w:p w14:paraId="35937CD6" w14:textId="77777777" w:rsidR="00250453" w:rsidRDefault="00250453" w:rsidP="00952156">
            <w:pPr>
              <w:pStyle w:val="Nidungvnbn"/>
              <w:keepNext/>
              <w:spacing w:before="120"/>
              <w:ind w:firstLine="142"/>
              <w:jc w:val="left"/>
            </w:pPr>
            <w:r>
              <w:t>5. User enters the information and submits.</w:t>
            </w:r>
          </w:p>
          <w:p w14:paraId="7628E5AC" w14:textId="77777777" w:rsidR="00250453" w:rsidRDefault="00250453" w:rsidP="00952156">
            <w:pPr>
              <w:pStyle w:val="Nidungvnbn"/>
              <w:keepNext/>
              <w:spacing w:before="120"/>
              <w:ind w:firstLine="142"/>
              <w:jc w:val="left"/>
            </w:pPr>
            <w:r>
              <w:t>6. System validates these information.</w:t>
            </w:r>
          </w:p>
          <w:p w14:paraId="19FFDFB6" w14:textId="77777777" w:rsidR="00250453" w:rsidRDefault="00250453" w:rsidP="00952156">
            <w:pPr>
              <w:pStyle w:val="Nidungvnbn"/>
              <w:keepNext/>
              <w:spacing w:before="120"/>
              <w:ind w:firstLine="142"/>
              <w:jc w:val="left"/>
            </w:pPr>
            <w:r>
              <w:t>7. Use Case ends.</w:t>
            </w:r>
          </w:p>
        </w:tc>
      </w:tr>
      <w:tr w:rsidR="00250453" w14:paraId="0BF749EB" w14:textId="77777777" w:rsidTr="00952156">
        <w:tc>
          <w:tcPr>
            <w:tcW w:w="2689" w:type="dxa"/>
            <w:vAlign w:val="center"/>
          </w:tcPr>
          <w:p w14:paraId="1DF978EC" w14:textId="77777777" w:rsidR="00250453" w:rsidRDefault="00250453" w:rsidP="00952156">
            <w:pPr>
              <w:pStyle w:val="Nidungvnbn"/>
              <w:spacing w:before="120"/>
              <w:ind w:firstLine="142"/>
              <w:jc w:val="left"/>
              <w:rPr>
                <w:b/>
              </w:rPr>
            </w:pPr>
            <w:r>
              <w:rPr>
                <w:b/>
              </w:rPr>
              <w:t>Alternative Flow:</w:t>
            </w:r>
          </w:p>
        </w:tc>
        <w:tc>
          <w:tcPr>
            <w:tcW w:w="6422" w:type="dxa"/>
          </w:tcPr>
          <w:p w14:paraId="79A6B83F" w14:textId="1BB15EDD" w:rsidR="00250453" w:rsidRDefault="00250453" w:rsidP="00952156">
            <w:pPr>
              <w:pStyle w:val="Nidungvnbn"/>
              <w:keepNext/>
              <w:spacing w:before="120"/>
              <w:ind w:firstLine="142"/>
              <w:jc w:val="left"/>
            </w:pPr>
          </w:p>
        </w:tc>
      </w:tr>
      <w:tr w:rsidR="00250453" w14:paraId="15E4E710" w14:textId="77777777" w:rsidTr="00952156">
        <w:tc>
          <w:tcPr>
            <w:tcW w:w="2689" w:type="dxa"/>
            <w:vAlign w:val="center"/>
          </w:tcPr>
          <w:p w14:paraId="28DB67C2" w14:textId="77777777" w:rsidR="00250453" w:rsidRDefault="00250453" w:rsidP="00952156">
            <w:pPr>
              <w:pStyle w:val="Nidungvnbn"/>
              <w:spacing w:before="120"/>
              <w:ind w:firstLine="142"/>
              <w:jc w:val="left"/>
              <w:rPr>
                <w:b/>
              </w:rPr>
            </w:pPr>
            <w:r>
              <w:rPr>
                <w:b/>
              </w:rPr>
              <w:t>Exception Flow:</w:t>
            </w:r>
          </w:p>
        </w:tc>
        <w:tc>
          <w:tcPr>
            <w:tcW w:w="6422" w:type="dxa"/>
          </w:tcPr>
          <w:p w14:paraId="0428377A" w14:textId="77777777" w:rsidR="00250453" w:rsidRDefault="00250453" w:rsidP="00250453">
            <w:pPr>
              <w:pStyle w:val="Nidungvnbn"/>
              <w:keepNext/>
              <w:spacing w:before="120"/>
              <w:ind w:firstLine="142"/>
              <w:jc w:val="left"/>
            </w:pPr>
          </w:p>
        </w:tc>
      </w:tr>
    </w:tbl>
    <w:p w14:paraId="13F76D33" w14:textId="4B741C63" w:rsidR="00250453" w:rsidRDefault="00250453" w:rsidP="00250453">
      <w:pPr>
        <w:pStyle w:val="Caption"/>
      </w:pPr>
      <w:bookmarkStart w:id="41" w:name="_Toc60872613"/>
      <w:r>
        <w:t xml:space="preserve">Table </w:t>
      </w:r>
      <w:fldSimple w:instr=" STYLEREF 1 \s ">
        <w:r w:rsidR="009A7FC0">
          <w:rPr>
            <w:noProof/>
          </w:rPr>
          <w:t>2</w:t>
        </w:r>
      </w:fldSimple>
      <w:r w:rsidR="009A7FC0">
        <w:t>.</w:t>
      </w:r>
      <w:fldSimple w:instr=" SEQ Table \* ARABIC \s 1 ">
        <w:r w:rsidR="009A7FC0">
          <w:rPr>
            <w:noProof/>
          </w:rPr>
          <w:t>19</w:t>
        </w:r>
      </w:fldSimple>
      <w:r>
        <w:t>: Use Case “Update Training Program”.</w:t>
      </w:r>
      <w:bookmarkEnd w:id="41"/>
    </w:p>
    <w:tbl>
      <w:tblPr>
        <w:tblStyle w:val="TableGrid"/>
        <w:tblW w:w="0" w:type="auto"/>
        <w:tblLook w:val="04A0" w:firstRow="1" w:lastRow="0" w:firstColumn="1" w:lastColumn="0" w:noHBand="0" w:noVBand="1"/>
      </w:tblPr>
      <w:tblGrid>
        <w:gridCol w:w="2689"/>
        <w:gridCol w:w="6422"/>
      </w:tblGrid>
      <w:tr w:rsidR="00250453" w14:paraId="74870657" w14:textId="77777777" w:rsidTr="00952156">
        <w:tc>
          <w:tcPr>
            <w:tcW w:w="2689" w:type="dxa"/>
          </w:tcPr>
          <w:p w14:paraId="79BE2F2E" w14:textId="77777777" w:rsidR="00250453" w:rsidRPr="00156F8F" w:rsidRDefault="00250453" w:rsidP="00952156">
            <w:pPr>
              <w:pStyle w:val="Nidungvnbn"/>
              <w:spacing w:before="120"/>
              <w:ind w:firstLine="142"/>
              <w:jc w:val="left"/>
              <w:rPr>
                <w:b/>
                <w:bCs/>
              </w:rPr>
            </w:pPr>
            <w:r>
              <w:rPr>
                <w:b/>
                <w:bCs/>
              </w:rPr>
              <w:t>Use Case ID:</w:t>
            </w:r>
          </w:p>
        </w:tc>
        <w:tc>
          <w:tcPr>
            <w:tcW w:w="6422" w:type="dxa"/>
          </w:tcPr>
          <w:p w14:paraId="1024F2E5" w14:textId="1A0C3EDD" w:rsidR="00250453" w:rsidRDefault="00250453" w:rsidP="00952156">
            <w:pPr>
              <w:pStyle w:val="Nidungvnbn"/>
              <w:keepNext/>
              <w:spacing w:before="120"/>
              <w:ind w:firstLine="142"/>
              <w:jc w:val="left"/>
            </w:pPr>
            <w:r>
              <w:t>UC19.</w:t>
            </w:r>
          </w:p>
        </w:tc>
      </w:tr>
      <w:tr w:rsidR="00250453" w14:paraId="546F3CD4" w14:textId="77777777" w:rsidTr="00952156">
        <w:tc>
          <w:tcPr>
            <w:tcW w:w="2689" w:type="dxa"/>
          </w:tcPr>
          <w:p w14:paraId="7B0B3EEC" w14:textId="77777777" w:rsidR="00250453" w:rsidRDefault="00250453" w:rsidP="00952156">
            <w:pPr>
              <w:pStyle w:val="Nidungvnbn"/>
              <w:spacing w:before="120"/>
              <w:ind w:firstLine="142"/>
              <w:jc w:val="left"/>
              <w:rPr>
                <w:b/>
                <w:bCs/>
              </w:rPr>
            </w:pPr>
            <w:r>
              <w:rPr>
                <w:b/>
                <w:bCs/>
              </w:rPr>
              <w:t>Use Case Name:</w:t>
            </w:r>
          </w:p>
        </w:tc>
        <w:tc>
          <w:tcPr>
            <w:tcW w:w="6422" w:type="dxa"/>
          </w:tcPr>
          <w:p w14:paraId="7979E5BB" w14:textId="75E91ACD" w:rsidR="00250453" w:rsidRDefault="00250453" w:rsidP="00952156">
            <w:pPr>
              <w:pStyle w:val="Nidungvnbn"/>
              <w:keepNext/>
              <w:spacing w:before="120"/>
              <w:ind w:firstLine="142"/>
              <w:jc w:val="left"/>
            </w:pPr>
            <w:r>
              <w:t>Delete</w:t>
            </w:r>
            <w:r w:rsidRPr="00156F8F">
              <w:t xml:space="preserve"> Training Program</w:t>
            </w:r>
            <w:r>
              <w:t>.</w:t>
            </w:r>
          </w:p>
        </w:tc>
      </w:tr>
      <w:tr w:rsidR="00250453" w:rsidRPr="00156F8F" w14:paraId="5E33E095" w14:textId="77777777" w:rsidTr="00952156">
        <w:tc>
          <w:tcPr>
            <w:tcW w:w="2689" w:type="dxa"/>
          </w:tcPr>
          <w:p w14:paraId="4A7D81A2" w14:textId="77777777" w:rsidR="00250453" w:rsidRDefault="00250453" w:rsidP="00952156">
            <w:pPr>
              <w:pStyle w:val="Nidungvnbn"/>
              <w:spacing w:before="120"/>
              <w:ind w:firstLine="142"/>
              <w:jc w:val="left"/>
              <w:rPr>
                <w:b/>
                <w:bCs/>
              </w:rPr>
            </w:pPr>
            <w:r>
              <w:rPr>
                <w:b/>
                <w:bCs/>
              </w:rPr>
              <w:t>Description:</w:t>
            </w:r>
          </w:p>
        </w:tc>
        <w:tc>
          <w:tcPr>
            <w:tcW w:w="6422" w:type="dxa"/>
          </w:tcPr>
          <w:p w14:paraId="4BE2FDEA" w14:textId="2D63144B" w:rsidR="00250453" w:rsidRPr="00156F8F" w:rsidRDefault="00250453" w:rsidP="00952156">
            <w:pPr>
              <w:pStyle w:val="Nidungvnbn"/>
              <w:keepNext/>
              <w:spacing w:before="120"/>
              <w:ind w:firstLine="142"/>
              <w:jc w:val="left"/>
            </w:pPr>
            <w:r>
              <w:t>This use case allow user to delete a specific training program.</w:t>
            </w:r>
          </w:p>
        </w:tc>
      </w:tr>
      <w:tr w:rsidR="00250453" w14:paraId="233A2950" w14:textId="77777777" w:rsidTr="00952156">
        <w:tc>
          <w:tcPr>
            <w:tcW w:w="2689" w:type="dxa"/>
            <w:vAlign w:val="center"/>
          </w:tcPr>
          <w:p w14:paraId="073BA786" w14:textId="77777777" w:rsidR="00250453" w:rsidRDefault="00250453" w:rsidP="00952156">
            <w:pPr>
              <w:pStyle w:val="Nidungvnbn"/>
              <w:spacing w:before="120"/>
              <w:ind w:firstLine="142"/>
              <w:jc w:val="left"/>
              <w:rPr>
                <w:b/>
                <w:bCs/>
              </w:rPr>
            </w:pPr>
            <w:r>
              <w:rPr>
                <w:b/>
              </w:rPr>
              <w:t>Actor(s):</w:t>
            </w:r>
          </w:p>
        </w:tc>
        <w:tc>
          <w:tcPr>
            <w:tcW w:w="6422" w:type="dxa"/>
          </w:tcPr>
          <w:p w14:paraId="169668AB" w14:textId="77777777" w:rsidR="00250453" w:rsidRDefault="00250453" w:rsidP="00952156">
            <w:pPr>
              <w:pStyle w:val="Nidungvnbn"/>
              <w:keepNext/>
              <w:spacing w:before="120"/>
              <w:ind w:firstLine="142"/>
              <w:jc w:val="left"/>
            </w:pPr>
            <w:r>
              <w:t>Admin</w:t>
            </w:r>
          </w:p>
        </w:tc>
      </w:tr>
      <w:tr w:rsidR="00250453" w14:paraId="3287A2B2" w14:textId="77777777" w:rsidTr="00952156">
        <w:tc>
          <w:tcPr>
            <w:tcW w:w="2689" w:type="dxa"/>
            <w:vAlign w:val="center"/>
          </w:tcPr>
          <w:p w14:paraId="094F9697" w14:textId="77777777" w:rsidR="00250453" w:rsidRDefault="00250453" w:rsidP="00952156">
            <w:pPr>
              <w:pStyle w:val="Nidungvnbn"/>
              <w:spacing w:before="120"/>
              <w:ind w:firstLine="142"/>
              <w:jc w:val="left"/>
              <w:rPr>
                <w:b/>
              </w:rPr>
            </w:pPr>
            <w:r>
              <w:rPr>
                <w:b/>
              </w:rPr>
              <w:t>Pre-conditions:</w:t>
            </w:r>
          </w:p>
        </w:tc>
        <w:tc>
          <w:tcPr>
            <w:tcW w:w="6422" w:type="dxa"/>
          </w:tcPr>
          <w:p w14:paraId="4D50DEFE" w14:textId="77777777" w:rsidR="00250453" w:rsidRDefault="00250453" w:rsidP="00952156">
            <w:pPr>
              <w:pStyle w:val="Nidungvnbn"/>
              <w:keepNext/>
              <w:spacing w:before="120"/>
              <w:ind w:firstLine="142"/>
              <w:jc w:val="left"/>
            </w:pPr>
            <w:r>
              <w:t>User is permitted to access the dashboard.</w:t>
            </w:r>
          </w:p>
        </w:tc>
      </w:tr>
      <w:tr w:rsidR="00250453" w14:paraId="113E6675" w14:textId="77777777" w:rsidTr="00952156">
        <w:tc>
          <w:tcPr>
            <w:tcW w:w="2689" w:type="dxa"/>
            <w:vAlign w:val="center"/>
          </w:tcPr>
          <w:p w14:paraId="18795A23" w14:textId="77777777" w:rsidR="00250453" w:rsidRDefault="00250453" w:rsidP="00952156">
            <w:pPr>
              <w:pStyle w:val="Nidungvnbn"/>
              <w:spacing w:before="120"/>
              <w:ind w:firstLine="142"/>
              <w:jc w:val="left"/>
              <w:rPr>
                <w:b/>
              </w:rPr>
            </w:pPr>
            <w:r>
              <w:rPr>
                <w:b/>
              </w:rPr>
              <w:t>Post-conditions:</w:t>
            </w:r>
          </w:p>
        </w:tc>
        <w:tc>
          <w:tcPr>
            <w:tcW w:w="6422" w:type="dxa"/>
          </w:tcPr>
          <w:p w14:paraId="0283B188" w14:textId="7BE79DC6" w:rsidR="00250453" w:rsidRDefault="00250453" w:rsidP="00952156">
            <w:pPr>
              <w:pStyle w:val="Nidungvnbn"/>
              <w:keepNext/>
              <w:spacing w:before="120"/>
              <w:ind w:firstLine="142"/>
              <w:jc w:val="left"/>
            </w:pPr>
            <w:r>
              <w:t>A training program is removed from list.</w:t>
            </w:r>
          </w:p>
        </w:tc>
      </w:tr>
      <w:tr w:rsidR="00250453" w14:paraId="2D018FFE" w14:textId="77777777" w:rsidTr="00952156">
        <w:tc>
          <w:tcPr>
            <w:tcW w:w="2689" w:type="dxa"/>
            <w:vAlign w:val="center"/>
          </w:tcPr>
          <w:p w14:paraId="21ED44E4" w14:textId="77777777" w:rsidR="00250453" w:rsidRDefault="00250453" w:rsidP="00952156">
            <w:pPr>
              <w:pStyle w:val="Nidungvnbn"/>
              <w:spacing w:before="120"/>
              <w:ind w:firstLine="142"/>
              <w:jc w:val="left"/>
              <w:rPr>
                <w:b/>
              </w:rPr>
            </w:pPr>
            <w:r>
              <w:rPr>
                <w:b/>
              </w:rPr>
              <w:lastRenderedPageBreak/>
              <w:t>Main Flow:</w:t>
            </w:r>
          </w:p>
        </w:tc>
        <w:tc>
          <w:tcPr>
            <w:tcW w:w="6422" w:type="dxa"/>
          </w:tcPr>
          <w:p w14:paraId="267893A8" w14:textId="77777777" w:rsidR="00250453" w:rsidRDefault="00250453" w:rsidP="00952156">
            <w:pPr>
              <w:pStyle w:val="Nidungvnbn"/>
              <w:keepNext/>
              <w:spacing w:before="120"/>
              <w:ind w:firstLine="142"/>
              <w:jc w:val="left"/>
            </w:pPr>
            <w:r>
              <w:t>1. User clicks the button “Quản Lý Chương Trình Đào Tạo” on the left sidebar.</w:t>
            </w:r>
          </w:p>
          <w:p w14:paraId="7AC549AD" w14:textId="77777777" w:rsidR="00250453" w:rsidRDefault="00250453" w:rsidP="00952156">
            <w:pPr>
              <w:pStyle w:val="Nidungvnbn"/>
              <w:keepNext/>
              <w:spacing w:before="120"/>
              <w:ind w:firstLine="142"/>
              <w:jc w:val="left"/>
            </w:pPr>
            <w:r>
              <w:t>2. System displays a list of training programs.</w:t>
            </w:r>
          </w:p>
          <w:p w14:paraId="7DA87425" w14:textId="4CC524EB" w:rsidR="00250453" w:rsidRDefault="00250453" w:rsidP="00952156">
            <w:pPr>
              <w:pStyle w:val="Nidungvnbn"/>
              <w:keepNext/>
              <w:spacing w:before="120"/>
              <w:ind w:firstLine="142"/>
              <w:jc w:val="left"/>
            </w:pPr>
            <w:r>
              <w:t>3. User clicks button “</w:t>
            </w:r>
            <w:r w:rsidR="000F1F9A">
              <w:t>–</w:t>
            </w:r>
            <w:r>
              <w:t>” on top of the list.</w:t>
            </w:r>
          </w:p>
          <w:p w14:paraId="4AEAAD4B" w14:textId="256CAB4F" w:rsidR="00250453" w:rsidRDefault="00250453" w:rsidP="000F1F9A">
            <w:pPr>
              <w:pStyle w:val="Nidungvnbn"/>
              <w:keepNext/>
              <w:spacing w:before="120"/>
              <w:ind w:firstLine="142"/>
              <w:jc w:val="left"/>
            </w:pPr>
            <w:r>
              <w:t xml:space="preserve">4. System </w:t>
            </w:r>
            <w:r w:rsidR="000F1F9A">
              <w:t>refreshes and removes a deleted training program from list.</w:t>
            </w:r>
          </w:p>
          <w:p w14:paraId="631EA9BD" w14:textId="41C41700" w:rsidR="000F1F9A" w:rsidRDefault="000F1F9A" w:rsidP="000F1F9A">
            <w:pPr>
              <w:pStyle w:val="Nidungvnbn"/>
              <w:keepNext/>
              <w:spacing w:before="120"/>
              <w:ind w:firstLine="142"/>
              <w:jc w:val="left"/>
            </w:pPr>
            <w:r>
              <w:t xml:space="preserve">5. User can click on </w:t>
            </w:r>
            <w:r>
              <w:sym w:font="Wingdings 2" w:char="F033"/>
            </w:r>
            <w:r>
              <w:t xml:space="preserve"> to view all deleted training programs.</w:t>
            </w:r>
          </w:p>
          <w:p w14:paraId="2A62A342" w14:textId="3218FA85" w:rsidR="000F1F9A" w:rsidRDefault="000F1F9A" w:rsidP="000F1F9A">
            <w:pPr>
              <w:pStyle w:val="Nidungvnbn"/>
              <w:keepNext/>
              <w:spacing w:before="120"/>
              <w:ind w:firstLine="142"/>
              <w:jc w:val="left"/>
            </w:pPr>
            <w:r>
              <w:t>6. System will display a list of deleted training programs.</w:t>
            </w:r>
          </w:p>
          <w:p w14:paraId="2806EEBD" w14:textId="251DEE86" w:rsidR="00250453" w:rsidRDefault="000F1F9A" w:rsidP="000F1F9A">
            <w:pPr>
              <w:pStyle w:val="Nidungvnbn"/>
              <w:keepNext/>
              <w:spacing w:before="120"/>
              <w:ind w:firstLine="142"/>
              <w:jc w:val="left"/>
            </w:pPr>
            <w:r>
              <w:t>7. Use case ends.</w:t>
            </w:r>
          </w:p>
        </w:tc>
      </w:tr>
      <w:tr w:rsidR="00250453" w14:paraId="3F080604" w14:textId="77777777" w:rsidTr="00952156">
        <w:tc>
          <w:tcPr>
            <w:tcW w:w="2689" w:type="dxa"/>
            <w:vAlign w:val="center"/>
          </w:tcPr>
          <w:p w14:paraId="2FFDDA1E" w14:textId="77777777" w:rsidR="00250453" w:rsidRDefault="00250453" w:rsidP="00952156">
            <w:pPr>
              <w:pStyle w:val="Nidungvnbn"/>
              <w:spacing w:before="120"/>
              <w:ind w:firstLine="142"/>
              <w:jc w:val="left"/>
              <w:rPr>
                <w:b/>
              </w:rPr>
            </w:pPr>
            <w:r>
              <w:rPr>
                <w:b/>
              </w:rPr>
              <w:t>Alternative Flow:</w:t>
            </w:r>
          </w:p>
        </w:tc>
        <w:tc>
          <w:tcPr>
            <w:tcW w:w="6422" w:type="dxa"/>
          </w:tcPr>
          <w:p w14:paraId="38A57861" w14:textId="77777777" w:rsidR="00250453" w:rsidRDefault="00250453" w:rsidP="00952156">
            <w:pPr>
              <w:pStyle w:val="Nidungvnbn"/>
              <w:keepNext/>
              <w:spacing w:before="120"/>
              <w:ind w:firstLine="142"/>
              <w:jc w:val="left"/>
            </w:pPr>
          </w:p>
        </w:tc>
      </w:tr>
      <w:tr w:rsidR="00250453" w14:paraId="107E8099" w14:textId="77777777" w:rsidTr="00952156">
        <w:tc>
          <w:tcPr>
            <w:tcW w:w="2689" w:type="dxa"/>
            <w:vAlign w:val="center"/>
          </w:tcPr>
          <w:p w14:paraId="31DBAD0F" w14:textId="77777777" w:rsidR="00250453" w:rsidRDefault="00250453" w:rsidP="00952156">
            <w:pPr>
              <w:pStyle w:val="Nidungvnbn"/>
              <w:spacing w:before="120"/>
              <w:ind w:firstLine="142"/>
              <w:jc w:val="left"/>
              <w:rPr>
                <w:b/>
              </w:rPr>
            </w:pPr>
            <w:r>
              <w:rPr>
                <w:b/>
              </w:rPr>
              <w:t>Exception Flow:</w:t>
            </w:r>
          </w:p>
        </w:tc>
        <w:tc>
          <w:tcPr>
            <w:tcW w:w="6422" w:type="dxa"/>
          </w:tcPr>
          <w:p w14:paraId="538AD79D" w14:textId="77777777" w:rsidR="00250453" w:rsidRDefault="00250453" w:rsidP="000F1F9A">
            <w:pPr>
              <w:pStyle w:val="Nidungvnbn"/>
              <w:keepNext/>
              <w:spacing w:before="120"/>
              <w:ind w:firstLine="142"/>
              <w:jc w:val="left"/>
            </w:pPr>
          </w:p>
        </w:tc>
      </w:tr>
    </w:tbl>
    <w:p w14:paraId="0272728B" w14:textId="53421E80" w:rsidR="00BC6A34" w:rsidRDefault="000F1F9A" w:rsidP="000F1F9A">
      <w:pPr>
        <w:pStyle w:val="Caption"/>
      </w:pPr>
      <w:bookmarkStart w:id="42" w:name="_Toc60872614"/>
      <w:r>
        <w:t xml:space="preserve">Table </w:t>
      </w:r>
      <w:fldSimple w:instr=" STYLEREF 1 \s ">
        <w:r w:rsidR="009A7FC0">
          <w:rPr>
            <w:noProof/>
          </w:rPr>
          <w:t>2</w:t>
        </w:r>
      </w:fldSimple>
      <w:r w:rsidR="009A7FC0">
        <w:t>.</w:t>
      </w:r>
      <w:fldSimple w:instr=" SEQ Table \* ARABIC \s 1 ">
        <w:r w:rsidR="009A7FC0">
          <w:rPr>
            <w:noProof/>
          </w:rPr>
          <w:t>20</w:t>
        </w:r>
      </w:fldSimple>
      <w:r>
        <w:t>: Use Case “Delete Training Program”.</w:t>
      </w:r>
      <w:bookmarkEnd w:id="42"/>
    </w:p>
    <w:tbl>
      <w:tblPr>
        <w:tblStyle w:val="TableGrid"/>
        <w:tblW w:w="0" w:type="auto"/>
        <w:tblLook w:val="04A0" w:firstRow="1" w:lastRow="0" w:firstColumn="1" w:lastColumn="0" w:noHBand="0" w:noVBand="1"/>
      </w:tblPr>
      <w:tblGrid>
        <w:gridCol w:w="2689"/>
        <w:gridCol w:w="6422"/>
      </w:tblGrid>
      <w:tr w:rsidR="006B3399" w14:paraId="7678134E" w14:textId="77777777" w:rsidTr="00952156">
        <w:tc>
          <w:tcPr>
            <w:tcW w:w="2689" w:type="dxa"/>
          </w:tcPr>
          <w:p w14:paraId="7E0D741D" w14:textId="77777777" w:rsidR="006B3399" w:rsidRPr="00156F8F" w:rsidRDefault="006B3399" w:rsidP="00952156">
            <w:pPr>
              <w:pStyle w:val="Nidungvnbn"/>
              <w:spacing w:before="120"/>
              <w:ind w:firstLine="142"/>
              <w:jc w:val="left"/>
              <w:rPr>
                <w:b/>
                <w:bCs/>
              </w:rPr>
            </w:pPr>
            <w:r>
              <w:rPr>
                <w:b/>
                <w:bCs/>
              </w:rPr>
              <w:t>Use Case ID:</w:t>
            </w:r>
          </w:p>
        </w:tc>
        <w:tc>
          <w:tcPr>
            <w:tcW w:w="6422" w:type="dxa"/>
          </w:tcPr>
          <w:p w14:paraId="652C7B03" w14:textId="6D6A25A0" w:rsidR="006B3399" w:rsidRDefault="006B3399" w:rsidP="00952156">
            <w:pPr>
              <w:pStyle w:val="Nidungvnbn"/>
              <w:keepNext/>
              <w:spacing w:before="120"/>
              <w:ind w:firstLine="142"/>
              <w:jc w:val="left"/>
            </w:pPr>
            <w:r>
              <w:t>UC20.</w:t>
            </w:r>
          </w:p>
        </w:tc>
      </w:tr>
      <w:tr w:rsidR="006B3399" w14:paraId="35889654" w14:textId="77777777" w:rsidTr="00952156">
        <w:tc>
          <w:tcPr>
            <w:tcW w:w="2689" w:type="dxa"/>
          </w:tcPr>
          <w:p w14:paraId="778982C8" w14:textId="77777777" w:rsidR="006B3399" w:rsidRDefault="006B3399" w:rsidP="00952156">
            <w:pPr>
              <w:pStyle w:val="Nidungvnbn"/>
              <w:spacing w:before="120"/>
              <w:ind w:firstLine="142"/>
              <w:jc w:val="left"/>
              <w:rPr>
                <w:b/>
                <w:bCs/>
              </w:rPr>
            </w:pPr>
            <w:r>
              <w:rPr>
                <w:b/>
                <w:bCs/>
              </w:rPr>
              <w:t>Use Case Name:</w:t>
            </w:r>
          </w:p>
        </w:tc>
        <w:tc>
          <w:tcPr>
            <w:tcW w:w="6422" w:type="dxa"/>
          </w:tcPr>
          <w:p w14:paraId="716B1EC6" w14:textId="3F8BFE3A" w:rsidR="006B3399" w:rsidRDefault="006B3399" w:rsidP="00952156">
            <w:pPr>
              <w:pStyle w:val="Nidungvnbn"/>
              <w:keepNext/>
              <w:spacing w:before="120"/>
              <w:ind w:firstLine="142"/>
              <w:jc w:val="left"/>
            </w:pPr>
            <w:r>
              <w:t>Grant Access.</w:t>
            </w:r>
          </w:p>
        </w:tc>
      </w:tr>
      <w:tr w:rsidR="006B3399" w:rsidRPr="00156F8F" w14:paraId="45009B83" w14:textId="77777777" w:rsidTr="00952156">
        <w:tc>
          <w:tcPr>
            <w:tcW w:w="2689" w:type="dxa"/>
          </w:tcPr>
          <w:p w14:paraId="53FBECDB" w14:textId="77777777" w:rsidR="006B3399" w:rsidRDefault="006B3399" w:rsidP="00952156">
            <w:pPr>
              <w:pStyle w:val="Nidungvnbn"/>
              <w:spacing w:before="120"/>
              <w:ind w:firstLine="142"/>
              <w:jc w:val="left"/>
              <w:rPr>
                <w:b/>
                <w:bCs/>
              </w:rPr>
            </w:pPr>
            <w:r>
              <w:rPr>
                <w:b/>
                <w:bCs/>
              </w:rPr>
              <w:t>Description:</w:t>
            </w:r>
          </w:p>
        </w:tc>
        <w:tc>
          <w:tcPr>
            <w:tcW w:w="6422" w:type="dxa"/>
          </w:tcPr>
          <w:p w14:paraId="02BA6D52" w14:textId="69FC78B9" w:rsidR="006B3399" w:rsidRPr="00156F8F" w:rsidRDefault="006B3399" w:rsidP="00952156">
            <w:pPr>
              <w:pStyle w:val="Nidungvnbn"/>
              <w:keepNext/>
              <w:spacing w:before="120"/>
              <w:ind w:firstLine="142"/>
              <w:jc w:val="left"/>
            </w:pPr>
            <w:r>
              <w:t>This use case allow user to authorize a specific user with roles.</w:t>
            </w:r>
          </w:p>
        </w:tc>
      </w:tr>
      <w:tr w:rsidR="006B3399" w14:paraId="18F1B16C" w14:textId="77777777" w:rsidTr="00952156">
        <w:tc>
          <w:tcPr>
            <w:tcW w:w="2689" w:type="dxa"/>
            <w:vAlign w:val="center"/>
          </w:tcPr>
          <w:p w14:paraId="435AB753" w14:textId="77777777" w:rsidR="006B3399" w:rsidRDefault="006B3399" w:rsidP="00952156">
            <w:pPr>
              <w:pStyle w:val="Nidungvnbn"/>
              <w:spacing w:before="120"/>
              <w:ind w:firstLine="142"/>
              <w:jc w:val="left"/>
              <w:rPr>
                <w:b/>
                <w:bCs/>
              </w:rPr>
            </w:pPr>
            <w:r>
              <w:rPr>
                <w:b/>
              </w:rPr>
              <w:t>Actor(s):</w:t>
            </w:r>
          </w:p>
        </w:tc>
        <w:tc>
          <w:tcPr>
            <w:tcW w:w="6422" w:type="dxa"/>
          </w:tcPr>
          <w:p w14:paraId="0A37C79E" w14:textId="77777777" w:rsidR="006B3399" w:rsidRDefault="006B3399" w:rsidP="00952156">
            <w:pPr>
              <w:pStyle w:val="Nidungvnbn"/>
              <w:keepNext/>
              <w:spacing w:before="120"/>
              <w:ind w:firstLine="142"/>
              <w:jc w:val="left"/>
            </w:pPr>
            <w:r>
              <w:t>Admin</w:t>
            </w:r>
          </w:p>
        </w:tc>
      </w:tr>
      <w:tr w:rsidR="006B3399" w14:paraId="3EDBC5FB" w14:textId="77777777" w:rsidTr="00952156">
        <w:tc>
          <w:tcPr>
            <w:tcW w:w="2689" w:type="dxa"/>
            <w:vAlign w:val="center"/>
          </w:tcPr>
          <w:p w14:paraId="0B30387B" w14:textId="77777777" w:rsidR="006B3399" w:rsidRDefault="006B3399" w:rsidP="00952156">
            <w:pPr>
              <w:pStyle w:val="Nidungvnbn"/>
              <w:spacing w:before="120"/>
              <w:ind w:firstLine="142"/>
              <w:jc w:val="left"/>
              <w:rPr>
                <w:b/>
              </w:rPr>
            </w:pPr>
            <w:r>
              <w:rPr>
                <w:b/>
              </w:rPr>
              <w:t>Pre-conditions:</w:t>
            </w:r>
          </w:p>
        </w:tc>
        <w:tc>
          <w:tcPr>
            <w:tcW w:w="6422" w:type="dxa"/>
          </w:tcPr>
          <w:p w14:paraId="53F37BA8" w14:textId="77777777" w:rsidR="006B3399" w:rsidRDefault="006B3399" w:rsidP="00952156">
            <w:pPr>
              <w:pStyle w:val="Nidungvnbn"/>
              <w:keepNext/>
              <w:spacing w:before="120"/>
              <w:ind w:firstLine="142"/>
              <w:jc w:val="left"/>
            </w:pPr>
            <w:r>
              <w:t>User is permitted to access the dashboard.</w:t>
            </w:r>
          </w:p>
        </w:tc>
      </w:tr>
      <w:tr w:rsidR="006B3399" w14:paraId="56725C8D" w14:textId="77777777" w:rsidTr="00952156">
        <w:tc>
          <w:tcPr>
            <w:tcW w:w="2689" w:type="dxa"/>
            <w:vAlign w:val="center"/>
          </w:tcPr>
          <w:p w14:paraId="104701E2" w14:textId="77777777" w:rsidR="006B3399" w:rsidRDefault="006B3399" w:rsidP="00952156">
            <w:pPr>
              <w:pStyle w:val="Nidungvnbn"/>
              <w:spacing w:before="120"/>
              <w:ind w:firstLine="142"/>
              <w:jc w:val="left"/>
              <w:rPr>
                <w:b/>
              </w:rPr>
            </w:pPr>
            <w:r>
              <w:rPr>
                <w:b/>
              </w:rPr>
              <w:t>Post-conditions:</w:t>
            </w:r>
          </w:p>
        </w:tc>
        <w:tc>
          <w:tcPr>
            <w:tcW w:w="6422" w:type="dxa"/>
          </w:tcPr>
          <w:p w14:paraId="0F1FEA76" w14:textId="342061C1" w:rsidR="006B3399" w:rsidRDefault="006B3399" w:rsidP="00952156">
            <w:pPr>
              <w:pStyle w:val="Nidungvnbn"/>
              <w:keepNext/>
              <w:spacing w:before="120"/>
              <w:ind w:firstLine="142"/>
              <w:jc w:val="left"/>
            </w:pPr>
            <w:r>
              <w:t xml:space="preserve">A </w:t>
            </w:r>
            <w:r w:rsidR="00952156">
              <w:t>user is granted a role</w:t>
            </w:r>
            <w:r>
              <w:t>.</w:t>
            </w:r>
          </w:p>
        </w:tc>
      </w:tr>
      <w:tr w:rsidR="006B3399" w14:paraId="19CBEF28" w14:textId="77777777" w:rsidTr="00952156">
        <w:tc>
          <w:tcPr>
            <w:tcW w:w="2689" w:type="dxa"/>
            <w:vAlign w:val="center"/>
          </w:tcPr>
          <w:p w14:paraId="7C556316" w14:textId="77777777" w:rsidR="006B3399" w:rsidRDefault="006B3399" w:rsidP="00952156">
            <w:pPr>
              <w:pStyle w:val="Nidungvnbn"/>
              <w:spacing w:before="120"/>
              <w:ind w:firstLine="142"/>
              <w:jc w:val="left"/>
              <w:rPr>
                <w:b/>
              </w:rPr>
            </w:pPr>
            <w:r>
              <w:rPr>
                <w:b/>
              </w:rPr>
              <w:lastRenderedPageBreak/>
              <w:t>Main Flow:</w:t>
            </w:r>
          </w:p>
        </w:tc>
        <w:tc>
          <w:tcPr>
            <w:tcW w:w="6422" w:type="dxa"/>
          </w:tcPr>
          <w:p w14:paraId="72C74956" w14:textId="30221A17" w:rsidR="006B3399" w:rsidRDefault="006B3399" w:rsidP="00952156">
            <w:pPr>
              <w:pStyle w:val="Nidungvnbn"/>
              <w:keepNext/>
              <w:spacing w:before="120"/>
              <w:ind w:firstLine="142"/>
              <w:jc w:val="left"/>
            </w:pPr>
            <w:r>
              <w:t xml:space="preserve">1. User clicks the button “Quản Lý </w:t>
            </w:r>
            <w:r w:rsidR="00952156">
              <w:t>Tài Khoản</w:t>
            </w:r>
            <w:r>
              <w:t>” on the left sidebar.</w:t>
            </w:r>
          </w:p>
          <w:p w14:paraId="62555C4E" w14:textId="551A5336" w:rsidR="006B3399" w:rsidRDefault="006B3399" w:rsidP="00952156">
            <w:pPr>
              <w:pStyle w:val="Nidungvnbn"/>
              <w:keepNext/>
              <w:spacing w:before="120"/>
              <w:ind w:firstLine="142"/>
              <w:jc w:val="left"/>
            </w:pPr>
            <w:r>
              <w:t xml:space="preserve">2. System displays a list of </w:t>
            </w:r>
            <w:r w:rsidR="00952156">
              <w:t>accounts</w:t>
            </w:r>
            <w:r>
              <w:t>.</w:t>
            </w:r>
          </w:p>
          <w:p w14:paraId="7FC3041C" w14:textId="2B255505" w:rsidR="006B3399" w:rsidRDefault="006B3399" w:rsidP="00952156">
            <w:pPr>
              <w:pStyle w:val="Nidungvnbn"/>
              <w:keepNext/>
              <w:spacing w:before="120"/>
              <w:ind w:firstLine="142"/>
              <w:jc w:val="left"/>
            </w:pPr>
            <w:r>
              <w:t xml:space="preserve">3. User clicks button </w:t>
            </w:r>
            <w:r w:rsidR="00952156">
              <w:sym w:font="Wingdings" w:char="F0EA"/>
            </w:r>
            <w:r>
              <w:t xml:space="preserve"> on </w:t>
            </w:r>
            <w:r w:rsidR="00952156">
              <w:t>right of an account to the list and clicks on “Phân Quyền”</w:t>
            </w:r>
            <w:r>
              <w:t>.</w:t>
            </w:r>
          </w:p>
          <w:p w14:paraId="778195F6" w14:textId="6F535CA4" w:rsidR="006B3399" w:rsidRDefault="006B3399" w:rsidP="00952156">
            <w:pPr>
              <w:pStyle w:val="Nidungvnbn"/>
              <w:keepNext/>
              <w:spacing w:before="120"/>
              <w:ind w:firstLine="142"/>
              <w:jc w:val="left"/>
            </w:pPr>
            <w:r>
              <w:t xml:space="preserve">4. System refreshes </w:t>
            </w:r>
            <w:r w:rsidR="00952156">
              <w:t>a lists</w:t>
            </w:r>
            <w:r>
              <w:t>.</w:t>
            </w:r>
          </w:p>
          <w:p w14:paraId="4162FEDF" w14:textId="209EEE07" w:rsidR="006B3399" w:rsidRDefault="006B3399" w:rsidP="00952156">
            <w:pPr>
              <w:pStyle w:val="Nidungvnbn"/>
              <w:keepNext/>
              <w:spacing w:before="120"/>
              <w:ind w:firstLine="142"/>
              <w:jc w:val="left"/>
            </w:pPr>
            <w:r>
              <w:t>5. User can click on</w:t>
            </w:r>
            <w:r w:rsidR="00952156">
              <w:t xml:space="preserve"> </w:t>
            </w:r>
            <w:r w:rsidR="00952156">
              <w:sym w:font="Wingdings" w:char="F0EA"/>
            </w:r>
            <w:r>
              <w:t xml:space="preserve">  to view all </w:t>
            </w:r>
            <w:r w:rsidR="00952156">
              <w:t>roles of an account with the checked checkbox</w:t>
            </w:r>
            <w:r>
              <w:t>.</w:t>
            </w:r>
          </w:p>
          <w:p w14:paraId="448ABEF1" w14:textId="0204C1B6" w:rsidR="006B3399" w:rsidRDefault="00952156" w:rsidP="00952156">
            <w:pPr>
              <w:pStyle w:val="Nidungvnbn"/>
              <w:keepNext/>
              <w:spacing w:before="120"/>
              <w:ind w:firstLine="142"/>
              <w:jc w:val="left"/>
            </w:pPr>
            <w:r>
              <w:t>6</w:t>
            </w:r>
            <w:r w:rsidR="006B3399">
              <w:t>. Use case ends.</w:t>
            </w:r>
          </w:p>
        </w:tc>
      </w:tr>
      <w:tr w:rsidR="006B3399" w14:paraId="4BE7C807" w14:textId="77777777" w:rsidTr="00952156">
        <w:tc>
          <w:tcPr>
            <w:tcW w:w="2689" w:type="dxa"/>
            <w:vAlign w:val="center"/>
          </w:tcPr>
          <w:p w14:paraId="3FA28F92" w14:textId="77777777" w:rsidR="006B3399" w:rsidRDefault="006B3399" w:rsidP="00952156">
            <w:pPr>
              <w:pStyle w:val="Nidungvnbn"/>
              <w:spacing w:before="120"/>
              <w:ind w:firstLine="142"/>
              <w:jc w:val="left"/>
              <w:rPr>
                <w:b/>
              </w:rPr>
            </w:pPr>
            <w:r>
              <w:rPr>
                <w:b/>
              </w:rPr>
              <w:t>Alternative Flow:</w:t>
            </w:r>
          </w:p>
        </w:tc>
        <w:tc>
          <w:tcPr>
            <w:tcW w:w="6422" w:type="dxa"/>
          </w:tcPr>
          <w:p w14:paraId="5A6ABD2A" w14:textId="77777777" w:rsidR="006B3399" w:rsidRDefault="006B3399" w:rsidP="00952156">
            <w:pPr>
              <w:pStyle w:val="Nidungvnbn"/>
              <w:keepNext/>
              <w:spacing w:before="120"/>
              <w:ind w:firstLine="142"/>
              <w:jc w:val="left"/>
            </w:pPr>
          </w:p>
        </w:tc>
      </w:tr>
      <w:tr w:rsidR="006B3399" w14:paraId="6A2D69A9" w14:textId="77777777" w:rsidTr="00952156">
        <w:tc>
          <w:tcPr>
            <w:tcW w:w="2689" w:type="dxa"/>
            <w:vAlign w:val="center"/>
          </w:tcPr>
          <w:p w14:paraId="15F1913B" w14:textId="77777777" w:rsidR="006B3399" w:rsidRDefault="006B3399" w:rsidP="00952156">
            <w:pPr>
              <w:pStyle w:val="Nidungvnbn"/>
              <w:spacing w:before="120"/>
              <w:ind w:firstLine="142"/>
              <w:jc w:val="left"/>
              <w:rPr>
                <w:b/>
              </w:rPr>
            </w:pPr>
            <w:r>
              <w:rPr>
                <w:b/>
              </w:rPr>
              <w:t>Exception Flow:</w:t>
            </w:r>
          </w:p>
        </w:tc>
        <w:tc>
          <w:tcPr>
            <w:tcW w:w="6422" w:type="dxa"/>
          </w:tcPr>
          <w:p w14:paraId="6F5D525B" w14:textId="77777777" w:rsidR="006B3399" w:rsidRDefault="006B3399" w:rsidP="00952156">
            <w:pPr>
              <w:pStyle w:val="Nidungvnbn"/>
              <w:keepNext/>
              <w:spacing w:before="120"/>
              <w:ind w:firstLine="142"/>
              <w:jc w:val="left"/>
            </w:pPr>
          </w:p>
        </w:tc>
      </w:tr>
    </w:tbl>
    <w:p w14:paraId="3149AAFC" w14:textId="67FA0B3C" w:rsidR="000F1F9A" w:rsidRDefault="00952156" w:rsidP="00952156">
      <w:pPr>
        <w:pStyle w:val="Caption"/>
      </w:pPr>
      <w:bookmarkStart w:id="43" w:name="_Toc60872615"/>
      <w:r>
        <w:t xml:space="preserve">Table </w:t>
      </w:r>
      <w:fldSimple w:instr=" STYLEREF 1 \s ">
        <w:r w:rsidR="009A7FC0">
          <w:rPr>
            <w:noProof/>
          </w:rPr>
          <w:t>2</w:t>
        </w:r>
      </w:fldSimple>
      <w:r w:rsidR="009A7FC0">
        <w:t>.</w:t>
      </w:r>
      <w:fldSimple w:instr=" SEQ Table \* ARABIC \s 1 ">
        <w:r w:rsidR="009A7FC0">
          <w:rPr>
            <w:noProof/>
          </w:rPr>
          <w:t>21</w:t>
        </w:r>
      </w:fldSimple>
      <w:r>
        <w:t>: Use Case “Grant Access”</w:t>
      </w:r>
      <w:bookmarkEnd w:id="43"/>
    </w:p>
    <w:tbl>
      <w:tblPr>
        <w:tblStyle w:val="TableGrid"/>
        <w:tblW w:w="0" w:type="auto"/>
        <w:tblLook w:val="04A0" w:firstRow="1" w:lastRow="0" w:firstColumn="1" w:lastColumn="0" w:noHBand="0" w:noVBand="1"/>
      </w:tblPr>
      <w:tblGrid>
        <w:gridCol w:w="2689"/>
        <w:gridCol w:w="6422"/>
      </w:tblGrid>
      <w:tr w:rsidR="00952156" w14:paraId="5081404B" w14:textId="77777777" w:rsidTr="00952156">
        <w:tc>
          <w:tcPr>
            <w:tcW w:w="2689" w:type="dxa"/>
          </w:tcPr>
          <w:p w14:paraId="6C572E09" w14:textId="77777777" w:rsidR="00952156" w:rsidRPr="00156F8F" w:rsidRDefault="00952156" w:rsidP="00952156">
            <w:pPr>
              <w:pStyle w:val="Nidungvnbn"/>
              <w:spacing w:before="120"/>
              <w:ind w:firstLine="142"/>
              <w:jc w:val="left"/>
              <w:rPr>
                <w:b/>
                <w:bCs/>
              </w:rPr>
            </w:pPr>
            <w:r>
              <w:rPr>
                <w:b/>
                <w:bCs/>
              </w:rPr>
              <w:t>Use Case ID:</w:t>
            </w:r>
          </w:p>
        </w:tc>
        <w:tc>
          <w:tcPr>
            <w:tcW w:w="6422" w:type="dxa"/>
          </w:tcPr>
          <w:p w14:paraId="678E1324" w14:textId="592147EF" w:rsidR="00952156" w:rsidRDefault="00952156" w:rsidP="00952156">
            <w:pPr>
              <w:pStyle w:val="Nidungvnbn"/>
              <w:keepNext/>
              <w:spacing w:before="120"/>
              <w:ind w:firstLine="142"/>
              <w:jc w:val="left"/>
            </w:pPr>
            <w:r>
              <w:t>UC21.</w:t>
            </w:r>
          </w:p>
        </w:tc>
      </w:tr>
      <w:tr w:rsidR="00952156" w14:paraId="1BF1D891" w14:textId="77777777" w:rsidTr="00952156">
        <w:tc>
          <w:tcPr>
            <w:tcW w:w="2689" w:type="dxa"/>
          </w:tcPr>
          <w:p w14:paraId="098C4C86" w14:textId="77777777" w:rsidR="00952156" w:rsidRDefault="00952156" w:rsidP="00952156">
            <w:pPr>
              <w:pStyle w:val="Nidungvnbn"/>
              <w:spacing w:before="120"/>
              <w:ind w:firstLine="142"/>
              <w:jc w:val="left"/>
              <w:rPr>
                <w:b/>
                <w:bCs/>
              </w:rPr>
            </w:pPr>
            <w:r>
              <w:rPr>
                <w:b/>
                <w:bCs/>
              </w:rPr>
              <w:t>Use Case Name:</w:t>
            </w:r>
          </w:p>
        </w:tc>
        <w:tc>
          <w:tcPr>
            <w:tcW w:w="6422" w:type="dxa"/>
          </w:tcPr>
          <w:p w14:paraId="66606AE6" w14:textId="7ACDFD9E" w:rsidR="00952156" w:rsidRDefault="00952156" w:rsidP="00952156">
            <w:pPr>
              <w:pStyle w:val="Nidungvnbn"/>
              <w:keepNext/>
              <w:spacing w:before="120"/>
              <w:ind w:firstLine="142"/>
              <w:jc w:val="left"/>
            </w:pPr>
            <w:r w:rsidRPr="00156F8F">
              <w:t xml:space="preserve">Add </w:t>
            </w:r>
            <w:r>
              <w:t>Major.</w:t>
            </w:r>
          </w:p>
        </w:tc>
      </w:tr>
      <w:tr w:rsidR="00952156" w14:paraId="2ADDE291" w14:textId="77777777" w:rsidTr="00952156">
        <w:tc>
          <w:tcPr>
            <w:tcW w:w="2689" w:type="dxa"/>
          </w:tcPr>
          <w:p w14:paraId="280DF271" w14:textId="77777777" w:rsidR="00952156" w:rsidRDefault="00952156" w:rsidP="00952156">
            <w:pPr>
              <w:pStyle w:val="Nidungvnbn"/>
              <w:spacing w:before="120"/>
              <w:ind w:firstLine="142"/>
              <w:jc w:val="left"/>
              <w:rPr>
                <w:b/>
                <w:bCs/>
              </w:rPr>
            </w:pPr>
            <w:r>
              <w:rPr>
                <w:b/>
                <w:bCs/>
              </w:rPr>
              <w:t>Description:</w:t>
            </w:r>
          </w:p>
        </w:tc>
        <w:tc>
          <w:tcPr>
            <w:tcW w:w="6422" w:type="dxa"/>
          </w:tcPr>
          <w:p w14:paraId="3A1AA2A2" w14:textId="3B8D798F" w:rsidR="00952156" w:rsidRPr="00156F8F" w:rsidRDefault="00952156" w:rsidP="00952156">
            <w:pPr>
              <w:pStyle w:val="Nidungvnbn"/>
              <w:keepNext/>
              <w:spacing w:before="120"/>
              <w:ind w:firstLine="142"/>
              <w:jc w:val="left"/>
            </w:pPr>
            <w:r>
              <w:t>This use case allow user to add a new major.</w:t>
            </w:r>
          </w:p>
        </w:tc>
      </w:tr>
      <w:tr w:rsidR="00952156" w14:paraId="5E4387C4" w14:textId="77777777" w:rsidTr="00952156">
        <w:tc>
          <w:tcPr>
            <w:tcW w:w="2689" w:type="dxa"/>
            <w:vAlign w:val="center"/>
          </w:tcPr>
          <w:p w14:paraId="1D49939E" w14:textId="77777777" w:rsidR="00952156" w:rsidRDefault="00952156" w:rsidP="00952156">
            <w:pPr>
              <w:pStyle w:val="Nidungvnbn"/>
              <w:spacing w:before="120"/>
              <w:ind w:firstLine="142"/>
              <w:jc w:val="left"/>
              <w:rPr>
                <w:b/>
                <w:bCs/>
              </w:rPr>
            </w:pPr>
            <w:r>
              <w:rPr>
                <w:b/>
              </w:rPr>
              <w:t>Actor(s):</w:t>
            </w:r>
          </w:p>
        </w:tc>
        <w:tc>
          <w:tcPr>
            <w:tcW w:w="6422" w:type="dxa"/>
          </w:tcPr>
          <w:p w14:paraId="2AB0DE0E" w14:textId="77777777" w:rsidR="00952156" w:rsidRDefault="00952156" w:rsidP="00952156">
            <w:pPr>
              <w:pStyle w:val="Nidungvnbn"/>
              <w:keepNext/>
              <w:spacing w:before="120"/>
              <w:ind w:firstLine="142"/>
              <w:jc w:val="left"/>
            </w:pPr>
            <w:r>
              <w:t>Admin</w:t>
            </w:r>
          </w:p>
        </w:tc>
      </w:tr>
      <w:tr w:rsidR="00952156" w14:paraId="310BA1CC" w14:textId="77777777" w:rsidTr="00952156">
        <w:tc>
          <w:tcPr>
            <w:tcW w:w="2689" w:type="dxa"/>
            <w:vAlign w:val="center"/>
          </w:tcPr>
          <w:p w14:paraId="5FBC4B62" w14:textId="77777777" w:rsidR="00952156" w:rsidRDefault="00952156" w:rsidP="00952156">
            <w:pPr>
              <w:pStyle w:val="Nidungvnbn"/>
              <w:spacing w:before="120"/>
              <w:ind w:firstLine="142"/>
              <w:jc w:val="left"/>
              <w:rPr>
                <w:b/>
              </w:rPr>
            </w:pPr>
            <w:r>
              <w:rPr>
                <w:b/>
              </w:rPr>
              <w:t>Pre-conditions:</w:t>
            </w:r>
          </w:p>
        </w:tc>
        <w:tc>
          <w:tcPr>
            <w:tcW w:w="6422" w:type="dxa"/>
          </w:tcPr>
          <w:p w14:paraId="069AD9B1" w14:textId="77777777" w:rsidR="00952156" w:rsidRDefault="00952156" w:rsidP="00952156">
            <w:pPr>
              <w:pStyle w:val="Nidungvnbn"/>
              <w:keepNext/>
              <w:spacing w:before="120"/>
              <w:ind w:firstLine="142"/>
              <w:jc w:val="left"/>
            </w:pPr>
            <w:r>
              <w:t>1. User is permitted to access the dashboard.</w:t>
            </w:r>
          </w:p>
          <w:p w14:paraId="150B7190" w14:textId="77777777" w:rsidR="00952156" w:rsidRDefault="00952156" w:rsidP="00952156">
            <w:pPr>
              <w:pStyle w:val="Nidungvnbn"/>
              <w:keepNext/>
              <w:spacing w:before="120"/>
              <w:ind w:firstLine="142"/>
              <w:jc w:val="left"/>
            </w:pPr>
            <w:r>
              <w:t>2. A new faculty is added.</w:t>
            </w:r>
          </w:p>
          <w:p w14:paraId="55A4DEFE" w14:textId="044FE5CE" w:rsidR="00952156" w:rsidRDefault="00952156" w:rsidP="00952156">
            <w:pPr>
              <w:pStyle w:val="Nidungvnbn"/>
              <w:keepNext/>
              <w:spacing w:before="120"/>
              <w:ind w:firstLine="142"/>
              <w:jc w:val="left"/>
            </w:pPr>
            <w:r>
              <w:t>3. A profile of a</w:t>
            </w:r>
            <w:r w:rsidR="005F1679">
              <w:t xml:space="preserve"> </w:t>
            </w:r>
            <w:r>
              <w:t>faculty displays.</w:t>
            </w:r>
          </w:p>
        </w:tc>
      </w:tr>
      <w:tr w:rsidR="00952156" w14:paraId="023EA406" w14:textId="77777777" w:rsidTr="00952156">
        <w:tc>
          <w:tcPr>
            <w:tcW w:w="2689" w:type="dxa"/>
            <w:vAlign w:val="center"/>
          </w:tcPr>
          <w:p w14:paraId="264ADBB0" w14:textId="77777777" w:rsidR="00952156" w:rsidRDefault="00952156" w:rsidP="00952156">
            <w:pPr>
              <w:pStyle w:val="Nidungvnbn"/>
              <w:spacing w:before="120"/>
              <w:ind w:firstLine="142"/>
              <w:jc w:val="left"/>
              <w:rPr>
                <w:b/>
              </w:rPr>
            </w:pPr>
            <w:r>
              <w:rPr>
                <w:b/>
              </w:rPr>
              <w:t>Post-conditions:</w:t>
            </w:r>
          </w:p>
        </w:tc>
        <w:tc>
          <w:tcPr>
            <w:tcW w:w="6422" w:type="dxa"/>
          </w:tcPr>
          <w:p w14:paraId="20DABAD8" w14:textId="734BE73C" w:rsidR="00952156" w:rsidRDefault="00952156" w:rsidP="00952156">
            <w:pPr>
              <w:pStyle w:val="Nidungvnbn"/>
              <w:keepNext/>
              <w:spacing w:before="120"/>
              <w:ind w:firstLine="142"/>
              <w:jc w:val="left"/>
            </w:pPr>
            <w:r>
              <w:t>A new major is enlisted</w:t>
            </w:r>
          </w:p>
        </w:tc>
      </w:tr>
      <w:tr w:rsidR="00952156" w14:paraId="18B04DBD" w14:textId="77777777" w:rsidTr="00952156">
        <w:tc>
          <w:tcPr>
            <w:tcW w:w="2689" w:type="dxa"/>
            <w:vAlign w:val="center"/>
          </w:tcPr>
          <w:p w14:paraId="38272C75" w14:textId="77777777" w:rsidR="00952156" w:rsidRDefault="00952156" w:rsidP="00952156">
            <w:pPr>
              <w:pStyle w:val="Nidungvnbn"/>
              <w:spacing w:before="120"/>
              <w:ind w:firstLine="142"/>
              <w:jc w:val="left"/>
              <w:rPr>
                <w:b/>
              </w:rPr>
            </w:pPr>
            <w:r>
              <w:rPr>
                <w:b/>
              </w:rPr>
              <w:lastRenderedPageBreak/>
              <w:t>Main Flow:</w:t>
            </w:r>
          </w:p>
        </w:tc>
        <w:tc>
          <w:tcPr>
            <w:tcW w:w="6422" w:type="dxa"/>
          </w:tcPr>
          <w:p w14:paraId="51E159C6" w14:textId="21223B8F" w:rsidR="00952156" w:rsidRDefault="00952156" w:rsidP="00952156">
            <w:pPr>
              <w:pStyle w:val="Nidungvnbn"/>
              <w:keepNext/>
              <w:spacing w:before="120"/>
              <w:ind w:firstLine="142"/>
              <w:jc w:val="left"/>
            </w:pPr>
            <w:r>
              <w:t>1. User click the button “Quản Lý Khoa” on the left sidebar.</w:t>
            </w:r>
          </w:p>
          <w:p w14:paraId="4D3DE688" w14:textId="506C4F4D" w:rsidR="00952156" w:rsidRDefault="00952156" w:rsidP="00952156">
            <w:pPr>
              <w:pStyle w:val="Nidungvnbn"/>
              <w:keepNext/>
              <w:spacing w:before="120"/>
              <w:ind w:firstLine="142"/>
              <w:jc w:val="left"/>
            </w:pPr>
            <w:r>
              <w:t>2. System displays a list of faculties.</w:t>
            </w:r>
          </w:p>
          <w:p w14:paraId="5AC1D4EF" w14:textId="2351987A" w:rsidR="00952156" w:rsidRDefault="00952156" w:rsidP="00952156">
            <w:pPr>
              <w:pStyle w:val="Nidungvnbn"/>
              <w:keepNext/>
              <w:spacing w:before="120"/>
              <w:ind w:firstLine="142"/>
              <w:jc w:val="left"/>
            </w:pPr>
            <w:r>
              <w:t>3. User click faculty’s name.</w:t>
            </w:r>
          </w:p>
          <w:p w14:paraId="5912B362" w14:textId="506B1623" w:rsidR="00952156" w:rsidRDefault="00952156" w:rsidP="00952156">
            <w:pPr>
              <w:pStyle w:val="Nidungvnbn"/>
              <w:keepNext/>
              <w:spacing w:before="120"/>
              <w:ind w:firstLine="142"/>
              <w:jc w:val="left"/>
            </w:pPr>
            <w:r>
              <w:t>4. System displays faculty’s profile.</w:t>
            </w:r>
          </w:p>
          <w:p w14:paraId="3D789948" w14:textId="4FF1703C" w:rsidR="00952156" w:rsidRDefault="00952156" w:rsidP="00952156">
            <w:pPr>
              <w:pStyle w:val="Nidungvnbn"/>
              <w:keepNext/>
              <w:spacing w:before="120"/>
              <w:ind w:firstLine="142"/>
              <w:jc w:val="left"/>
            </w:pPr>
            <w:r>
              <w:t>5. User clicks on button “+” on top of the list of majors.</w:t>
            </w:r>
          </w:p>
          <w:p w14:paraId="7C6B8CF4" w14:textId="5A24B5BC" w:rsidR="00952156" w:rsidRDefault="00952156" w:rsidP="00952156">
            <w:pPr>
              <w:pStyle w:val="Nidungvnbn"/>
              <w:keepNext/>
              <w:spacing w:before="120"/>
              <w:ind w:firstLine="142"/>
              <w:jc w:val="left"/>
            </w:pPr>
            <w:r>
              <w:t>6. System displays a form which allows user to add a new major.</w:t>
            </w:r>
          </w:p>
          <w:p w14:paraId="4D5CDE23" w14:textId="1F047B89" w:rsidR="00952156" w:rsidRDefault="00952156" w:rsidP="00952156">
            <w:pPr>
              <w:pStyle w:val="Nidungvnbn"/>
              <w:keepNext/>
              <w:spacing w:before="120"/>
              <w:ind w:firstLine="142"/>
              <w:jc w:val="left"/>
            </w:pPr>
            <w:r>
              <w:t>7. User enters the informations and submits</w:t>
            </w:r>
          </w:p>
          <w:p w14:paraId="569D4176" w14:textId="52F947A9" w:rsidR="00952156" w:rsidRDefault="00952156" w:rsidP="00952156">
            <w:pPr>
              <w:pStyle w:val="Nidungvnbn"/>
              <w:keepNext/>
              <w:spacing w:before="120"/>
              <w:ind w:firstLine="142"/>
              <w:jc w:val="left"/>
            </w:pPr>
            <w:r>
              <w:t>8. System validates these information.</w:t>
            </w:r>
          </w:p>
          <w:p w14:paraId="69E531B1" w14:textId="4E0781F7" w:rsidR="00952156" w:rsidRDefault="00952156" w:rsidP="00952156">
            <w:pPr>
              <w:pStyle w:val="Nidungvnbn"/>
              <w:keepNext/>
              <w:spacing w:before="120"/>
              <w:ind w:firstLine="142"/>
              <w:jc w:val="left"/>
            </w:pPr>
            <w:r>
              <w:t>9. Use Case ends.</w:t>
            </w:r>
          </w:p>
        </w:tc>
      </w:tr>
      <w:tr w:rsidR="00952156" w14:paraId="71D7DFC8" w14:textId="77777777" w:rsidTr="00952156">
        <w:tc>
          <w:tcPr>
            <w:tcW w:w="2689" w:type="dxa"/>
            <w:vAlign w:val="center"/>
          </w:tcPr>
          <w:p w14:paraId="3EA2F77E" w14:textId="77777777" w:rsidR="00952156" w:rsidRDefault="00952156" w:rsidP="00952156">
            <w:pPr>
              <w:pStyle w:val="Nidungvnbn"/>
              <w:spacing w:before="120"/>
              <w:ind w:firstLine="142"/>
              <w:jc w:val="left"/>
              <w:rPr>
                <w:b/>
              </w:rPr>
            </w:pPr>
            <w:r>
              <w:rPr>
                <w:b/>
              </w:rPr>
              <w:t>Alternative Flow:</w:t>
            </w:r>
          </w:p>
        </w:tc>
        <w:tc>
          <w:tcPr>
            <w:tcW w:w="6422" w:type="dxa"/>
          </w:tcPr>
          <w:p w14:paraId="0CFD8095" w14:textId="6F3DCF92" w:rsidR="00952156" w:rsidRDefault="00952156" w:rsidP="00952156">
            <w:pPr>
              <w:pStyle w:val="Nidungvnbn"/>
              <w:keepNext/>
              <w:spacing w:before="120"/>
              <w:ind w:firstLine="142"/>
              <w:jc w:val="left"/>
            </w:pPr>
            <w:r>
              <w:t>8a. Missing the required informations</w:t>
            </w:r>
          </w:p>
          <w:p w14:paraId="743A8581" w14:textId="77777777" w:rsidR="00952156" w:rsidRDefault="00952156" w:rsidP="00952156">
            <w:pPr>
              <w:pStyle w:val="Nidungvnbn"/>
              <w:keepNext/>
              <w:spacing w:before="120"/>
              <w:ind w:firstLine="142"/>
              <w:jc w:val="left"/>
            </w:pPr>
            <w:r>
              <w:t>1. Error messages display under these required fields.</w:t>
            </w:r>
          </w:p>
          <w:p w14:paraId="04209A9B" w14:textId="77777777" w:rsidR="00952156" w:rsidRDefault="00952156" w:rsidP="00952156">
            <w:pPr>
              <w:pStyle w:val="Nidungvnbn"/>
              <w:keepNext/>
              <w:spacing w:before="120"/>
              <w:ind w:firstLine="142"/>
              <w:jc w:val="left"/>
            </w:pPr>
            <w:r>
              <w:t>2. Use Case resumes in main flow step 5</w:t>
            </w:r>
          </w:p>
        </w:tc>
      </w:tr>
      <w:tr w:rsidR="00952156" w14:paraId="14EA6246" w14:textId="77777777" w:rsidTr="00952156">
        <w:tc>
          <w:tcPr>
            <w:tcW w:w="2689" w:type="dxa"/>
            <w:vAlign w:val="center"/>
          </w:tcPr>
          <w:p w14:paraId="01B0F3B2" w14:textId="77777777" w:rsidR="00952156" w:rsidRDefault="00952156" w:rsidP="00952156">
            <w:pPr>
              <w:pStyle w:val="Nidungvnbn"/>
              <w:spacing w:before="120"/>
              <w:ind w:firstLine="142"/>
              <w:jc w:val="left"/>
              <w:rPr>
                <w:b/>
              </w:rPr>
            </w:pPr>
            <w:r>
              <w:rPr>
                <w:b/>
              </w:rPr>
              <w:t>Exception Flow:</w:t>
            </w:r>
          </w:p>
        </w:tc>
        <w:tc>
          <w:tcPr>
            <w:tcW w:w="6422" w:type="dxa"/>
          </w:tcPr>
          <w:p w14:paraId="7C81A6D6" w14:textId="77777777" w:rsidR="00952156" w:rsidRDefault="00952156" w:rsidP="005F1679">
            <w:pPr>
              <w:pStyle w:val="Nidungvnbn"/>
              <w:keepNext/>
              <w:spacing w:before="120"/>
              <w:ind w:firstLine="142"/>
              <w:jc w:val="left"/>
            </w:pPr>
          </w:p>
        </w:tc>
      </w:tr>
    </w:tbl>
    <w:p w14:paraId="0B76D02A" w14:textId="18F50899" w:rsidR="00952156" w:rsidRPr="00952156" w:rsidRDefault="005F1679" w:rsidP="005F1679">
      <w:pPr>
        <w:pStyle w:val="Caption"/>
      </w:pPr>
      <w:bookmarkStart w:id="44" w:name="_Toc60872616"/>
      <w:r>
        <w:t xml:space="preserve">Table </w:t>
      </w:r>
      <w:fldSimple w:instr=" STYLEREF 1 \s ">
        <w:r w:rsidR="009A7FC0">
          <w:rPr>
            <w:noProof/>
          </w:rPr>
          <w:t>2</w:t>
        </w:r>
      </w:fldSimple>
      <w:r w:rsidR="009A7FC0">
        <w:t>.</w:t>
      </w:r>
      <w:fldSimple w:instr=" SEQ Table \* ARABIC \s 1 ">
        <w:r w:rsidR="009A7FC0">
          <w:rPr>
            <w:noProof/>
          </w:rPr>
          <w:t>22</w:t>
        </w:r>
      </w:fldSimple>
      <w:r>
        <w:t>: Use Case “Add Major”.</w:t>
      </w:r>
      <w:bookmarkEnd w:id="44"/>
    </w:p>
    <w:tbl>
      <w:tblPr>
        <w:tblStyle w:val="TableGrid"/>
        <w:tblW w:w="0" w:type="auto"/>
        <w:tblLook w:val="04A0" w:firstRow="1" w:lastRow="0" w:firstColumn="1" w:lastColumn="0" w:noHBand="0" w:noVBand="1"/>
      </w:tblPr>
      <w:tblGrid>
        <w:gridCol w:w="2689"/>
        <w:gridCol w:w="6422"/>
      </w:tblGrid>
      <w:tr w:rsidR="00C4565F" w14:paraId="2F683BFA" w14:textId="77777777" w:rsidTr="00805C27">
        <w:tc>
          <w:tcPr>
            <w:tcW w:w="2689" w:type="dxa"/>
          </w:tcPr>
          <w:p w14:paraId="4E50375D" w14:textId="77777777" w:rsidR="00C4565F" w:rsidRPr="00156F8F" w:rsidRDefault="00C4565F" w:rsidP="00805C27">
            <w:pPr>
              <w:pStyle w:val="Nidungvnbn"/>
              <w:spacing w:before="120"/>
              <w:ind w:firstLine="142"/>
              <w:jc w:val="left"/>
              <w:rPr>
                <w:b/>
                <w:bCs/>
              </w:rPr>
            </w:pPr>
            <w:r>
              <w:rPr>
                <w:b/>
                <w:bCs/>
              </w:rPr>
              <w:t>Use Case ID:</w:t>
            </w:r>
          </w:p>
        </w:tc>
        <w:tc>
          <w:tcPr>
            <w:tcW w:w="6422" w:type="dxa"/>
          </w:tcPr>
          <w:p w14:paraId="7668D960" w14:textId="77322D19" w:rsidR="00C4565F" w:rsidRDefault="00C4565F" w:rsidP="00805C27">
            <w:pPr>
              <w:pStyle w:val="Nidungvnbn"/>
              <w:keepNext/>
              <w:spacing w:before="120"/>
              <w:ind w:firstLine="142"/>
              <w:jc w:val="left"/>
            </w:pPr>
            <w:r>
              <w:t>UC22.</w:t>
            </w:r>
          </w:p>
        </w:tc>
      </w:tr>
      <w:tr w:rsidR="00C4565F" w14:paraId="7148A86C" w14:textId="77777777" w:rsidTr="00805C27">
        <w:tc>
          <w:tcPr>
            <w:tcW w:w="2689" w:type="dxa"/>
          </w:tcPr>
          <w:p w14:paraId="4CD1A249" w14:textId="77777777" w:rsidR="00C4565F" w:rsidRDefault="00C4565F" w:rsidP="00805C27">
            <w:pPr>
              <w:pStyle w:val="Nidungvnbn"/>
              <w:spacing w:before="120"/>
              <w:ind w:firstLine="142"/>
              <w:jc w:val="left"/>
              <w:rPr>
                <w:b/>
                <w:bCs/>
              </w:rPr>
            </w:pPr>
            <w:r>
              <w:rPr>
                <w:b/>
                <w:bCs/>
              </w:rPr>
              <w:t>Use Case Name:</w:t>
            </w:r>
          </w:p>
        </w:tc>
        <w:tc>
          <w:tcPr>
            <w:tcW w:w="6422" w:type="dxa"/>
          </w:tcPr>
          <w:p w14:paraId="214BBAC4" w14:textId="5D61562A" w:rsidR="00C4565F" w:rsidRDefault="00C4565F" w:rsidP="00805C27">
            <w:pPr>
              <w:pStyle w:val="Nidungvnbn"/>
              <w:keepNext/>
              <w:spacing w:before="120"/>
              <w:ind w:firstLine="142"/>
              <w:jc w:val="left"/>
            </w:pPr>
            <w:r>
              <w:t>Update</w:t>
            </w:r>
            <w:r w:rsidRPr="00156F8F">
              <w:t xml:space="preserve"> </w:t>
            </w:r>
            <w:r>
              <w:t>Major.</w:t>
            </w:r>
          </w:p>
        </w:tc>
      </w:tr>
      <w:tr w:rsidR="00C4565F" w14:paraId="55920D23" w14:textId="77777777" w:rsidTr="00805C27">
        <w:tc>
          <w:tcPr>
            <w:tcW w:w="2689" w:type="dxa"/>
          </w:tcPr>
          <w:p w14:paraId="0B72326C" w14:textId="77777777" w:rsidR="00C4565F" w:rsidRDefault="00C4565F" w:rsidP="00805C27">
            <w:pPr>
              <w:pStyle w:val="Nidungvnbn"/>
              <w:spacing w:before="120"/>
              <w:ind w:firstLine="142"/>
              <w:jc w:val="left"/>
              <w:rPr>
                <w:b/>
                <w:bCs/>
              </w:rPr>
            </w:pPr>
            <w:r>
              <w:rPr>
                <w:b/>
                <w:bCs/>
              </w:rPr>
              <w:t>Description:</w:t>
            </w:r>
          </w:p>
        </w:tc>
        <w:tc>
          <w:tcPr>
            <w:tcW w:w="6422" w:type="dxa"/>
          </w:tcPr>
          <w:p w14:paraId="3704FE06" w14:textId="605BCAAF" w:rsidR="00C4565F" w:rsidRPr="00156F8F" w:rsidRDefault="00C4565F" w:rsidP="00805C27">
            <w:pPr>
              <w:pStyle w:val="Nidungvnbn"/>
              <w:keepNext/>
              <w:spacing w:before="120"/>
              <w:ind w:firstLine="142"/>
              <w:jc w:val="left"/>
            </w:pPr>
            <w:r>
              <w:t>This use case allow user to update a specific major.</w:t>
            </w:r>
          </w:p>
        </w:tc>
      </w:tr>
      <w:tr w:rsidR="00C4565F" w14:paraId="022C04F7" w14:textId="77777777" w:rsidTr="00805C27">
        <w:tc>
          <w:tcPr>
            <w:tcW w:w="2689" w:type="dxa"/>
            <w:vAlign w:val="center"/>
          </w:tcPr>
          <w:p w14:paraId="5F0ED333" w14:textId="77777777" w:rsidR="00C4565F" w:rsidRDefault="00C4565F" w:rsidP="00805C27">
            <w:pPr>
              <w:pStyle w:val="Nidungvnbn"/>
              <w:spacing w:before="120"/>
              <w:ind w:firstLine="142"/>
              <w:jc w:val="left"/>
              <w:rPr>
                <w:b/>
                <w:bCs/>
              </w:rPr>
            </w:pPr>
            <w:r>
              <w:rPr>
                <w:b/>
              </w:rPr>
              <w:t>Actor(s):</w:t>
            </w:r>
          </w:p>
        </w:tc>
        <w:tc>
          <w:tcPr>
            <w:tcW w:w="6422" w:type="dxa"/>
          </w:tcPr>
          <w:p w14:paraId="56C94369" w14:textId="77777777" w:rsidR="00C4565F" w:rsidRDefault="00C4565F" w:rsidP="00805C27">
            <w:pPr>
              <w:pStyle w:val="Nidungvnbn"/>
              <w:keepNext/>
              <w:spacing w:before="120"/>
              <w:ind w:firstLine="142"/>
              <w:jc w:val="left"/>
            </w:pPr>
            <w:r>
              <w:t>Admin</w:t>
            </w:r>
          </w:p>
        </w:tc>
      </w:tr>
      <w:tr w:rsidR="00C4565F" w14:paraId="6F9C08F2" w14:textId="77777777" w:rsidTr="00805C27">
        <w:tc>
          <w:tcPr>
            <w:tcW w:w="2689" w:type="dxa"/>
            <w:vAlign w:val="center"/>
          </w:tcPr>
          <w:p w14:paraId="6DC727D5" w14:textId="77777777" w:rsidR="00C4565F" w:rsidRDefault="00C4565F" w:rsidP="00805C27">
            <w:pPr>
              <w:pStyle w:val="Nidungvnbn"/>
              <w:spacing w:before="120"/>
              <w:ind w:firstLine="142"/>
              <w:jc w:val="left"/>
              <w:rPr>
                <w:b/>
              </w:rPr>
            </w:pPr>
            <w:r>
              <w:rPr>
                <w:b/>
              </w:rPr>
              <w:lastRenderedPageBreak/>
              <w:t>Pre-conditions:</w:t>
            </w:r>
          </w:p>
        </w:tc>
        <w:tc>
          <w:tcPr>
            <w:tcW w:w="6422" w:type="dxa"/>
          </w:tcPr>
          <w:p w14:paraId="0C5007C0" w14:textId="77777777" w:rsidR="00C4565F" w:rsidRDefault="00C4565F" w:rsidP="00805C27">
            <w:pPr>
              <w:pStyle w:val="Nidungvnbn"/>
              <w:keepNext/>
              <w:spacing w:before="120"/>
              <w:ind w:firstLine="142"/>
              <w:jc w:val="left"/>
            </w:pPr>
            <w:r>
              <w:t>1. User is permitted to access the dashboard.</w:t>
            </w:r>
          </w:p>
          <w:p w14:paraId="75461468" w14:textId="77777777" w:rsidR="00C4565F" w:rsidRDefault="00C4565F" w:rsidP="00805C27">
            <w:pPr>
              <w:pStyle w:val="Nidungvnbn"/>
              <w:keepNext/>
              <w:spacing w:before="120"/>
              <w:ind w:firstLine="142"/>
              <w:jc w:val="left"/>
            </w:pPr>
            <w:r>
              <w:t>2. A new faculty is added.</w:t>
            </w:r>
          </w:p>
          <w:p w14:paraId="1C89DACF" w14:textId="7CEFEDA4" w:rsidR="00C4565F" w:rsidRDefault="00C4565F" w:rsidP="00805C27">
            <w:pPr>
              <w:pStyle w:val="Nidungvnbn"/>
              <w:keepNext/>
              <w:spacing w:before="120"/>
              <w:ind w:firstLine="142"/>
              <w:jc w:val="left"/>
            </w:pPr>
            <w:r>
              <w:t>3. A profile of a faculty displays.</w:t>
            </w:r>
          </w:p>
        </w:tc>
      </w:tr>
      <w:tr w:rsidR="00C4565F" w14:paraId="109B4AA4" w14:textId="77777777" w:rsidTr="00805C27">
        <w:tc>
          <w:tcPr>
            <w:tcW w:w="2689" w:type="dxa"/>
            <w:vAlign w:val="center"/>
          </w:tcPr>
          <w:p w14:paraId="50100C45" w14:textId="77777777" w:rsidR="00C4565F" w:rsidRDefault="00C4565F" w:rsidP="00805C27">
            <w:pPr>
              <w:pStyle w:val="Nidungvnbn"/>
              <w:spacing w:before="120"/>
              <w:ind w:firstLine="142"/>
              <w:jc w:val="left"/>
              <w:rPr>
                <w:b/>
              </w:rPr>
            </w:pPr>
            <w:r>
              <w:rPr>
                <w:b/>
              </w:rPr>
              <w:t>Post-conditions:</w:t>
            </w:r>
          </w:p>
        </w:tc>
        <w:tc>
          <w:tcPr>
            <w:tcW w:w="6422" w:type="dxa"/>
          </w:tcPr>
          <w:p w14:paraId="12B3A3B0" w14:textId="6DAEB42D" w:rsidR="00C4565F" w:rsidRDefault="005F1679" w:rsidP="00805C27">
            <w:pPr>
              <w:pStyle w:val="Nidungvnbn"/>
              <w:keepNext/>
              <w:spacing w:before="120"/>
              <w:ind w:firstLine="142"/>
              <w:jc w:val="left"/>
            </w:pPr>
            <w:r>
              <w:t xml:space="preserve">The informations of a </w:t>
            </w:r>
            <w:r w:rsidR="00C4565F">
              <w:t xml:space="preserve">major is </w:t>
            </w:r>
            <w:r>
              <w:t>updated.</w:t>
            </w:r>
          </w:p>
        </w:tc>
      </w:tr>
      <w:tr w:rsidR="00C4565F" w14:paraId="4818869F" w14:textId="77777777" w:rsidTr="00805C27">
        <w:tc>
          <w:tcPr>
            <w:tcW w:w="2689" w:type="dxa"/>
            <w:vAlign w:val="center"/>
          </w:tcPr>
          <w:p w14:paraId="308B35CB" w14:textId="77777777" w:rsidR="00C4565F" w:rsidRDefault="00C4565F" w:rsidP="00805C27">
            <w:pPr>
              <w:pStyle w:val="Nidungvnbn"/>
              <w:spacing w:before="120"/>
              <w:ind w:firstLine="142"/>
              <w:jc w:val="left"/>
              <w:rPr>
                <w:b/>
              </w:rPr>
            </w:pPr>
            <w:r>
              <w:rPr>
                <w:b/>
              </w:rPr>
              <w:t>Main Flow:</w:t>
            </w:r>
          </w:p>
        </w:tc>
        <w:tc>
          <w:tcPr>
            <w:tcW w:w="6422" w:type="dxa"/>
          </w:tcPr>
          <w:p w14:paraId="679B79C5" w14:textId="77777777" w:rsidR="00C4565F" w:rsidRDefault="00C4565F" w:rsidP="00805C27">
            <w:pPr>
              <w:pStyle w:val="Nidungvnbn"/>
              <w:keepNext/>
              <w:spacing w:before="120"/>
              <w:ind w:firstLine="142"/>
              <w:jc w:val="left"/>
            </w:pPr>
            <w:r>
              <w:t>1. User click the button “Quản Lý Khoa” on the left sidebar.</w:t>
            </w:r>
          </w:p>
          <w:p w14:paraId="529B7047" w14:textId="77777777" w:rsidR="00C4565F" w:rsidRDefault="00C4565F" w:rsidP="00805C27">
            <w:pPr>
              <w:pStyle w:val="Nidungvnbn"/>
              <w:keepNext/>
              <w:spacing w:before="120"/>
              <w:ind w:firstLine="142"/>
              <w:jc w:val="left"/>
            </w:pPr>
            <w:r>
              <w:t>2. System displays a list of faculties.</w:t>
            </w:r>
          </w:p>
          <w:p w14:paraId="302F3B58" w14:textId="77777777" w:rsidR="00C4565F" w:rsidRDefault="00C4565F" w:rsidP="00805C27">
            <w:pPr>
              <w:pStyle w:val="Nidungvnbn"/>
              <w:keepNext/>
              <w:spacing w:before="120"/>
              <w:ind w:firstLine="142"/>
              <w:jc w:val="left"/>
            </w:pPr>
            <w:r>
              <w:t>3. User click faculty’s name.</w:t>
            </w:r>
          </w:p>
          <w:p w14:paraId="1F0479DC" w14:textId="77777777" w:rsidR="00C4565F" w:rsidRDefault="00C4565F" w:rsidP="00805C27">
            <w:pPr>
              <w:pStyle w:val="Nidungvnbn"/>
              <w:keepNext/>
              <w:spacing w:before="120"/>
              <w:ind w:firstLine="142"/>
              <w:jc w:val="left"/>
            </w:pPr>
            <w:r>
              <w:t>4. System displays faculty’s profile.</w:t>
            </w:r>
          </w:p>
          <w:p w14:paraId="09C3AD10" w14:textId="77777777" w:rsidR="00C4565F" w:rsidRDefault="00C4565F" w:rsidP="00805C27">
            <w:pPr>
              <w:pStyle w:val="Nidungvnbn"/>
              <w:keepNext/>
              <w:spacing w:before="120"/>
              <w:ind w:firstLine="142"/>
              <w:jc w:val="left"/>
            </w:pPr>
            <w:r>
              <w:t>5. User clicks on button “+” on top of the list of majors.</w:t>
            </w:r>
          </w:p>
          <w:p w14:paraId="32D304DF" w14:textId="131FCFED" w:rsidR="00C4565F" w:rsidRDefault="00C4565F" w:rsidP="00805C27">
            <w:pPr>
              <w:pStyle w:val="Nidungvnbn"/>
              <w:keepNext/>
              <w:spacing w:before="120"/>
              <w:ind w:firstLine="142"/>
              <w:jc w:val="left"/>
            </w:pPr>
            <w:r>
              <w:t xml:space="preserve">6. System displays a form which allows user to </w:t>
            </w:r>
            <w:r w:rsidR="005F1679">
              <w:t>update</w:t>
            </w:r>
            <w:r>
              <w:t xml:space="preserve"> a new </w:t>
            </w:r>
            <w:r w:rsidR="005F1679">
              <w:t>information</w:t>
            </w:r>
            <w:r>
              <w:t>.</w:t>
            </w:r>
          </w:p>
          <w:p w14:paraId="504DE2C6" w14:textId="77777777" w:rsidR="005F1679" w:rsidRDefault="00C4565F" w:rsidP="005F1679">
            <w:pPr>
              <w:pStyle w:val="Nidungvnbn"/>
              <w:keepNext/>
              <w:spacing w:before="120"/>
              <w:ind w:firstLine="142"/>
              <w:jc w:val="left"/>
            </w:pPr>
            <w:r>
              <w:t>7. User enters the informations and submits</w:t>
            </w:r>
            <w:r w:rsidR="005F1679">
              <w:t>.</w:t>
            </w:r>
          </w:p>
          <w:p w14:paraId="7E817954" w14:textId="736C84F8" w:rsidR="00C4565F" w:rsidRDefault="005F1679" w:rsidP="005F1679">
            <w:pPr>
              <w:pStyle w:val="Nidungvnbn"/>
              <w:keepNext/>
              <w:spacing w:before="120"/>
              <w:ind w:firstLine="142"/>
              <w:jc w:val="left"/>
            </w:pPr>
            <w:r>
              <w:t>8</w:t>
            </w:r>
            <w:r w:rsidR="00C4565F">
              <w:t>. Use Case ends.</w:t>
            </w:r>
          </w:p>
        </w:tc>
      </w:tr>
      <w:tr w:rsidR="00C4565F" w14:paraId="79C453DC" w14:textId="77777777" w:rsidTr="00805C27">
        <w:tc>
          <w:tcPr>
            <w:tcW w:w="2689" w:type="dxa"/>
            <w:vAlign w:val="center"/>
          </w:tcPr>
          <w:p w14:paraId="6FF16C62" w14:textId="77777777" w:rsidR="00C4565F" w:rsidRDefault="00C4565F" w:rsidP="00805C27">
            <w:pPr>
              <w:pStyle w:val="Nidungvnbn"/>
              <w:spacing w:before="120"/>
              <w:ind w:firstLine="142"/>
              <w:jc w:val="left"/>
              <w:rPr>
                <w:b/>
              </w:rPr>
            </w:pPr>
            <w:r>
              <w:rPr>
                <w:b/>
              </w:rPr>
              <w:t>Alternative Flow:</w:t>
            </w:r>
          </w:p>
        </w:tc>
        <w:tc>
          <w:tcPr>
            <w:tcW w:w="6422" w:type="dxa"/>
          </w:tcPr>
          <w:p w14:paraId="302E42C5" w14:textId="25361AA0" w:rsidR="00C4565F" w:rsidRDefault="00C4565F" w:rsidP="00805C27">
            <w:pPr>
              <w:pStyle w:val="Nidungvnbn"/>
              <w:keepNext/>
              <w:spacing w:before="120"/>
              <w:ind w:firstLine="142"/>
              <w:jc w:val="left"/>
            </w:pPr>
          </w:p>
        </w:tc>
      </w:tr>
      <w:tr w:rsidR="00C4565F" w14:paraId="39850BB4" w14:textId="77777777" w:rsidTr="00805C27">
        <w:tc>
          <w:tcPr>
            <w:tcW w:w="2689" w:type="dxa"/>
            <w:vAlign w:val="center"/>
          </w:tcPr>
          <w:p w14:paraId="7BD20605" w14:textId="77777777" w:rsidR="00C4565F" w:rsidRDefault="00C4565F" w:rsidP="00805C27">
            <w:pPr>
              <w:pStyle w:val="Nidungvnbn"/>
              <w:spacing w:before="120"/>
              <w:ind w:firstLine="142"/>
              <w:jc w:val="left"/>
              <w:rPr>
                <w:b/>
              </w:rPr>
            </w:pPr>
            <w:r>
              <w:rPr>
                <w:b/>
              </w:rPr>
              <w:t>Exception Flow:</w:t>
            </w:r>
          </w:p>
        </w:tc>
        <w:tc>
          <w:tcPr>
            <w:tcW w:w="6422" w:type="dxa"/>
          </w:tcPr>
          <w:p w14:paraId="433DEB9F" w14:textId="77777777" w:rsidR="00C4565F" w:rsidRDefault="00C4565F" w:rsidP="005F1679">
            <w:pPr>
              <w:pStyle w:val="Nidungvnbn"/>
              <w:keepNext/>
              <w:spacing w:before="120"/>
              <w:ind w:firstLine="142"/>
              <w:jc w:val="left"/>
            </w:pPr>
          </w:p>
        </w:tc>
      </w:tr>
    </w:tbl>
    <w:p w14:paraId="0F468CD9" w14:textId="068B33B4" w:rsidR="00930FE0" w:rsidRDefault="005F1679" w:rsidP="005F1679">
      <w:pPr>
        <w:pStyle w:val="Caption"/>
      </w:pPr>
      <w:bookmarkStart w:id="45" w:name="_Toc60872617"/>
      <w:r>
        <w:t xml:space="preserve">Table </w:t>
      </w:r>
      <w:fldSimple w:instr=" STYLEREF 1 \s ">
        <w:r w:rsidR="009A7FC0">
          <w:rPr>
            <w:noProof/>
          </w:rPr>
          <w:t>2</w:t>
        </w:r>
      </w:fldSimple>
      <w:r w:rsidR="009A7FC0">
        <w:t>.</w:t>
      </w:r>
      <w:fldSimple w:instr=" SEQ Table \* ARABIC \s 1 ">
        <w:r w:rsidR="009A7FC0">
          <w:rPr>
            <w:noProof/>
          </w:rPr>
          <w:t>23</w:t>
        </w:r>
      </w:fldSimple>
      <w:r>
        <w:t>: Use Case “Update Major”.</w:t>
      </w:r>
      <w:bookmarkEnd w:id="45"/>
    </w:p>
    <w:tbl>
      <w:tblPr>
        <w:tblStyle w:val="TableGrid"/>
        <w:tblW w:w="0" w:type="auto"/>
        <w:tblLook w:val="04A0" w:firstRow="1" w:lastRow="0" w:firstColumn="1" w:lastColumn="0" w:noHBand="0" w:noVBand="1"/>
      </w:tblPr>
      <w:tblGrid>
        <w:gridCol w:w="2689"/>
        <w:gridCol w:w="6422"/>
      </w:tblGrid>
      <w:tr w:rsidR="005F1679" w14:paraId="4E6BF120" w14:textId="77777777" w:rsidTr="00805C27">
        <w:tc>
          <w:tcPr>
            <w:tcW w:w="2689" w:type="dxa"/>
          </w:tcPr>
          <w:p w14:paraId="2523442F" w14:textId="77777777" w:rsidR="005F1679" w:rsidRPr="00156F8F" w:rsidRDefault="005F1679" w:rsidP="00805C27">
            <w:pPr>
              <w:pStyle w:val="Nidungvnbn"/>
              <w:spacing w:before="120"/>
              <w:ind w:firstLine="142"/>
              <w:jc w:val="left"/>
              <w:rPr>
                <w:b/>
                <w:bCs/>
              </w:rPr>
            </w:pPr>
            <w:r>
              <w:rPr>
                <w:b/>
                <w:bCs/>
              </w:rPr>
              <w:t>Use Case ID:</w:t>
            </w:r>
          </w:p>
        </w:tc>
        <w:tc>
          <w:tcPr>
            <w:tcW w:w="6422" w:type="dxa"/>
          </w:tcPr>
          <w:p w14:paraId="54FB795E" w14:textId="2E082758" w:rsidR="005F1679" w:rsidRDefault="005F1679" w:rsidP="00805C27">
            <w:pPr>
              <w:pStyle w:val="Nidungvnbn"/>
              <w:keepNext/>
              <w:spacing w:before="120"/>
              <w:ind w:firstLine="142"/>
              <w:jc w:val="left"/>
            </w:pPr>
            <w:r>
              <w:t>UC23.</w:t>
            </w:r>
          </w:p>
        </w:tc>
      </w:tr>
      <w:tr w:rsidR="005F1679" w14:paraId="58001D63" w14:textId="77777777" w:rsidTr="00805C27">
        <w:tc>
          <w:tcPr>
            <w:tcW w:w="2689" w:type="dxa"/>
          </w:tcPr>
          <w:p w14:paraId="1E0E3AA2" w14:textId="77777777" w:rsidR="005F1679" w:rsidRDefault="005F1679" w:rsidP="00805C27">
            <w:pPr>
              <w:pStyle w:val="Nidungvnbn"/>
              <w:spacing w:before="120"/>
              <w:ind w:firstLine="142"/>
              <w:jc w:val="left"/>
              <w:rPr>
                <w:b/>
                <w:bCs/>
              </w:rPr>
            </w:pPr>
            <w:r>
              <w:rPr>
                <w:b/>
                <w:bCs/>
              </w:rPr>
              <w:t>Use Case Name:</w:t>
            </w:r>
          </w:p>
        </w:tc>
        <w:tc>
          <w:tcPr>
            <w:tcW w:w="6422" w:type="dxa"/>
          </w:tcPr>
          <w:p w14:paraId="22EC22CF" w14:textId="086FBC4B" w:rsidR="005F1679" w:rsidRDefault="005F1679" w:rsidP="00805C27">
            <w:pPr>
              <w:pStyle w:val="Nidungvnbn"/>
              <w:keepNext/>
              <w:spacing w:before="120"/>
              <w:ind w:firstLine="142"/>
              <w:jc w:val="left"/>
            </w:pPr>
            <w:r>
              <w:t>Delete</w:t>
            </w:r>
            <w:r w:rsidRPr="00156F8F">
              <w:t xml:space="preserve"> </w:t>
            </w:r>
            <w:r>
              <w:t>Major.</w:t>
            </w:r>
          </w:p>
        </w:tc>
      </w:tr>
      <w:tr w:rsidR="005F1679" w14:paraId="74FC8DF9" w14:textId="77777777" w:rsidTr="00805C27">
        <w:tc>
          <w:tcPr>
            <w:tcW w:w="2689" w:type="dxa"/>
          </w:tcPr>
          <w:p w14:paraId="17745607" w14:textId="77777777" w:rsidR="005F1679" w:rsidRDefault="005F1679" w:rsidP="00805C27">
            <w:pPr>
              <w:pStyle w:val="Nidungvnbn"/>
              <w:spacing w:before="120"/>
              <w:ind w:firstLine="142"/>
              <w:jc w:val="left"/>
              <w:rPr>
                <w:b/>
                <w:bCs/>
              </w:rPr>
            </w:pPr>
            <w:r>
              <w:rPr>
                <w:b/>
                <w:bCs/>
              </w:rPr>
              <w:t>Description:</w:t>
            </w:r>
          </w:p>
        </w:tc>
        <w:tc>
          <w:tcPr>
            <w:tcW w:w="6422" w:type="dxa"/>
          </w:tcPr>
          <w:p w14:paraId="65151612" w14:textId="455EBB81" w:rsidR="005F1679" w:rsidRPr="00156F8F" w:rsidRDefault="005F1679" w:rsidP="00805C27">
            <w:pPr>
              <w:pStyle w:val="Nidungvnbn"/>
              <w:keepNext/>
              <w:spacing w:before="120"/>
              <w:ind w:firstLine="142"/>
              <w:jc w:val="left"/>
            </w:pPr>
            <w:r>
              <w:t>This use case allow user to delete a specific major.</w:t>
            </w:r>
          </w:p>
        </w:tc>
      </w:tr>
      <w:tr w:rsidR="005F1679" w14:paraId="237F80F9" w14:textId="77777777" w:rsidTr="00805C27">
        <w:tc>
          <w:tcPr>
            <w:tcW w:w="2689" w:type="dxa"/>
            <w:vAlign w:val="center"/>
          </w:tcPr>
          <w:p w14:paraId="17DF76B5" w14:textId="77777777" w:rsidR="005F1679" w:rsidRDefault="005F1679" w:rsidP="00805C27">
            <w:pPr>
              <w:pStyle w:val="Nidungvnbn"/>
              <w:spacing w:before="120"/>
              <w:ind w:firstLine="142"/>
              <w:jc w:val="left"/>
              <w:rPr>
                <w:b/>
                <w:bCs/>
              </w:rPr>
            </w:pPr>
            <w:r>
              <w:rPr>
                <w:b/>
              </w:rPr>
              <w:t>Actor(s):</w:t>
            </w:r>
          </w:p>
        </w:tc>
        <w:tc>
          <w:tcPr>
            <w:tcW w:w="6422" w:type="dxa"/>
          </w:tcPr>
          <w:p w14:paraId="72D9AAEF" w14:textId="77777777" w:rsidR="005F1679" w:rsidRDefault="005F1679" w:rsidP="00805C27">
            <w:pPr>
              <w:pStyle w:val="Nidungvnbn"/>
              <w:keepNext/>
              <w:spacing w:before="120"/>
              <w:ind w:firstLine="142"/>
              <w:jc w:val="left"/>
            </w:pPr>
            <w:r>
              <w:t>Admin</w:t>
            </w:r>
          </w:p>
        </w:tc>
      </w:tr>
      <w:tr w:rsidR="005F1679" w14:paraId="61BBBCB3" w14:textId="77777777" w:rsidTr="00805C27">
        <w:tc>
          <w:tcPr>
            <w:tcW w:w="2689" w:type="dxa"/>
            <w:vAlign w:val="center"/>
          </w:tcPr>
          <w:p w14:paraId="6D838488" w14:textId="77777777" w:rsidR="005F1679" w:rsidRDefault="005F1679" w:rsidP="00805C27">
            <w:pPr>
              <w:pStyle w:val="Nidungvnbn"/>
              <w:spacing w:before="120"/>
              <w:ind w:firstLine="142"/>
              <w:jc w:val="left"/>
              <w:rPr>
                <w:b/>
              </w:rPr>
            </w:pPr>
            <w:r>
              <w:rPr>
                <w:b/>
              </w:rPr>
              <w:lastRenderedPageBreak/>
              <w:t>Pre-conditions:</w:t>
            </w:r>
          </w:p>
        </w:tc>
        <w:tc>
          <w:tcPr>
            <w:tcW w:w="6422" w:type="dxa"/>
          </w:tcPr>
          <w:p w14:paraId="69803876" w14:textId="77777777" w:rsidR="005F1679" w:rsidRDefault="005F1679" w:rsidP="00805C27">
            <w:pPr>
              <w:pStyle w:val="Nidungvnbn"/>
              <w:keepNext/>
              <w:spacing w:before="120"/>
              <w:ind w:firstLine="142"/>
              <w:jc w:val="left"/>
            </w:pPr>
            <w:r>
              <w:t>1. User is permitted to access the dashboard.</w:t>
            </w:r>
          </w:p>
          <w:p w14:paraId="7702E5CC" w14:textId="77777777" w:rsidR="005F1679" w:rsidRDefault="005F1679" w:rsidP="00805C27">
            <w:pPr>
              <w:pStyle w:val="Nidungvnbn"/>
              <w:keepNext/>
              <w:spacing w:before="120"/>
              <w:ind w:firstLine="142"/>
              <w:jc w:val="left"/>
            </w:pPr>
            <w:r>
              <w:t>2. A new faculty is added.</w:t>
            </w:r>
          </w:p>
          <w:p w14:paraId="4536C8A2" w14:textId="5BA0A589" w:rsidR="005F1679" w:rsidRDefault="005F1679" w:rsidP="00805C27">
            <w:pPr>
              <w:pStyle w:val="Nidungvnbn"/>
              <w:keepNext/>
              <w:spacing w:before="120"/>
              <w:ind w:firstLine="142"/>
              <w:jc w:val="left"/>
            </w:pPr>
            <w:r>
              <w:t>3. A profile of a faculty displays.</w:t>
            </w:r>
          </w:p>
        </w:tc>
      </w:tr>
      <w:tr w:rsidR="005F1679" w14:paraId="19D34EB1" w14:textId="77777777" w:rsidTr="00805C27">
        <w:tc>
          <w:tcPr>
            <w:tcW w:w="2689" w:type="dxa"/>
            <w:vAlign w:val="center"/>
          </w:tcPr>
          <w:p w14:paraId="7A4314A9" w14:textId="77777777" w:rsidR="005F1679" w:rsidRDefault="005F1679" w:rsidP="00805C27">
            <w:pPr>
              <w:pStyle w:val="Nidungvnbn"/>
              <w:spacing w:before="120"/>
              <w:ind w:firstLine="142"/>
              <w:jc w:val="left"/>
              <w:rPr>
                <w:b/>
              </w:rPr>
            </w:pPr>
            <w:r>
              <w:rPr>
                <w:b/>
              </w:rPr>
              <w:t>Post-conditions:</w:t>
            </w:r>
          </w:p>
        </w:tc>
        <w:tc>
          <w:tcPr>
            <w:tcW w:w="6422" w:type="dxa"/>
          </w:tcPr>
          <w:p w14:paraId="7A7C9E56" w14:textId="58043BEE" w:rsidR="005F1679" w:rsidRDefault="005F1679" w:rsidP="00805C27">
            <w:pPr>
              <w:pStyle w:val="Nidungvnbn"/>
              <w:keepNext/>
              <w:spacing w:before="120"/>
              <w:ind w:firstLine="142"/>
              <w:jc w:val="left"/>
            </w:pPr>
            <w:r>
              <w:t>A major is deleted.</w:t>
            </w:r>
          </w:p>
        </w:tc>
      </w:tr>
      <w:tr w:rsidR="005F1679" w14:paraId="3DEDDC0B" w14:textId="77777777" w:rsidTr="00805C27">
        <w:tc>
          <w:tcPr>
            <w:tcW w:w="2689" w:type="dxa"/>
            <w:vAlign w:val="center"/>
          </w:tcPr>
          <w:p w14:paraId="5A7EA31B" w14:textId="77777777" w:rsidR="005F1679" w:rsidRDefault="005F1679" w:rsidP="00805C27">
            <w:pPr>
              <w:pStyle w:val="Nidungvnbn"/>
              <w:spacing w:before="120"/>
              <w:ind w:firstLine="142"/>
              <w:jc w:val="left"/>
              <w:rPr>
                <w:b/>
              </w:rPr>
            </w:pPr>
            <w:r>
              <w:rPr>
                <w:b/>
              </w:rPr>
              <w:t>Main Flow:</w:t>
            </w:r>
          </w:p>
        </w:tc>
        <w:tc>
          <w:tcPr>
            <w:tcW w:w="6422" w:type="dxa"/>
          </w:tcPr>
          <w:p w14:paraId="47443599" w14:textId="77777777" w:rsidR="005F1679" w:rsidRDefault="005F1679" w:rsidP="00805C27">
            <w:pPr>
              <w:pStyle w:val="Nidungvnbn"/>
              <w:keepNext/>
              <w:spacing w:before="120"/>
              <w:ind w:firstLine="142"/>
              <w:jc w:val="left"/>
            </w:pPr>
            <w:r>
              <w:t>1. User click the button “Quản Lý Khoa” on the left sidebar.</w:t>
            </w:r>
          </w:p>
          <w:p w14:paraId="1EC912EA" w14:textId="77777777" w:rsidR="005F1679" w:rsidRDefault="005F1679" w:rsidP="00805C27">
            <w:pPr>
              <w:pStyle w:val="Nidungvnbn"/>
              <w:keepNext/>
              <w:spacing w:before="120"/>
              <w:ind w:firstLine="142"/>
              <w:jc w:val="left"/>
            </w:pPr>
            <w:r>
              <w:t>2. System displays a list of faculties.</w:t>
            </w:r>
          </w:p>
          <w:p w14:paraId="22E756CD" w14:textId="77777777" w:rsidR="005F1679" w:rsidRDefault="005F1679" w:rsidP="00805C27">
            <w:pPr>
              <w:pStyle w:val="Nidungvnbn"/>
              <w:keepNext/>
              <w:spacing w:before="120"/>
              <w:ind w:firstLine="142"/>
              <w:jc w:val="left"/>
            </w:pPr>
            <w:r>
              <w:t>3. User click faculty’s name.</w:t>
            </w:r>
          </w:p>
          <w:p w14:paraId="1FF9CE5E" w14:textId="77777777" w:rsidR="005F1679" w:rsidRDefault="005F1679" w:rsidP="00805C27">
            <w:pPr>
              <w:pStyle w:val="Nidungvnbn"/>
              <w:keepNext/>
              <w:spacing w:before="120"/>
              <w:ind w:firstLine="142"/>
              <w:jc w:val="left"/>
            </w:pPr>
            <w:r>
              <w:t>4. System displays faculty’s profile.</w:t>
            </w:r>
          </w:p>
          <w:p w14:paraId="3CFCA7E4" w14:textId="6BA611E7" w:rsidR="005F1679" w:rsidRDefault="005F1679" w:rsidP="005F1679">
            <w:pPr>
              <w:pStyle w:val="Nidungvnbn"/>
              <w:keepNext/>
              <w:spacing w:before="120"/>
              <w:ind w:firstLine="142"/>
              <w:jc w:val="left"/>
            </w:pPr>
            <w:r>
              <w:t>5. User clicks on button “–” on right of the list of majors.</w:t>
            </w:r>
          </w:p>
          <w:p w14:paraId="43C1B06B" w14:textId="0289A3A7" w:rsidR="005F1679" w:rsidRDefault="005F1679" w:rsidP="00805C27">
            <w:pPr>
              <w:pStyle w:val="Nidungvnbn"/>
              <w:keepNext/>
              <w:spacing w:before="120"/>
              <w:ind w:firstLine="142"/>
              <w:jc w:val="left"/>
            </w:pPr>
            <w:r>
              <w:t>7. System refreshes a list and a deleted major is removed from list.</w:t>
            </w:r>
          </w:p>
          <w:p w14:paraId="7899C37F" w14:textId="22B3ED5F" w:rsidR="005F1679" w:rsidRDefault="005F1679" w:rsidP="00805C27">
            <w:pPr>
              <w:pStyle w:val="Nidungvnbn"/>
              <w:keepNext/>
              <w:spacing w:before="120"/>
              <w:ind w:firstLine="142"/>
              <w:jc w:val="left"/>
            </w:pPr>
            <w:r>
              <w:t>8. Use Case ends.</w:t>
            </w:r>
          </w:p>
        </w:tc>
      </w:tr>
      <w:tr w:rsidR="005F1679" w14:paraId="5BC9D3E7" w14:textId="77777777" w:rsidTr="00805C27">
        <w:tc>
          <w:tcPr>
            <w:tcW w:w="2689" w:type="dxa"/>
            <w:vAlign w:val="center"/>
          </w:tcPr>
          <w:p w14:paraId="691F640A" w14:textId="77777777" w:rsidR="005F1679" w:rsidRDefault="005F1679" w:rsidP="00805C27">
            <w:pPr>
              <w:pStyle w:val="Nidungvnbn"/>
              <w:spacing w:before="120"/>
              <w:ind w:firstLine="142"/>
              <w:jc w:val="left"/>
              <w:rPr>
                <w:b/>
              </w:rPr>
            </w:pPr>
            <w:r>
              <w:rPr>
                <w:b/>
              </w:rPr>
              <w:t>Alternative Flow:</w:t>
            </w:r>
          </w:p>
        </w:tc>
        <w:tc>
          <w:tcPr>
            <w:tcW w:w="6422" w:type="dxa"/>
          </w:tcPr>
          <w:p w14:paraId="744DCFDC" w14:textId="77777777" w:rsidR="005F1679" w:rsidRDefault="005F1679" w:rsidP="00805C27">
            <w:pPr>
              <w:pStyle w:val="Nidungvnbn"/>
              <w:keepNext/>
              <w:spacing w:before="120"/>
              <w:ind w:firstLine="142"/>
              <w:jc w:val="left"/>
            </w:pPr>
            <w:r>
              <w:t>8a. Missing the required informations</w:t>
            </w:r>
          </w:p>
          <w:p w14:paraId="682C3144" w14:textId="77777777" w:rsidR="005F1679" w:rsidRDefault="005F1679" w:rsidP="00805C27">
            <w:pPr>
              <w:pStyle w:val="Nidungvnbn"/>
              <w:keepNext/>
              <w:spacing w:before="120"/>
              <w:ind w:firstLine="142"/>
              <w:jc w:val="left"/>
            </w:pPr>
            <w:r>
              <w:t>1. Error messages display under these required fields.</w:t>
            </w:r>
          </w:p>
          <w:p w14:paraId="026AF1C5" w14:textId="77777777" w:rsidR="005F1679" w:rsidRDefault="005F1679" w:rsidP="00805C27">
            <w:pPr>
              <w:pStyle w:val="Nidungvnbn"/>
              <w:keepNext/>
              <w:spacing w:before="120"/>
              <w:ind w:firstLine="142"/>
              <w:jc w:val="left"/>
            </w:pPr>
            <w:r>
              <w:t>2. Use Case resumes in main flow step 5</w:t>
            </w:r>
          </w:p>
        </w:tc>
      </w:tr>
      <w:tr w:rsidR="005F1679" w14:paraId="68801F9F" w14:textId="77777777" w:rsidTr="00805C27">
        <w:tc>
          <w:tcPr>
            <w:tcW w:w="2689" w:type="dxa"/>
            <w:vAlign w:val="center"/>
          </w:tcPr>
          <w:p w14:paraId="68D32DBE" w14:textId="77777777" w:rsidR="005F1679" w:rsidRDefault="005F1679" w:rsidP="00805C27">
            <w:pPr>
              <w:pStyle w:val="Nidungvnbn"/>
              <w:spacing w:before="120"/>
              <w:ind w:firstLine="142"/>
              <w:jc w:val="left"/>
              <w:rPr>
                <w:b/>
              </w:rPr>
            </w:pPr>
            <w:r>
              <w:rPr>
                <w:b/>
              </w:rPr>
              <w:t>Exception Flow:</w:t>
            </w:r>
          </w:p>
        </w:tc>
        <w:tc>
          <w:tcPr>
            <w:tcW w:w="6422" w:type="dxa"/>
          </w:tcPr>
          <w:p w14:paraId="088EC74A" w14:textId="77777777" w:rsidR="005F1679" w:rsidRDefault="005F1679" w:rsidP="005F1679">
            <w:pPr>
              <w:pStyle w:val="Nidungvnbn"/>
              <w:keepNext/>
              <w:spacing w:before="120"/>
              <w:ind w:firstLine="142"/>
              <w:jc w:val="left"/>
            </w:pPr>
          </w:p>
        </w:tc>
      </w:tr>
    </w:tbl>
    <w:p w14:paraId="07D9AD98" w14:textId="7C761542" w:rsidR="005F1679" w:rsidRPr="005F1679" w:rsidRDefault="005F1679" w:rsidP="005F1679">
      <w:pPr>
        <w:pStyle w:val="Caption"/>
      </w:pPr>
      <w:bookmarkStart w:id="46" w:name="_Toc60872618"/>
      <w:r>
        <w:t xml:space="preserve">Table </w:t>
      </w:r>
      <w:fldSimple w:instr=" STYLEREF 1 \s ">
        <w:r w:rsidR="009A7FC0">
          <w:rPr>
            <w:noProof/>
          </w:rPr>
          <w:t>2</w:t>
        </w:r>
      </w:fldSimple>
      <w:r w:rsidR="009A7FC0">
        <w:t>.</w:t>
      </w:r>
      <w:fldSimple w:instr=" SEQ Table \* ARABIC \s 1 ">
        <w:r w:rsidR="009A7FC0">
          <w:rPr>
            <w:noProof/>
          </w:rPr>
          <w:t>24</w:t>
        </w:r>
      </w:fldSimple>
      <w:r>
        <w:t>: Use Case “Delete Major”</w:t>
      </w:r>
      <w:r w:rsidR="00D321EB">
        <w:t>.</w:t>
      </w:r>
      <w:bookmarkEnd w:id="46"/>
    </w:p>
    <w:p w14:paraId="1302F22A" w14:textId="08AF7AAF" w:rsidR="00805C27" w:rsidRPr="00805C27" w:rsidRDefault="00805C27" w:rsidP="001F094E">
      <w:pPr>
        <w:pStyle w:val="Heading2"/>
      </w:pPr>
      <w:bookmarkStart w:id="47" w:name="_Toc61045696"/>
      <w:r>
        <w:lastRenderedPageBreak/>
        <w:t>System Design</w:t>
      </w:r>
      <w:bookmarkEnd w:id="47"/>
    </w:p>
    <w:p w14:paraId="401CC43D" w14:textId="76585070" w:rsidR="00805C27" w:rsidRPr="00805C27" w:rsidRDefault="001F094E" w:rsidP="00805C27">
      <w:pPr>
        <w:pStyle w:val="Heading3"/>
      </w:pPr>
      <w:bookmarkStart w:id="48" w:name="_Toc61045697"/>
      <w:r>
        <w:t>Enhanced Entity Relationship</w:t>
      </w:r>
      <w:r w:rsidR="00805C27">
        <w:t xml:space="preserve"> Diagram</w:t>
      </w:r>
      <w:bookmarkEnd w:id="48"/>
    </w:p>
    <w:p w14:paraId="14347905" w14:textId="77777777" w:rsidR="00D321EB" w:rsidRDefault="00D321EB" w:rsidP="00D321EB">
      <w:pPr>
        <w:pStyle w:val="Nidungvnbn"/>
        <w:keepNext/>
      </w:pPr>
      <w:r>
        <w:rPr>
          <w:noProof/>
        </w:rPr>
        <w:drawing>
          <wp:inline distT="0" distB="0" distL="0" distR="0" wp14:anchorId="3D1A933F" wp14:editId="5A95C4B1">
            <wp:extent cx="5791835" cy="514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5145405"/>
                    </a:xfrm>
                    <a:prstGeom prst="rect">
                      <a:avLst/>
                    </a:prstGeom>
                  </pic:spPr>
                </pic:pic>
              </a:graphicData>
            </a:graphic>
          </wp:inline>
        </w:drawing>
      </w:r>
    </w:p>
    <w:p w14:paraId="4824F971" w14:textId="07CB6744" w:rsidR="007C2693" w:rsidRPr="00D321EB" w:rsidRDefault="00D321EB" w:rsidP="00D321EB">
      <w:pPr>
        <w:pStyle w:val="Caption"/>
      </w:pPr>
      <w:bookmarkStart w:id="49" w:name="_Toc60872581"/>
      <w:r>
        <w:t xml:space="preserve">Figure </w:t>
      </w:r>
      <w:fldSimple w:instr=" STYLEREF 1 \s ">
        <w:r w:rsidR="00853E4F">
          <w:rPr>
            <w:noProof/>
          </w:rPr>
          <w:t>1</w:t>
        </w:r>
      </w:fldSimple>
      <w:r w:rsidR="00853E4F">
        <w:t>.</w:t>
      </w:r>
      <w:fldSimple w:instr=" SEQ Figure \* ARABIC \s 1 ">
        <w:r w:rsidR="00853E4F">
          <w:rPr>
            <w:noProof/>
          </w:rPr>
          <w:t>2</w:t>
        </w:r>
      </w:fldSimple>
      <w:r>
        <w:t>: Entity Relationship Diagram.</w:t>
      </w:r>
      <w:bookmarkEnd w:id="49"/>
    </w:p>
    <w:p w14:paraId="74F2C3C5" w14:textId="492D22E7" w:rsidR="007B7FF5" w:rsidRDefault="007B7FF5" w:rsidP="00967C26">
      <w:pPr>
        <w:pStyle w:val="Heading1"/>
      </w:pPr>
      <w:r w:rsidRPr="0062369A">
        <w:br w:type="page"/>
      </w:r>
      <w:bookmarkStart w:id="50" w:name="_Toc61045698"/>
      <w:r w:rsidR="00967C26">
        <w:lastRenderedPageBreak/>
        <w:t>INTRODUCTION TO LARAVEL</w:t>
      </w:r>
      <w:bookmarkEnd w:id="50"/>
    </w:p>
    <w:p w14:paraId="63A0E024" w14:textId="39FDC484" w:rsidR="00967C26" w:rsidRDefault="00C2016F" w:rsidP="00C2016F">
      <w:pPr>
        <w:pStyle w:val="Heading2"/>
      </w:pPr>
      <w:bookmarkStart w:id="51" w:name="_Toc61045699"/>
      <w:r>
        <w:t>Concept of MVC architecture</w:t>
      </w:r>
      <w:bookmarkEnd w:id="51"/>
    </w:p>
    <w:p w14:paraId="0D2F7E7E" w14:textId="5FAC564F" w:rsidR="005825BC" w:rsidRDefault="00C2016F" w:rsidP="005825BC">
      <w:pPr>
        <w:pStyle w:val="Nidungvnbn"/>
      </w:pPr>
      <w:r>
        <w:t>MVC is an abbreviation of Model – View – Controller, an architecture or a</w:t>
      </w:r>
      <w:r w:rsidR="005825BC">
        <w:t xml:space="preserve"> software</w:t>
      </w:r>
      <w:r>
        <w:t xml:space="preserve"> design </w:t>
      </w:r>
      <w:r w:rsidR="005825BC">
        <w:t xml:space="preserve">pattern </w:t>
      </w:r>
      <w:r>
        <w:t>used in software engineering</w:t>
      </w:r>
      <w:r w:rsidR="005825BC">
        <w:t xml:space="preserve"> that makes creating huge applications easy</w:t>
      </w:r>
      <w:r>
        <w:t>.</w:t>
      </w:r>
      <w:r w:rsidR="005825BC">
        <w:t xml:space="preserve"> It does not belong to any programming language or framework, but it is a concept that can be used in creating any kind of application or software in any programming language.</w:t>
      </w:r>
    </w:p>
    <w:p w14:paraId="221F0B4F" w14:textId="21E74DBD" w:rsidR="00C2016F" w:rsidRDefault="005825BC" w:rsidP="00C2016F">
      <w:pPr>
        <w:pStyle w:val="Nidungvnbn"/>
        <w:keepNext/>
      </w:pPr>
      <w:r>
        <w:rPr>
          <w:noProof/>
        </w:rPr>
        <w:drawing>
          <wp:inline distT="0" distB="0" distL="0" distR="0" wp14:anchorId="33083116" wp14:editId="3E84E12C">
            <wp:extent cx="5715000" cy="3429000"/>
            <wp:effectExtent l="0" t="0" r="0" b="0"/>
            <wp:docPr id="6" name="Picture 6"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6CB564C7" w14:textId="0441DE96" w:rsidR="00C2016F" w:rsidRDefault="00C2016F" w:rsidP="00C2016F">
      <w:pPr>
        <w:pStyle w:val="Caption"/>
      </w:pPr>
      <w:bookmarkStart w:id="52" w:name="_Toc60872582"/>
      <w:r>
        <w:t xml:space="preserve">Figure </w:t>
      </w:r>
      <w:fldSimple w:instr=" STYLEREF 1 \s ">
        <w:r w:rsidR="00853E4F">
          <w:rPr>
            <w:noProof/>
          </w:rPr>
          <w:t>2</w:t>
        </w:r>
      </w:fldSimple>
      <w:r w:rsidR="00853E4F">
        <w:t>.</w:t>
      </w:r>
      <w:fldSimple w:instr=" SEQ Figure \* ARABIC \s 1 ">
        <w:r w:rsidR="00853E4F">
          <w:rPr>
            <w:noProof/>
          </w:rPr>
          <w:t>1</w:t>
        </w:r>
      </w:fldSimple>
      <w:r>
        <w:t>: MVC architecture.</w:t>
      </w:r>
      <w:bookmarkEnd w:id="52"/>
    </w:p>
    <w:p w14:paraId="13F5F70D" w14:textId="7093F570" w:rsidR="00C2016F" w:rsidRDefault="00C2016F" w:rsidP="00C2016F">
      <w:pPr>
        <w:jc w:val="center"/>
      </w:pPr>
      <w:r>
        <w:t xml:space="preserve">(Source: </w:t>
      </w:r>
      <w:r w:rsidR="005825BC" w:rsidRPr="005825BC">
        <w:t>https://www.interserver.net/tips/kb/mvc-advantages-disadvantages-mvc/</w:t>
      </w:r>
      <w:r>
        <w:t>)</w:t>
      </w:r>
    </w:p>
    <w:p w14:paraId="0CB288F6" w14:textId="14C816F6" w:rsidR="00B12DCF" w:rsidRDefault="00B12DCF" w:rsidP="00C2016F">
      <w:pPr>
        <w:jc w:val="center"/>
      </w:pPr>
    </w:p>
    <w:p w14:paraId="5B259D4E" w14:textId="2D901D64" w:rsidR="00B12DCF" w:rsidRDefault="00B12DCF" w:rsidP="00B12DCF">
      <w:pPr>
        <w:pStyle w:val="Heading3"/>
      </w:pPr>
      <w:bookmarkStart w:id="53" w:name="_Toc61045700"/>
      <w:r>
        <w:t>Model</w:t>
      </w:r>
      <w:bookmarkEnd w:id="53"/>
    </w:p>
    <w:p w14:paraId="0CC44B64" w14:textId="1A8CFE22" w:rsidR="00B12DCF" w:rsidRDefault="00B12DCF" w:rsidP="00B12DCF">
      <w:pPr>
        <w:pStyle w:val="Nidungvnbn"/>
      </w:pPr>
      <w:r>
        <w:t xml:space="preserve">Model </w:t>
      </w:r>
      <w:r w:rsidR="005825BC">
        <w:t xml:space="preserve">works directly with the database by fetching, inserting, updating or deleting from it. It does not have to deal with user GUI or data processing.  </w:t>
      </w:r>
    </w:p>
    <w:p w14:paraId="611E4305" w14:textId="475447BB" w:rsidR="00B12DCF" w:rsidRDefault="00B12DCF" w:rsidP="00B12DCF">
      <w:pPr>
        <w:pStyle w:val="Heading3"/>
      </w:pPr>
      <w:bookmarkStart w:id="54" w:name="_Toc61045701"/>
      <w:r>
        <w:lastRenderedPageBreak/>
        <w:t>View</w:t>
      </w:r>
      <w:bookmarkEnd w:id="54"/>
    </w:p>
    <w:p w14:paraId="0750A7EE" w14:textId="21F2714B" w:rsidR="00B12DCF" w:rsidRPr="00B12DCF" w:rsidRDefault="00B12DCF" w:rsidP="00B12DCF">
      <w:pPr>
        <w:pStyle w:val="Nidungvnbn"/>
      </w:pPr>
      <w:r>
        <w:t>View</w:t>
      </w:r>
      <w:r w:rsidR="005825BC">
        <w:t xml:space="preserve"> </w:t>
      </w:r>
      <w:r w:rsidR="00ED2579">
        <w:t>is the GUI on which users perform some action such as showing, search data to the user on GUI and to respond to the events. In other words, it is used for displaying data and sending the events to the respective controller.</w:t>
      </w:r>
    </w:p>
    <w:p w14:paraId="56E3CB7D" w14:textId="5D340366" w:rsidR="00B12DCF" w:rsidRDefault="00B12DCF" w:rsidP="00B12DCF">
      <w:pPr>
        <w:pStyle w:val="Heading3"/>
      </w:pPr>
      <w:bookmarkStart w:id="55" w:name="_Toc61045702"/>
      <w:r>
        <w:t>Controller</w:t>
      </w:r>
      <w:bookmarkEnd w:id="55"/>
    </w:p>
    <w:p w14:paraId="2F734882" w14:textId="74BC8A35" w:rsidR="00B12DCF" w:rsidRDefault="00ED2579" w:rsidP="00B12DCF">
      <w:pPr>
        <w:pStyle w:val="Nidungvnbn"/>
      </w:pPr>
      <w:r>
        <w:t>Controller is the part in which we process the data after getting a request from View and before changing anything in database with Model</w:t>
      </w:r>
      <w:r w:rsidR="00B12DCF">
        <w:t>.</w:t>
      </w:r>
      <w:r>
        <w:t xml:space="preserve"> it contains the functions that we can program however we want.</w:t>
      </w:r>
    </w:p>
    <w:p w14:paraId="36612C86" w14:textId="0B72E3C9" w:rsidR="00B12DCF" w:rsidRDefault="00B12DCF" w:rsidP="00B12DCF">
      <w:pPr>
        <w:pStyle w:val="Heading3"/>
      </w:pPr>
      <w:bookmarkStart w:id="56" w:name="_Toc61045703"/>
      <w:r>
        <w:t>Advantages and disadvantages</w:t>
      </w:r>
      <w:bookmarkEnd w:id="56"/>
    </w:p>
    <w:p w14:paraId="51995987" w14:textId="38AECACF" w:rsidR="00B12DCF" w:rsidRDefault="00B12DCF" w:rsidP="00B12DCF">
      <w:pPr>
        <w:pStyle w:val="Heading4"/>
      </w:pPr>
      <w:bookmarkStart w:id="57" w:name="_Toc61045704"/>
      <w:r>
        <w:t>Advantages</w:t>
      </w:r>
      <w:bookmarkEnd w:id="57"/>
    </w:p>
    <w:p w14:paraId="24A731C1" w14:textId="29642F05" w:rsidR="00B12DCF" w:rsidRDefault="00B12DCF" w:rsidP="00B12DCF">
      <w:pPr>
        <w:pStyle w:val="Nidungvnbn"/>
      </w:pPr>
      <w:r>
        <w:t>Reducing time exponentially because of this architecture seperation.</w:t>
      </w:r>
    </w:p>
    <w:p w14:paraId="036C9DE6" w14:textId="185C8626" w:rsidR="00B12DCF" w:rsidRDefault="00C74700" w:rsidP="00B12DCF">
      <w:pPr>
        <w:pStyle w:val="Nidungvnbn"/>
      </w:pPr>
      <w:r>
        <w:t>The development process of the application becomes fast</w:t>
      </w:r>
      <w:r w:rsidR="00B12DCF">
        <w:t>.</w:t>
      </w:r>
    </w:p>
    <w:p w14:paraId="304D3656" w14:textId="063F92B3" w:rsidR="00C74700" w:rsidRDefault="00C74700" w:rsidP="00C74700">
      <w:pPr>
        <w:pStyle w:val="Nidungvnbn"/>
      </w:pPr>
      <w:r>
        <w:t>Easy for a development team to collaborate and work together.</w:t>
      </w:r>
    </w:p>
    <w:p w14:paraId="4FEB9FB6" w14:textId="307E0EBB" w:rsidR="00C74700" w:rsidRDefault="00C74700" w:rsidP="00C74700">
      <w:pPr>
        <w:pStyle w:val="Heading4"/>
      </w:pPr>
      <w:bookmarkStart w:id="58" w:name="_Toc61045705"/>
      <w:r>
        <w:t>Disadvantages</w:t>
      </w:r>
      <w:bookmarkEnd w:id="58"/>
    </w:p>
    <w:p w14:paraId="6F07E2F7" w14:textId="1DF9FF03" w:rsidR="00C74700" w:rsidRDefault="00C74700" w:rsidP="00C74700">
      <w:pPr>
        <w:pStyle w:val="Nidungvnbn"/>
      </w:pPr>
      <w:r>
        <w:t>Hard to develope the small applications.</w:t>
      </w:r>
    </w:p>
    <w:p w14:paraId="29A824A3" w14:textId="351C976F" w:rsidR="00C74700" w:rsidRDefault="009208F1" w:rsidP="009208F1">
      <w:pPr>
        <w:pStyle w:val="Heading2"/>
      </w:pPr>
      <w:bookmarkStart w:id="59" w:name="_Toc61045706"/>
      <w:r>
        <w:t>Concept of Laravel</w:t>
      </w:r>
      <w:bookmarkEnd w:id="59"/>
    </w:p>
    <w:p w14:paraId="2DDE393F" w14:textId="33B66B22" w:rsidR="00647D04" w:rsidRDefault="009208F1" w:rsidP="00647D04">
      <w:pPr>
        <w:pStyle w:val="Nidungvnbn"/>
      </w:pPr>
      <w:r>
        <w:t>Laravel is a powerful and flexible PHP framework</w:t>
      </w:r>
      <w:r w:rsidR="001713DC">
        <w:t xml:space="preserve"> provides a structure and starting point for creating a web application</w:t>
      </w:r>
      <w:r>
        <w:t>. It has a thriving community and a wide ecosystem of tools, and as a result it’s growing in appeal and reach.</w:t>
      </w:r>
    </w:p>
    <w:p w14:paraId="5A4CC4BF" w14:textId="4ADA872E" w:rsidR="009208F1" w:rsidRPr="009208F1" w:rsidRDefault="009208F1" w:rsidP="001713DC">
      <w:pPr>
        <w:pStyle w:val="Heading3"/>
      </w:pPr>
      <w:bookmarkStart w:id="60" w:name="_Toc61045707"/>
      <w:r>
        <w:t>Why</w:t>
      </w:r>
      <w:r w:rsidR="001713DC">
        <w:t xml:space="preserve"> should we use</w:t>
      </w:r>
      <w:r>
        <w:t xml:space="preserve"> Laravel ?</w:t>
      </w:r>
      <w:bookmarkEnd w:id="60"/>
    </w:p>
    <w:p w14:paraId="4E25A936" w14:textId="5ED25765" w:rsidR="00B774C8" w:rsidRDefault="000B54D2" w:rsidP="00B774C8">
      <w:pPr>
        <w:pStyle w:val="Nidungvnbn"/>
      </w:pPr>
      <w:r>
        <w:t>Unl</w:t>
      </w:r>
      <w:r w:rsidR="005E305E">
        <w:t>ike other frameworks, i</w:t>
      </w:r>
      <w:r w:rsidR="001E0A8C">
        <w:t xml:space="preserve">t is easy to see why it’s beneficial to use the individual components or packages that are available to </w:t>
      </w:r>
      <w:r>
        <w:t xml:space="preserve">all </w:t>
      </w:r>
      <w:r w:rsidR="001E0A8C">
        <w:t>developers.</w:t>
      </w:r>
      <w:r w:rsidR="00C4554D">
        <w:t xml:space="preserve"> With packages, someone else is responsible for developing and maintaining an isolated piece of code that has a well – defined job. </w:t>
      </w:r>
    </w:p>
    <w:p w14:paraId="0BB60EFD" w14:textId="2D040425" w:rsidR="001713DC" w:rsidRPr="001713DC" w:rsidRDefault="00B774C8" w:rsidP="00B774C8">
      <w:pPr>
        <w:pStyle w:val="Nidungvnbn"/>
      </w:pPr>
      <w:r>
        <w:t xml:space="preserve">It </w:t>
      </w:r>
      <w:r w:rsidR="001E0A8C">
        <w:t xml:space="preserve">prepackage a collection of third – party components together with custom framework </w:t>
      </w:r>
      <w:r w:rsidR="005E305E">
        <w:t>like configuration files, service providers, prescribed directory structures.</w:t>
      </w:r>
      <w:r w:rsidR="008C36FA">
        <w:t xml:space="preserve"> </w:t>
      </w:r>
      <w:r w:rsidR="008C36FA">
        <w:lastRenderedPageBreak/>
        <w:t>The benefit of using a framework in general is that someone has made decisions not just about the individual components, but also about the connectivity of those components together</w:t>
      </w:r>
    </w:p>
    <w:p w14:paraId="52A4B43D" w14:textId="1092C23A" w:rsidR="00C2016F" w:rsidRDefault="005E305E" w:rsidP="005E305E">
      <w:pPr>
        <w:pStyle w:val="Heading4"/>
      </w:pPr>
      <w:bookmarkStart w:id="61" w:name="_Toc61045708"/>
      <w:r>
        <w:t>Consistency and Flexibility</w:t>
      </w:r>
      <w:bookmarkEnd w:id="61"/>
    </w:p>
    <w:p w14:paraId="381C9F14" w14:textId="39431BA7" w:rsidR="005E305E" w:rsidRDefault="005E305E" w:rsidP="005E305E">
      <w:pPr>
        <w:pStyle w:val="Nidungvnbn"/>
      </w:pPr>
      <w:r>
        <w:t>Unlike other frameworks, they address this issue by providing a carefully considered answer to the question “Which component should we use ?” and ensuring that the particular components chosen work well together. Additionally, they provide conventions that reduce the amount of code a developer new to the project.</w:t>
      </w:r>
    </w:p>
    <w:p w14:paraId="5E88AFCE" w14:textId="6DAF0AEE" w:rsidR="00B774C8" w:rsidRDefault="00B774C8" w:rsidP="00B774C8">
      <w:pPr>
        <w:pStyle w:val="Heading3"/>
      </w:pPr>
      <w:bookmarkStart w:id="62" w:name="_Toc61045709"/>
      <w:r>
        <w:t>History of Laravel</w:t>
      </w:r>
      <w:bookmarkEnd w:id="62"/>
    </w:p>
    <w:p w14:paraId="55F380DE" w14:textId="79A3A78D" w:rsidR="00D372D8" w:rsidRDefault="00647D04" w:rsidP="00D372D8">
      <w:pPr>
        <w:pStyle w:val="Nidungvnbn"/>
      </w:pPr>
      <w:r>
        <w:t>Laravel is created by Taylor Otwell as a</w:t>
      </w:r>
      <w:r w:rsidR="009B1BDB">
        <w:t>n alternative</w:t>
      </w:r>
      <w:r>
        <w:t xml:space="preserve"> solution </w:t>
      </w:r>
      <w:r w:rsidR="009B1BDB">
        <w:t>for CodeIgniter, provide many more vital features such as authentication and authorization.</w:t>
      </w:r>
    </w:p>
    <w:p w14:paraId="6A9B4BB6" w14:textId="6E84F791" w:rsidR="00D372D8" w:rsidRDefault="00D350DB" w:rsidP="00D372D8">
      <w:pPr>
        <w:pStyle w:val="Nidungvnbn"/>
      </w:pPr>
      <w:r>
        <w:t xml:space="preserve">Laravel 1 was </w:t>
      </w:r>
      <w:r w:rsidR="00D372D8">
        <w:t>released in June 2011 and was written completely from scratch. It featured a custom ORM (Eloquent); closure – based routing; a module system for extension; and helpers for forms, validation, authentication,…</w:t>
      </w:r>
    </w:p>
    <w:p w14:paraId="22B080E8" w14:textId="14A7A250" w:rsidR="00A07631" w:rsidRDefault="00D372D8" w:rsidP="00A07631">
      <w:pPr>
        <w:pStyle w:val="Nidungvnbn"/>
      </w:pPr>
      <w:r>
        <w:t xml:space="preserve">Both Laravel 2 and 3 were released in November 2011 and </w:t>
      </w:r>
      <w:r w:rsidR="00CB1BC3">
        <w:t>February 2012 respectively. They introduced controllers, unit testing, a command – line tool, an IoC container, Eloquent Relationships and migrations.</w:t>
      </w:r>
    </w:p>
    <w:p w14:paraId="7E0A8BCF" w14:textId="4D52747F" w:rsidR="00A07631" w:rsidRDefault="00A07631" w:rsidP="00A07631">
      <w:pPr>
        <w:pStyle w:val="Nidungvnbn"/>
      </w:pPr>
      <w:r>
        <w:t>Taylor Otwell rewrote the entire framework from the ground up</w:t>
      </w:r>
      <w:r w:rsidR="009A7FC0">
        <w:t xml:space="preserve"> and </w:t>
      </w:r>
      <w:r>
        <w:t xml:space="preserve">developed a set of components under the code name Illuminate and released Laravel 4 in May 2013 with an entirely new structure. Instead of bundling the majority of its code as a download, Laravel now pulled the majority of its components from Symfony and the Illuminate components through composer. It also introduced queues, </w:t>
      </w:r>
      <w:r w:rsidR="00FB1BC0">
        <w:t>mailing, facades and database seeding and this is the reason why Laravel was now relying on Symfony components.</w:t>
      </w:r>
    </w:p>
    <w:p w14:paraId="0B7F9AA6" w14:textId="611CFF3E" w:rsidR="00493AE6" w:rsidRDefault="00493AE6" w:rsidP="00A07631">
      <w:pPr>
        <w:pStyle w:val="Nidungvnbn"/>
      </w:pPr>
      <w:r>
        <w:t>Laravel 5 was released in February 2015,</w:t>
      </w:r>
      <w:r w:rsidR="00CC624A">
        <w:t xml:space="preserve"> as a result of significant changes to the end of the Laravel upgrade lifecycle to 4.3. In addition to the current array of new features and enhancements, Laravel 5 also introduces an internal directory tree structure for new application development.</w:t>
      </w:r>
    </w:p>
    <w:p w14:paraId="6F4345EB" w14:textId="3078D274" w:rsidR="00B774C8" w:rsidRDefault="00647D04" w:rsidP="00B774C8">
      <w:pPr>
        <w:pStyle w:val="Nidungvnbn"/>
      </w:pPr>
      <w:r>
        <w:lastRenderedPageBreak/>
        <w:t>In March 2015, programmers has voted for the most popular PHP framework, Laravel took the first place for it in 2015. It became the most popular PHP projec and the most followed on Github.</w:t>
      </w:r>
    </w:p>
    <w:p w14:paraId="262E7952" w14:textId="44AD9B73" w:rsidR="00CC624A" w:rsidRDefault="00DA5BC1" w:rsidP="00DA5BC1">
      <w:pPr>
        <w:pStyle w:val="Heading3"/>
      </w:pPr>
      <w:bookmarkStart w:id="63" w:name="_Toc61045710"/>
      <w:r>
        <w:t>Installation.</w:t>
      </w:r>
      <w:bookmarkEnd w:id="63"/>
    </w:p>
    <w:p w14:paraId="2A87975D" w14:textId="459F54BA" w:rsidR="000F28FF" w:rsidRDefault="00FB68F5" w:rsidP="000F28FF">
      <w:pPr>
        <w:pStyle w:val="Heading4"/>
      </w:pPr>
      <w:bookmarkStart w:id="64" w:name="_Toc61045711"/>
      <w:r>
        <w:t>System requirements</w:t>
      </w:r>
      <w:bookmarkEnd w:id="64"/>
    </w:p>
    <w:p w14:paraId="024CA6CB" w14:textId="7B09301C" w:rsidR="00FB68F5" w:rsidRDefault="00FB68F5" w:rsidP="00DA5BC1">
      <w:pPr>
        <w:pStyle w:val="Nidungvnbn"/>
      </w:pPr>
      <w:r>
        <w:t>PHP 7.1.3</w:t>
      </w:r>
      <w:r w:rsidRPr="00FB68F5">
        <w:rPr>
          <w:vertAlign w:val="superscript"/>
        </w:rPr>
        <w:t>+</w:t>
      </w:r>
      <w:r>
        <w:t xml:space="preserve"> for Laravel versions 5.6 to 5.8, PHP 7.0.0</w:t>
      </w:r>
      <w:r w:rsidRPr="00FB68F5">
        <w:rPr>
          <w:vertAlign w:val="superscript"/>
        </w:rPr>
        <w:t>+</w:t>
      </w:r>
      <w:r>
        <w:t xml:space="preserve"> for version 5.5, PHP 5.6.4</w:t>
      </w:r>
      <w:r w:rsidRPr="00FB68F5">
        <w:rPr>
          <w:vertAlign w:val="superscript"/>
        </w:rPr>
        <w:t>+</w:t>
      </w:r>
      <w:r>
        <w:t xml:space="preserve"> for version 5.4, PHP between 5.6.4 and 7.1.* for version 5.3 or PHP 5.5.9</w:t>
      </w:r>
      <w:r w:rsidRPr="00FB68F5">
        <w:rPr>
          <w:vertAlign w:val="superscript"/>
        </w:rPr>
        <w:t>+</w:t>
      </w:r>
      <w:r>
        <w:t xml:space="preserve"> for version 5.2 and 5.1.</w:t>
      </w:r>
    </w:p>
    <w:p w14:paraId="0AB4F7DB" w14:textId="0E9F20EB" w:rsidR="00FB68F5" w:rsidRDefault="00496227" w:rsidP="00DA5BC1">
      <w:pPr>
        <w:pStyle w:val="Nidungvnbn"/>
      </w:pPr>
      <w:r>
        <w:t xml:space="preserve">The required </w:t>
      </w:r>
      <w:r w:rsidR="00FB68F5">
        <w:t>PHP extensions include OpenSSL, PDO, Mbstring, Tokenizer, XML (Laravel 5.3</w:t>
      </w:r>
      <w:r w:rsidR="00FB68F5" w:rsidRPr="00FB68F5">
        <w:rPr>
          <w:vertAlign w:val="superscript"/>
        </w:rPr>
        <w:t>+</w:t>
      </w:r>
      <w:r w:rsidR="00FB68F5">
        <w:t>), Ctype, JSON (Laravel 5.6</w:t>
      </w:r>
      <w:r w:rsidR="00FB68F5" w:rsidRPr="00FB68F5">
        <w:rPr>
          <w:vertAlign w:val="superscript"/>
        </w:rPr>
        <w:t>+</w:t>
      </w:r>
      <w:r w:rsidR="00FB68F5">
        <w:t>), BCMath (Laravel 5.7</w:t>
      </w:r>
      <w:r w:rsidR="00FB68F5" w:rsidRPr="00FB68F5">
        <w:rPr>
          <w:vertAlign w:val="superscript"/>
        </w:rPr>
        <w:t>+</w:t>
      </w:r>
      <w:r w:rsidR="00FB68F5">
        <w:t>).</w:t>
      </w:r>
    </w:p>
    <w:p w14:paraId="194533AB" w14:textId="5B9528B8" w:rsidR="00FB68F5" w:rsidRDefault="00FB68F5" w:rsidP="00DA5BC1">
      <w:pPr>
        <w:pStyle w:val="Nidungvnbn"/>
      </w:pPr>
      <w:r>
        <w:t>Composer</w:t>
      </w:r>
      <w:r w:rsidR="000F28FF">
        <w:t>.</w:t>
      </w:r>
    </w:p>
    <w:p w14:paraId="7C77AB6F" w14:textId="2B250C26" w:rsidR="000F28FF" w:rsidRDefault="000F28FF" w:rsidP="00DA5BC1">
      <w:pPr>
        <w:pStyle w:val="Nidungvnbn"/>
      </w:pPr>
      <w:r>
        <w:t>Apache, MySQL.</w:t>
      </w:r>
    </w:p>
    <w:p w14:paraId="0813679E" w14:textId="3FB213CB" w:rsidR="00FB68F5" w:rsidRDefault="00256B9B" w:rsidP="00FB68F5">
      <w:pPr>
        <w:pStyle w:val="Heading4"/>
      </w:pPr>
      <w:bookmarkStart w:id="65" w:name="_Toc61045712"/>
      <w:r>
        <w:t xml:space="preserve">Install Laravel </w:t>
      </w:r>
      <w:r w:rsidR="00496227">
        <w:t>with</w:t>
      </w:r>
      <w:r>
        <w:t xml:space="preserve"> composer</w:t>
      </w:r>
      <w:r w:rsidR="00496227">
        <w:t>’s create-project feature</w:t>
      </w:r>
      <w:bookmarkEnd w:id="65"/>
    </w:p>
    <w:p w14:paraId="678F8F92" w14:textId="6200C474" w:rsidR="00496227" w:rsidRDefault="00496227" w:rsidP="00256B9B">
      <w:pPr>
        <w:pStyle w:val="Nidungvnbn"/>
      </w:pPr>
      <w:r>
        <w:t>We can create a Laravel project directly with the following steps:</w:t>
      </w:r>
    </w:p>
    <w:p w14:paraId="6F561280" w14:textId="31781A23" w:rsidR="00256B9B" w:rsidRDefault="00256B9B" w:rsidP="00496227">
      <w:pPr>
        <w:pStyle w:val="Nidungvnbn"/>
        <w:numPr>
          <w:ilvl w:val="0"/>
          <w:numId w:val="39"/>
        </w:numPr>
      </w:pPr>
      <w:r w:rsidRPr="00256B9B">
        <w:t xml:space="preserve">composer create-project laravel/laravel </w:t>
      </w:r>
      <w:r>
        <w:t>&lt;project_directory&gt;</w:t>
      </w:r>
    </w:p>
    <w:p w14:paraId="6B393175" w14:textId="198CD460" w:rsidR="00256B9B" w:rsidRDefault="00256B9B" w:rsidP="00496227">
      <w:pPr>
        <w:pStyle w:val="Nidungvnbn"/>
        <w:numPr>
          <w:ilvl w:val="0"/>
          <w:numId w:val="39"/>
        </w:numPr>
      </w:pPr>
      <w:r w:rsidRPr="00256B9B">
        <w:t xml:space="preserve">cd </w:t>
      </w:r>
      <w:r>
        <w:t>&lt;project_directory&gt;</w:t>
      </w:r>
    </w:p>
    <w:p w14:paraId="2E157129" w14:textId="401AD66D" w:rsidR="004E70FF" w:rsidRDefault="00256B9B" w:rsidP="004E70FF">
      <w:pPr>
        <w:pStyle w:val="Nidungvnbn"/>
        <w:numPr>
          <w:ilvl w:val="0"/>
          <w:numId w:val="39"/>
        </w:numPr>
      </w:pPr>
      <w:r>
        <w:t>php artisan serve</w:t>
      </w:r>
    </w:p>
    <w:p w14:paraId="2CD2BFEF" w14:textId="386AC0C7" w:rsidR="00496227" w:rsidRDefault="00496227" w:rsidP="00496227">
      <w:pPr>
        <w:pStyle w:val="Heading4"/>
      </w:pPr>
      <w:bookmarkStart w:id="66" w:name="_Toc61045713"/>
      <w:r>
        <w:t>Install Laravel with Laravel installer tool</w:t>
      </w:r>
      <w:bookmarkEnd w:id="66"/>
    </w:p>
    <w:p w14:paraId="6323D2E5" w14:textId="3E646711" w:rsidR="00496227" w:rsidRDefault="00496227" w:rsidP="00256B9B">
      <w:pPr>
        <w:pStyle w:val="Nidungvnbn"/>
      </w:pPr>
      <w:r>
        <w:t>We can also create a Laravel project from Laravel installer with the following steps:</w:t>
      </w:r>
    </w:p>
    <w:p w14:paraId="2456AC06" w14:textId="2C95D1BC" w:rsidR="00496227" w:rsidRDefault="00496227" w:rsidP="00496227">
      <w:pPr>
        <w:pStyle w:val="Nidungvnbn"/>
        <w:numPr>
          <w:ilvl w:val="0"/>
          <w:numId w:val="40"/>
        </w:numPr>
      </w:pPr>
      <w:r>
        <w:t xml:space="preserve"> </w:t>
      </w:r>
      <w:r w:rsidRPr="00256B9B">
        <w:t xml:space="preserve">composer </w:t>
      </w:r>
      <w:r>
        <w:t xml:space="preserve">global require </w:t>
      </w:r>
      <w:r w:rsidRPr="00496227">
        <w:t>laravel/installer</w:t>
      </w:r>
    </w:p>
    <w:p w14:paraId="1A052BD3" w14:textId="2CC370D0" w:rsidR="00496227" w:rsidRDefault="00496227" w:rsidP="00496227">
      <w:pPr>
        <w:pStyle w:val="Nidungvnbn"/>
        <w:numPr>
          <w:ilvl w:val="0"/>
          <w:numId w:val="40"/>
        </w:numPr>
      </w:pPr>
      <w:r>
        <w:t>laravel new &lt;project_directory&gt;</w:t>
      </w:r>
    </w:p>
    <w:p w14:paraId="4AC1DCBB" w14:textId="0A9BE74D" w:rsidR="00496227" w:rsidRDefault="00496227" w:rsidP="00496227">
      <w:pPr>
        <w:pStyle w:val="Nidungvnbn"/>
        <w:numPr>
          <w:ilvl w:val="0"/>
          <w:numId w:val="40"/>
        </w:numPr>
      </w:pPr>
      <w:r w:rsidRPr="00256B9B">
        <w:t xml:space="preserve">cd </w:t>
      </w:r>
      <w:r>
        <w:t>&lt;project_directory&gt;</w:t>
      </w:r>
    </w:p>
    <w:p w14:paraId="666679FB" w14:textId="474FE1E0" w:rsidR="00496227" w:rsidRDefault="00496227" w:rsidP="00496227">
      <w:pPr>
        <w:pStyle w:val="Nidungvnbn"/>
        <w:numPr>
          <w:ilvl w:val="0"/>
          <w:numId w:val="40"/>
        </w:numPr>
      </w:pPr>
      <w:r>
        <w:t>php artisan serve</w:t>
      </w:r>
    </w:p>
    <w:p w14:paraId="1FED0774" w14:textId="77777777" w:rsidR="00A379E8" w:rsidRDefault="00A379E8" w:rsidP="00A379E8">
      <w:pPr>
        <w:pStyle w:val="Heading3"/>
      </w:pPr>
      <w:bookmarkStart w:id="67" w:name="_Toc61045714"/>
      <w:r>
        <w:lastRenderedPageBreak/>
        <w:t>Basic components</w:t>
      </w:r>
      <w:bookmarkEnd w:id="67"/>
    </w:p>
    <w:p w14:paraId="306C3494" w14:textId="2BE36F15" w:rsidR="000F28FF" w:rsidRDefault="000F28FF" w:rsidP="000F28FF">
      <w:pPr>
        <w:pStyle w:val="Heading4"/>
      </w:pPr>
      <w:bookmarkStart w:id="68" w:name="_Toc61045715"/>
      <w:r>
        <w:t>Rout</w:t>
      </w:r>
      <w:r w:rsidR="007F7353">
        <w:t>er</w:t>
      </w:r>
      <w:bookmarkEnd w:id="68"/>
    </w:p>
    <w:p w14:paraId="3454ED18" w14:textId="6095BB3D" w:rsidR="001F446F" w:rsidRDefault="000F28FF" w:rsidP="001F446F">
      <w:pPr>
        <w:pStyle w:val="Nidungvnbn"/>
      </w:pPr>
      <w:r>
        <w:t>In Laravel application, all web routes must be defined in routes/web.php and routes/api.php is for API routes. Web routes are the routes that will be visited by users.</w:t>
      </w:r>
      <w:r w:rsidR="002A3896">
        <w:t xml:space="preserve"> The most basic routes accept a URI and a closure, providing a very simple and expressive method of defining routes and behavior without complicated routing configuration files.</w:t>
      </w:r>
      <w:r w:rsidR="001F446F">
        <w:t xml:space="preserve"> </w:t>
      </w:r>
    </w:p>
    <w:p w14:paraId="3D99A7BA" w14:textId="77777777" w:rsidR="000F28FF" w:rsidRDefault="000F28FF" w:rsidP="002A3896">
      <w:pPr>
        <w:pStyle w:val="Nidungvnbn"/>
        <w:keepNext/>
        <w:jc w:val="center"/>
      </w:pPr>
      <w:r>
        <w:rPr>
          <w:noProof/>
        </w:rPr>
        <w:drawing>
          <wp:inline distT="0" distB="0" distL="0" distR="0" wp14:anchorId="64E02C01" wp14:editId="07050A11">
            <wp:extent cx="33147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009650"/>
                    </a:xfrm>
                    <a:prstGeom prst="rect">
                      <a:avLst/>
                    </a:prstGeom>
                  </pic:spPr>
                </pic:pic>
              </a:graphicData>
            </a:graphic>
          </wp:inline>
        </w:drawing>
      </w:r>
    </w:p>
    <w:p w14:paraId="4AC45BB8" w14:textId="26818A4D" w:rsidR="000F28FF" w:rsidRDefault="000F28FF" w:rsidP="000F28FF">
      <w:pPr>
        <w:pStyle w:val="Caption"/>
      </w:pPr>
      <w:bookmarkStart w:id="69" w:name="_Toc60872583"/>
      <w:r>
        <w:t xml:space="preserve">Figure </w:t>
      </w:r>
      <w:fldSimple w:instr=" STYLEREF 1 \s ">
        <w:r w:rsidR="00853E4F">
          <w:rPr>
            <w:noProof/>
          </w:rPr>
          <w:t>2</w:t>
        </w:r>
      </w:fldSimple>
      <w:r w:rsidR="00853E4F">
        <w:t>.</w:t>
      </w:r>
      <w:fldSimple w:instr=" SEQ Figure \* ARABIC \s 1 ">
        <w:r w:rsidR="00853E4F">
          <w:rPr>
            <w:noProof/>
          </w:rPr>
          <w:t>2</w:t>
        </w:r>
      </w:fldSimple>
      <w:r>
        <w:t>: Example of route definition.</w:t>
      </w:r>
      <w:bookmarkEnd w:id="69"/>
    </w:p>
    <w:p w14:paraId="5545A2DF" w14:textId="77777777" w:rsidR="001F446F" w:rsidRDefault="001F446F" w:rsidP="001F446F">
      <w:pPr>
        <w:keepNext/>
        <w:jc w:val="center"/>
      </w:pPr>
      <w:r>
        <w:rPr>
          <w:noProof/>
        </w:rPr>
        <w:drawing>
          <wp:inline distT="0" distB="0" distL="0" distR="0" wp14:anchorId="06C1A4C6" wp14:editId="4DDAFDD2">
            <wp:extent cx="383857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885825"/>
                    </a:xfrm>
                    <a:prstGeom prst="rect">
                      <a:avLst/>
                    </a:prstGeom>
                  </pic:spPr>
                </pic:pic>
              </a:graphicData>
            </a:graphic>
          </wp:inline>
        </w:drawing>
      </w:r>
    </w:p>
    <w:p w14:paraId="67B2712E" w14:textId="0FB19E67" w:rsidR="007F7353" w:rsidRPr="007F7353" w:rsidRDefault="001F446F" w:rsidP="001F446F">
      <w:pPr>
        <w:pStyle w:val="Caption"/>
      </w:pPr>
      <w:bookmarkStart w:id="70" w:name="_Toc60872584"/>
      <w:r>
        <w:t xml:space="preserve">Figure </w:t>
      </w:r>
      <w:fldSimple w:instr=" STYLEREF 1 \s ">
        <w:r w:rsidR="00853E4F">
          <w:rPr>
            <w:noProof/>
          </w:rPr>
          <w:t>2</w:t>
        </w:r>
      </w:fldSimple>
      <w:r w:rsidR="00853E4F">
        <w:t>.</w:t>
      </w:r>
      <w:fldSimple w:instr=" SEQ Figure \* ARABIC \s 1 ">
        <w:r w:rsidR="00853E4F">
          <w:rPr>
            <w:noProof/>
          </w:rPr>
          <w:t>3</w:t>
        </w:r>
      </w:fldSimple>
      <w:r>
        <w:t>: Example  of route definition with parameter.</w:t>
      </w:r>
      <w:bookmarkEnd w:id="70"/>
    </w:p>
    <w:p w14:paraId="44157C1F" w14:textId="6A8AAC61" w:rsidR="002A3896" w:rsidRDefault="002A3896" w:rsidP="002A3896">
      <w:pPr>
        <w:pStyle w:val="Nidungvnbn"/>
      </w:pPr>
      <w:r>
        <w:t>The router allows to register routes that respond to any HTTP method:</w:t>
      </w:r>
    </w:p>
    <w:p w14:paraId="7DDDCD87" w14:textId="77777777" w:rsidR="002A3896" w:rsidRDefault="002A3896" w:rsidP="002A3896">
      <w:pPr>
        <w:pStyle w:val="Nidungvnbn"/>
        <w:numPr>
          <w:ilvl w:val="0"/>
          <w:numId w:val="42"/>
        </w:numPr>
      </w:pPr>
      <w:r>
        <w:t>Route::get($uri, $callback);</w:t>
      </w:r>
    </w:p>
    <w:p w14:paraId="41229DFE" w14:textId="77777777" w:rsidR="002A3896" w:rsidRDefault="002A3896" w:rsidP="002A3896">
      <w:pPr>
        <w:pStyle w:val="Nidungvnbn"/>
        <w:numPr>
          <w:ilvl w:val="0"/>
          <w:numId w:val="42"/>
        </w:numPr>
      </w:pPr>
      <w:r>
        <w:t>Route::post($uri, $callback);</w:t>
      </w:r>
    </w:p>
    <w:p w14:paraId="6813ED1E" w14:textId="77777777" w:rsidR="002A3896" w:rsidRDefault="002A3896" w:rsidP="002A3896">
      <w:pPr>
        <w:pStyle w:val="Nidungvnbn"/>
        <w:numPr>
          <w:ilvl w:val="0"/>
          <w:numId w:val="42"/>
        </w:numPr>
      </w:pPr>
      <w:r>
        <w:t>Route::put($uri, $callback);</w:t>
      </w:r>
    </w:p>
    <w:p w14:paraId="5F7C7B8D" w14:textId="77777777" w:rsidR="002A3896" w:rsidRDefault="002A3896" w:rsidP="002A3896">
      <w:pPr>
        <w:pStyle w:val="Nidungvnbn"/>
        <w:numPr>
          <w:ilvl w:val="0"/>
          <w:numId w:val="42"/>
        </w:numPr>
      </w:pPr>
      <w:r>
        <w:t>Route::patch($uri, $callback);</w:t>
      </w:r>
    </w:p>
    <w:p w14:paraId="459CC064" w14:textId="77777777" w:rsidR="002A3896" w:rsidRDefault="002A3896" w:rsidP="002A3896">
      <w:pPr>
        <w:pStyle w:val="Nidungvnbn"/>
        <w:numPr>
          <w:ilvl w:val="0"/>
          <w:numId w:val="42"/>
        </w:numPr>
      </w:pPr>
      <w:r>
        <w:t>Route::delete($uri, $callback);</w:t>
      </w:r>
    </w:p>
    <w:p w14:paraId="6503F03C" w14:textId="2A97D73B" w:rsidR="002A3896" w:rsidRDefault="002A3896" w:rsidP="002A3896">
      <w:pPr>
        <w:pStyle w:val="Nidungvnbn"/>
        <w:numPr>
          <w:ilvl w:val="0"/>
          <w:numId w:val="42"/>
        </w:numPr>
      </w:pPr>
      <w:r>
        <w:t>Route::options($uri, $callback);</w:t>
      </w:r>
    </w:p>
    <w:p w14:paraId="1E28C036" w14:textId="66399278" w:rsidR="002A3896" w:rsidRDefault="002A3896" w:rsidP="002A3896">
      <w:pPr>
        <w:pStyle w:val="Nidungvnbn"/>
      </w:pPr>
      <w:r>
        <w:t>Any routes with POST, PUT, PATCH or DELETE method should include a csrf token field:</w:t>
      </w:r>
    </w:p>
    <w:p w14:paraId="12837F9B" w14:textId="77777777" w:rsidR="002A3896" w:rsidRDefault="002A3896" w:rsidP="002A3896">
      <w:pPr>
        <w:pStyle w:val="Nidungvnbn"/>
      </w:pPr>
      <w:r>
        <w:t>&lt;form method="POST" action="/profile"&gt;</w:t>
      </w:r>
    </w:p>
    <w:p w14:paraId="59C3179A" w14:textId="77777777" w:rsidR="002A3896" w:rsidRDefault="002A3896" w:rsidP="002A3896">
      <w:pPr>
        <w:pStyle w:val="Nidungvnbn"/>
      </w:pPr>
      <w:r>
        <w:t xml:space="preserve">    @csrf</w:t>
      </w:r>
    </w:p>
    <w:p w14:paraId="2C6D54ED" w14:textId="77777777" w:rsidR="002A3896" w:rsidRDefault="002A3896" w:rsidP="002A3896">
      <w:pPr>
        <w:pStyle w:val="Nidungvnbn"/>
      </w:pPr>
      <w:r>
        <w:t xml:space="preserve">    ...</w:t>
      </w:r>
    </w:p>
    <w:p w14:paraId="7A343397" w14:textId="35CD7029" w:rsidR="007F7353" w:rsidRDefault="002A3896" w:rsidP="001F446F">
      <w:pPr>
        <w:pStyle w:val="Nidungvnbn"/>
      </w:pPr>
      <w:r>
        <w:lastRenderedPageBreak/>
        <w:t>&lt;/form&gt;</w:t>
      </w:r>
    </w:p>
    <w:p w14:paraId="36078397" w14:textId="13D8F668" w:rsidR="001F446F" w:rsidRDefault="001F446F" w:rsidP="001F446F">
      <w:pPr>
        <w:pStyle w:val="Nidungvnbn"/>
      </w:pPr>
      <w:r>
        <w:t>We can group several routes together and apply any shared configuration settings once to the entire group in order to reduce this duplication.</w:t>
      </w:r>
      <w:r w:rsidR="001B6925">
        <w:t xml:space="preserve"> We can use this operation for prefixing path, restricting.</w:t>
      </w:r>
    </w:p>
    <w:p w14:paraId="5FDD38F7" w14:textId="77777777" w:rsidR="001F446F" w:rsidRDefault="001F446F" w:rsidP="001F446F">
      <w:pPr>
        <w:pStyle w:val="Nidungvnbn"/>
        <w:keepNext/>
      </w:pPr>
      <w:r>
        <w:rPr>
          <w:noProof/>
        </w:rPr>
        <w:drawing>
          <wp:inline distT="0" distB="0" distL="0" distR="0" wp14:anchorId="45076E65" wp14:editId="4922F35B">
            <wp:extent cx="447675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2247900"/>
                    </a:xfrm>
                    <a:prstGeom prst="rect">
                      <a:avLst/>
                    </a:prstGeom>
                  </pic:spPr>
                </pic:pic>
              </a:graphicData>
            </a:graphic>
          </wp:inline>
        </w:drawing>
      </w:r>
    </w:p>
    <w:p w14:paraId="44DF4C7F" w14:textId="28656868" w:rsidR="001F446F" w:rsidRDefault="001F446F" w:rsidP="001F446F">
      <w:pPr>
        <w:pStyle w:val="Caption"/>
      </w:pPr>
      <w:bookmarkStart w:id="71" w:name="_Toc60872585"/>
      <w:r>
        <w:t xml:space="preserve">Figure </w:t>
      </w:r>
      <w:fldSimple w:instr=" STYLEREF 1 \s ">
        <w:r w:rsidR="00853E4F">
          <w:rPr>
            <w:noProof/>
          </w:rPr>
          <w:t>2</w:t>
        </w:r>
      </w:fldSimple>
      <w:r w:rsidR="00853E4F">
        <w:t>.</w:t>
      </w:r>
      <w:fldSimple w:instr=" SEQ Figure \* ARABIC \s 1 ">
        <w:r w:rsidR="00853E4F">
          <w:rPr>
            <w:noProof/>
          </w:rPr>
          <w:t>4</w:t>
        </w:r>
      </w:fldSimple>
      <w:r>
        <w:t xml:space="preserve">: </w:t>
      </w:r>
      <w:r w:rsidR="001B6925">
        <w:t>Basic e</w:t>
      </w:r>
      <w:r>
        <w:t>xample of grouping routes.</w:t>
      </w:r>
      <w:bookmarkEnd w:id="71"/>
    </w:p>
    <w:p w14:paraId="48DDEDC2" w14:textId="77777777" w:rsidR="001B6925" w:rsidRDefault="001F446F" w:rsidP="001B6925">
      <w:pPr>
        <w:pStyle w:val="Nidungvnbn"/>
        <w:keepNext/>
      </w:pPr>
      <w:r>
        <w:t xml:space="preserve"> </w:t>
      </w:r>
      <w:r w:rsidR="001B6925">
        <w:rPr>
          <w:noProof/>
        </w:rPr>
        <w:drawing>
          <wp:inline distT="0" distB="0" distL="0" distR="0" wp14:anchorId="6D1885FB" wp14:editId="60D8DF19">
            <wp:extent cx="55626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2266950"/>
                    </a:xfrm>
                    <a:prstGeom prst="rect">
                      <a:avLst/>
                    </a:prstGeom>
                  </pic:spPr>
                </pic:pic>
              </a:graphicData>
            </a:graphic>
          </wp:inline>
        </w:drawing>
      </w:r>
    </w:p>
    <w:p w14:paraId="2554969C" w14:textId="2BC41914" w:rsidR="001F446F" w:rsidRDefault="001B6925" w:rsidP="001B6925">
      <w:pPr>
        <w:pStyle w:val="Caption"/>
      </w:pPr>
      <w:bookmarkStart w:id="72" w:name="_Toc60872586"/>
      <w:r>
        <w:t xml:space="preserve">Figure </w:t>
      </w:r>
      <w:fldSimple w:instr=" STYLEREF 1 \s ">
        <w:r w:rsidR="00853E4F">
          <w:rPr>
            <w:noProof/>
          </w:rPr>
          <w:t>2</w:t>
        </w:r>
      </w:fldSimple>
      <w:r w:rsidR="00853E4F">
        <w:t>.</w:t>
      </w:r>
      <w:fldSimple w:instr=" SEQ Figure \* ARABIC \s 1 ">
        <w:r w:rsidR="00853E4F">
          <w:rPr>
            <w:noProof/>
          </w:rPr>
          <w:t>5</w:t>
        </w:r>
      </w:fldSimple>
      <w:r>
        <w:t>: Path prefixing example</w:t>
      </w:r>
      <w:bookmarkEnd w:id="72"/>
    </w:p>
    <w:p w14:paraId="7A400980" w14:textId="77777777" w:rsidR="001B6925" w:rsidRDefault="001B6925" w:rsidP="001B6925">
      <w:pPr>
        <w:pStyle w:val="Nidungvnbn"/>
        <w:keepNext/>
      </w:pPr>
      <w:r>
        <w:rPr>
          <w:noProof/>
        </w:rPr>
        <w:lastRenderedPageBreak/>
        <w:drawing>
          <wp:inline distT="0" distB="0" distL="0" distR="0" wp14:anchorId="1CF96E01" wp14:editId="27FDCC78">
            <wp:extent cx="574357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2352675"/>
                    </a:xfrm>
                    <a:prstGeom prst="rect">
                      <a:avLst/>
                    </a:prstGeom>
                  </pic:spPr>
                </pic:pic>
              </a:graphicData>
            </a:graphic>
          </wp:inline>
        </w:drawing>
      </w:r>
    </w:p>
    <w:p w14:paraId="31AF0098" w14:textId="62D1E55F" w:rsidR="001B6925" w:rsidRPr="001B6925" w:rsidRDefault="001B6925" w:rsidP="001B6925">
      <w:pPr>
        <w:pStyle w:val="Caption"/>
      </w:pPr>
      <w:bookmarkStart w:id="73" w:name="_Toc60872587"/>
      <w:r>
        <w:t xml:space="preserve">Figure </w:t>
      </w:r>
      <w:fldSimple w:instr=" STYLEREF 1 \s ">
        <w:r w:rsidR="00853E4F">
          <w:rPr>
            <w:noProof/>
          </w:rPr>
          <w:t>2</w:t>
        </w:r>
      </w:fldSimple>
      <w:r w:rsidR="00853E4F">
        <w:t>.</w:t>
      </w:r>
      <w:fldSimple w:instr=" SEQ Figure \* ARABIC \s 1 ">
        <w:r w:rsidR="00853E4F">
          <w:rPr>
            <w:noProof/>
          </w:rPr>
          <w:t>6</w:t>
        </w:r>
      </w:fldSimple>
      <w:r>
        <w:t>: Restricting routes</w:t>
      </w:r>
      <w:bookmarkEnd w:id="73"/>
    </w:p>
    <w:p w14:paraId="15227074" w14:textId="35132C9B" w:rsidR="002A3896" w:rsidRDefault="007F7353" w:rsidP="007F7353">
      <w:pPr>
        <w:pStyle w:val="Heading4"/>
      </w:pPr>
      <w:bookmarkStart w:id="74" w:name="_Toc61045716"/>
      <w:r>
        <w:t>Controller</w:t>
      </w:r>
      <w:bookmarkEnd w:id="74"/>
    </w:p>
    <w:p w14:paraId="3BA30AD4" w14:textId="75B631D2" w:rsidR="007F7353" w:rsidRDefault="001B6925" w:rsidP="007F7353">
      <w:pPr>
        <w:pStyle w:val="Nidungvnbn"/>
      </w:pPr>
      <w:r>
        <w:t>Create a controller: php artisan make:controller &lt;ControllerName&gt;</w:t>
      </w:r>
      <w:r w:rsidR="00D61230">
        <w:t>. For example of creating TaskController: php artisan make:controller TaskController.</w:t>
      </w:r>
    </w:p>
    <w:p w14:paraId="278C49D5" w14:textId="77777777" w:rsidR="00D61230" w:rsidRDefault="00D61230" w:rsidP="00B20DA9">
      <w:pPr>
        <w:pStyle w:val="Nidungvnbn"/>
      </w:pPr>
      <w:r w:rsidRPr="00B20DA9">
        <w:rPr>
          <w:noProof/>
        </w:rPr>
        <w:drawing>
          <wp:inline distT="0" distB="0" distL="0" distR="0" wp14:anchorId="442B0AB3" wp14:editId="42465037">
            <wp:extent cx="528637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2752725"/>
                    </a:xfrm>
                    <a:prstGeom prst="rect">
                      <a:avLst/>
                    </a:prstGeom>
                  </pic:spPr>
                </pic:pic>
              </a:graphicData>
            </a:graphic>
          </wp:inline>
        </w:drawing>
      </w:r>
    </w:p>
    <w:p w14:paraId="72655F22" w14:textId="19BB826C" w:rsidR="001B6925" w:rsidRDefault="00D61230" w:rsidP="00D61230">
      <w:pPr>
        <w:pStyle w:val="Caption"/>
      </w:pPr>
      <w:bookmarkStart w:id="75" w:name="_Toc60872588"/>
      <w:r>
        <w:t xml:space="preserve">Figure </w:t>
      </w:r>
      <w:fldSimple w:instr=" STYLEREF 1 \s ">
        <w:r w:rsidR="00853E4F">
          <w:rPr>
            <w:noProof/>
          </w:rPr>
          <w:t>2</w:t>
        </w:r>
      </w:fldSimple>
      <w:r w:rsidR="00853E4F">
        <w:t>.</w:t>
      </w:r>
      <w:fldSimple w:instr=" SEQ Figure \* ARABIC \s 1 ">
        <w:r w:rsidR="00853E4F">
          <w:rPr>
            <w:noProof/>
          </w:rPr>
          <w:t>7</w:t>
        </w:r>
      </w:fldSimple>
      <w:r>
        <w:t>: Default generated controller.</w:t>
      </w:r>
      <w:bookmarkEnd w:id="75"/>
    </w:p>
    <w:p w14:paraId="3A2B4FA1" w14:textId="50D6FD97" w:rsidR="00D61230" w:rsidRDefault="00D61230" w:rsidP="00D61230">
      <w:pPr>
        <w:pStyle w:val="Nidungvnbn"/>
      </w:pPr>
      <w:r>
        <w:t xml:space="preserve">In order to assign controller’s actions to the route, we need to define a public method to </w:t>
      </w:r>
      <w:r w:rsidR="00B20DA9">
        <w:t>this controller.</w:t>
      </w:r>
    </w:p>
    <w:p w14:paraId="25345BFB" w14:textId="77777777" w:rsidR="00B20DA9" w:rsidRDefault="00B20DA9" w:rsidP="00B20DA9">
      <w:pPr>
        <w:pStyle w:val="Nidungvnbn"/>
      </w:pPr>
      <w:r w:rsidRPr="00B20DA9">
        <w:rPr>
          <w:noProof/>
        </w:rPr>
        <w:lastRenderedPageBreak/>
        <w:drawing>
          <wp:inline distT="0" distB="0" distL="0" distR="0" wp14:anchorId="6D2E9321" wp14:editId="2ECF3FF1">
            <wp:extent cx="4943475" cy="2352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2352675"/>
                    </a:xfrm>
                    <a:prstGeom prst="rect">
                      <a:avLst/>
                    </a:prstGeom>
                  </pic:spPr>
                </pic:pic>
              </a:graphicData>
            </a:graphic>
          </wp:inline>
        </w:drawing>
      </w:r>
    </w:p>
    <w:p w14:paraId="326B0E7F" w14:textId="449273E0" w:rsidR="00B20DA9" w:rsidRPr="00B20DA9" w:rsidRDefault="00B20DA9" w:rsidP="00FB03FE">
      <w:pPr>
        <w:pStyle w:val="Caption"/>
      </w:pPr>
      <w:bookmarkStart w:id="76" w:name="_Toc60872589"/>
      <w:r>
        <w:t xml:space="preserve">Figure </w:t>
      </w:r>
      <w:fldSimple w:instr=" STYLEREF 1 \s ">
        <w:r w:rsidR="00853E4F">
          <w:rPr>
            <w:noProof/>
          </w:rPr>
          <w:t>2</w:t>
        </w:r>
      </w:fldSimple>
      <w:r w:rsidR="00853E4F">
        <w:t>.</w:t>
      </w:r>
      <w:fldSimple w:instr=" SEQ Figure \* ARABIC \s 1 ">
        <w:r w:rsidR="00853E4F">
          <w:rPr>
            <w:noProof/>
          </w:rPr>
          <w:t>8</w:t>
        </w:r>
      </w:fldSimple>
      <w:r>
        <w:t>: Simple definition method of controller.</w:t>
      </w:r>
      <w:bookmarkEnd w:id="76"/>
    </w:p>
    <w:p w14:paraId="3759B7C8" w14:textId="77777777" w:rsidR="00B20DA9" w:rsidRDefault="00B20DA9" w:rsidP="00B20DA9">
      <w:pPr>
        <w:pStyle w:val="Nidungvnbn"/>
      </w:pPr>
      <w:r>
        <w:rPr>
          <w:noProof/>
        </w:rPr>
        <w:drawing>
          <wp:inline distT="0" distB="0" distL="0" distR="0" wp14:anchorId="2CB88574" wp14:editId="3DE46C03">
            <wp:extent cx="517207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304800"/>
                    </a:xfrm>
                    <a:prstGeom prst="rect">
                      <a:avLst/>
                    </a:prstGeom>
                  </pic:spPr>
                </pic:pic>
              </a:graphicData>
            </a:graphic>
          </wp:inline>
        </w:drawing>
      </w:r>
    </w:p>
    <w:p w14:paraId="27F852DF" w14:textId="56F8EE6E" w:rsidR="00B20DA9" w:rsidRDefault="00B20DA9" w:rsidP="00B20DA9">
      <w:pPr>
        <w:pStyle w:val="Caption"/>
      </w:pPr>
      <w:bookmarkStart w:id="77" w:name="_Toc60872590"/>
      <w:r>
        <w:t xml:space="preserve">Figure </w:t>
      </w:r>
      <w:fldSimple w:instr=" STYLEREF 1 \s ">
        <w:r w:rsidR="00853E4F">
          <w:rPr>
            <w:noProof/>
          </w:rPr>
          <w:t>2</w:t>
        </w:r>
      </w:fldSimple>
      <w:r w:rsidR="00853E4F">
        <w:t>.</w:t>
      </w:r>
      <w:fldSimple w:instr=" SEQ Figure \* ARABIC \s 1 ">
        <w:r w:rsidR="00853E4F">
          <w:rPr>
            <w:noProof/>
          </w:rPr>
          <w:t>9</w:t>
        </w:r>
      </w:fldSimple>
      <w:r>
        <w:t>: Route for Controller.</w:t>
      </w:r>
      <w:bookmarkEnd w:id="77"/>
    </w:p>
    <w:p w14:paraId="485B790D" w14:textId="2554376E" w:rsidR="00B20DA9" w:rsidRDefault="00B20DA9" w:rsidP="00B20DA9">
      <w:pPr>
        <w:pStyle w:val="Nidungvnbn"/>
      </w:pPr>
      <w:r>
        <w:t>Th</w:t>
      </w:r>
      <w:r w:rsidR="00383A5F">
        <w:t>is</w:t>
      </w:r>
      <w:r>
        <w:t xml:space="preserve"> controller’s method loads</w:t>
      </w:r>
      <w:r w:rsidR="00383A5F">
        <w:t xml:space="preserve"> the resources/views/announcement/view and passes it variables named id, announcement which contains the result of Eloquent method and route parameter.</w:t>
      </w:r>
    </w:p>
    <w:p w14:paraId="015011DC" w14:textId="77777777" w:rsidR="00BF1E14" w:rsidRDefault="00B20DA9" w:rsidP="00BF1E14">
      <w:pPr>
        <w:pStyle w:val="Nidungvnbn"/>
        <w:keepNext/>
      </w:pPr>
      <w:r>
        <w:rPr>
          <w:noProof/>
        </w:rPr>
        <w:drawing>
          <wp:inline distT="0" distB="0" distL="0" distR="0" wp14:anchorId="470E07F8" wp14:editId="00549442">
            <wp:extent cx="428625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1924050"/>
                    </a:xfrm>
                    <a:prstGeom prst="rect">
                      <a:avLst/>
                    </a:prstGeom>
                  </pic:spPr>
                </pic:pic>
              </a:graphicData>
            </a:graphic>
          </wp:inline>
        </w:drawing>
      </w:r>
    </w:p>
    <w:p w14:paraId="3FDC42A9" w14:textId="4FBD0697" w:rsidR="00B20DA9" w:rsidRDefault="00BF1E14" w:rsidP="00BF1E14">
      <w:pPr>
        <w:pStyle w:val="Caption"/>
      </w:pPr>
      <w:bookmarkStart w:id="78" w:name="_Toc60872591"/>
      <w:r>
        <w:t xml:space="preserve">Figure </w:t>
      </w:r>
      <w:fldSimple w:instr=" STYLEREF 1 \s ">
        <w:r w:rsidR="00853E4F">
          <w:rPr>
            <w:noProof/>
          </w:rPr>
          <w:t>2</w:t>
        </w:r>
      </w:fldSimple>
      <w:r w:rsidR="00853E4F">
        <w:t>.</w:t>
      </w:r>
      <w:fldSimple w:instr=" SEQ Figure \* ARABIC \s 1 ">
        <w:r w:rsidR="00853E4F">
          <w:rPr>
            <w:noProof/>
          </w:rPr>
          <w:t>10</w:t>
        </w:r>
      </w:fldSimple>
      <w:r>
        <w:t>: Load a view</w:t>
      </w:r>
      <w:r w:rsidR="00570DED">
        <w:t xml:space="preserve"> with controller</w:t>
      </w:r>
      <w:r>
        <w:t>.</w:t>
      </w:r>
      <w:bookmarkEnd w:id="78"/>
    </w:p>
    <w:p w14:paraId="550548CE" w14:textId="29FA1BB1" w:rsidR="00570DED" w:rsidRDefault="00570DED" w:rsidP="00570DED">
      <w:pPr>
        <w:pStyle w:val="Heading4"/>
      </w:pPr>
      <w:bookmarkStart w:id="79" w:name="_Toc61045717"/>
      <w:r>
        <w:lastRenderedPageBreak/>
        <w:t>Blade template</w:t>
      </w:r>
      <w:bookmarkEnd w:id="79"/>
    </w:p>
    <w:p w14:paraId="7B052DF0" w14:textId="375277D8" w:rsidR="00570DED" w:rsidRDefault="00570DED" w:rsidP="00570DED">
      <w:pPr>
        <w:pStyle w:val="Nidungvnbn"/>
      </w:pPr>
      <w:r>
        <w:t xml:space="preserve">Blade is a Laravel’s template engine which inspired by Microsoft’s Razor engine. It’s boasts a concise syntax, a shallow learning curve, a powerful and intuitive inheritance model and easy </w:t>
      </w:r>
      <w:r w:rsidR="003A4964">
        <w:t>extensibility.</w:t>
      </w:r>
    </w:p>
    <w:p w14:paraId="15C4E9F1" w14:textId="2E0A82F4" w:rsidR="00853E4F" w:rsidRDefault="003A4964" w:rsidP="00FB03FE">
      <w:pPr>
        <w:pStyle w:val="Nidungvnbn"/>
      </w:pPr>
      <w:r>
        <w:t>Blade uses curly braces for its echo and introduces a convention in which its custom tags called “directives”, are prefixed with an @.</w:t>
      </w:r>
      <w:r w:rsidR="00FB03FE">
        <w:t xml:space="preserve"> These directives are an alternative solutions to the original PHP syntax, can compiles it to the embedded PHP. </w:t>
      </w:r>
    </w:p>
    <w:tbl>
      <w:tblPr>
        <w:tblStyle w:val="TableGrid"/>
        <w:tblW w:w="0" w:type="auto"/>
        <w:tblLook w:val="04A0" w:firstRow="1" w:lastRow="0" w:firstColumn="1" w:lastColumn="0" w:noHBand="0" w:noVBand="1"/>
      </w:tblPr>
      <w:tblGrid>
        <w:gridCol w:w="3037"/>
        <w:gridCol w:w="3037"/>
        <w:gridCol w:w="3037"/>
      </w:tblGrid>
      <w:tr w:rsidR="00FB03FE" w14:paraId="7C75A823" w14:textId="77777777" w:rsidTr="00FB03FE">
        <w:tc>
          <w:tcPr>
            <w:tcW w:w="3037" w:type="dxa"/>
          </w:tcPr>
          <w:p w14:paraId="6C4F9B4A" w14:textId="01FD8619" w:rsidR="00FB03FE" w:rsidRPr="009A7FC0" w:rsidRDefault="00FB03FE" w:rsidP="00FB03FE">
            <w:pPr>
              <w:pStyle w:val="Nidungvnbn"/>
              <w:keepNext/>
              <w:spacing w:before="120"/>
              <w:ind w:firstLine="142"/>
              <w:jc w:val="left"/>
              <w:rPr>
                <w:b/>
                <w:bCs/>
              </w:rPr>
            </w:pPr>
            <w:r w:rsidRPr="009A7FC0">
              <w:rPr>
                <w:b/>
                <w:bCs/>
              </w:rPr>
              <w:lastRenderedPageBreak/>
              <w:t>#</w:t>
            </w:r>
          </w:p>
        </w:tc>
        <w:tc>
          <w:tcPr>
            <w:tcW w:w="3037" w:type="dxa"/>
          </w:tcPr>
          <w:p w14:paraId="450561E4" w14:textId="09D21E50" w:rsidR="00FB03FE" w:rsidRPr="009A7FC0" w:rsidRDefault="00FB03FE" w:rsidP="00FB03FE">
            <w:pPr>
              <w:pStyle w:val="Nidungvnbn"/>
              <w:keepNext/>
              <w:spacing w:before="120"/>
              <w:ind w:firstLine="142"/>
              <w:jc w:val="left"/>
              <w:rPr>
                <w:b/>
                <w:bCs/>
              </w:rPr>
            </w:pPr>
            <w:r w:rsidRPr="009A7FC0">
              <w:rPr>
                <w:b/>
                <w:bCs/>
              </w:rPr>
              <w:t>PHP syntax</w:t>
            </w:r>
          </w:p>
        </w:tc>
        <w:tc>
          <w:tcPr>
            <w:tcW w:w="3037" w:type="dxa"/>
          </w:tcPr>
          <w:p w14:paraId="7A8932FA" w14:textId="47A035CC" w:rsidR="00FB03FE" w:rsidRPr="009A7FC0" w:rsidRDefault="00FB03FE" w:rsidP="00FB03FE">
            <w:pPr>
              <w:pStyle w:val="Nidungvnbn"/>
              <w:keepNext/>
              <w:spacing w:before="120"/>
              <w:ind w:firstLine="142"/>
              <w:jc w:val="left"/>
              <w:rPr>
                <w:b/>
                <w:bCs/>
              </w:rPr>
            </w:pPr>
            <w:r w:rsidRPr="009A7FC0">
              <w:rPr>
                <w:b/>
                <w:bCs/>
              </w:rPr>
              <w:t>Blade’s directives</w:t>
            </w:r>
          </w:p>
        </w:tc>
      </w:tr>
      <w:tr w:rsidR="00FB03FE" w14:paraId="456FAF45" w14:textId="77777777" w:rsidTr="00FB03FE">
        <w:tc>
          <w:tcPr>
            <w:tcW w:w="3037" w:type="dxa"/>
          </w:tcPr>
          <w:p w14:paraId="78B9B879" w14:textId="6B43C81C" w:rsidR="00FB03FE" w:rsidRDefault="00FB03FE" w:rsidP="00FB03FE">
            <w:pPr>
              <w:pStyle w:val="Nidungvnbn"/>
              <w:keepNext/>
              <w:spacing w:before="120"/>
              <w:ind w:firstLine="142"/>
              <w:jc w:val="left"/>
            </w:pPr>
            <w:r>
              <w:t>01</w:t>
            </w:r>
          </w:p>
        </w:tc>
        <w:tc>
          <w:tcPr>
            <w:tcW w:w="3037" w:type="dxa"/>
          </w:tcPr>
          <w:p w14:paraId="07E6F957" w14:textId="094FEBF3" w:rsidR="00FB03FE" w:rsidRDefault="00FB03FE" w:rsidP="00FB03FE">
            <w:pPr>
              <w:pStyle w:val="Nidungvnbn"/>
              <w:keepNext/>
              <w:spacing w:before="120"/>
              <w:ind w:firstLine="142"/>
              <w:jc w:val="left"/>
            </w:pPr>
            <w:r>
              <w:t>&lt;?php echo $a ?&gt;</w:t>
            </w:r>
          </w:p>
        </w:tc>
        <w:tc>
          <w:tcPr>
            <w:tcW w:w="3037" w:type="dxa"/>
          </w:tcPr>
          <w:p w14:paraId="42F829FD" w14:textId="05BF2120" w:rsidR="00FB03FE" w:rsidRDefault="00FB03FE" w:rsidP="00FB03FE">
            <w:pPr>
              <w:pStyle w:val="Nidungvnbn"/>
              <w:keepNext/>
              <w:spacing w:before="120"/>
              <w:ind w:firstLine="142"/>
              <w:jc w:val="left"/>
            </w:pPr>
            <w:r>
              <w:t>{{$a}}</w:t>
            </w:r>
          </w:p>
        </w:tc>
      </w:tr>
      <w:tr w:rsidR="00DD351E" w14:paraId="0BE80568" w14:textId="77777777" w:rsidTr="004E70FF">
        <w:tc>
          <w:tcPr>
            <w:tcW w:w="9111" w:type="dxa"/>
            <w:gridSpan w:val="3"/>
          </w:tcPr>
          <w:p w14:paraId="4C203D99" w14:textId="1035C022" w:rsidR="00DD351E" w:rsidRDefault="00DD351E" w:rsidP="00FB03FE">
            <w:pPr>
              <w:pStyle w:val="Nidungvnbn"/>
              <w:keepNext/>
              <w:spacing w:before="120"/>
              <w:ind w:firstLine="142"/>
              <w:jc w:val="left"/>
            </w:pPr>
            <w:r>
              <w:t>Conditional structure</w:t>
            </w:r>
          </w:p>
        </w:tc>
      </w:tr>
      <w:tr w:rsidR="00FB03FE" w14:paraId="0BF36C7A" w14:textId="77777777" w:rsidTr="00FB03FE">
        <w:tc>
          <w:tcPr>
            <w:tcW w:w="3037" w:type="dxa"/>
          </w:tcPr>
          <w:p w14:paraId="5F4C6995" w14:textId="3AC9C772" w:rsidR="00FB03FE" w:rsidRDefault="00FB03FE" w:rsidP="00FB03FE">
            <w:pPr>
              <w:pStyle w:val="Nidungvnbn"/>
              <w:keepNext/>
              <w:spacing w:before="120"/>
              <w:ind w:firstLine="142"/>
              <w:jc w:val="left"/>
            </w:pPr>
            <w:r>
              <w:t>02</w:t>
            </w:r>
          </w:p>
        </w:tc>
        <w:tc>
          <w:tcPr>
            <w:tcW w:w="3037" w:type="dxa"/>
          </w:tcPr>
          <w:p w14:paraId="6DC8A315" w14:textId="77777777" w:rsidR="00FB03FE" w:rsidRDefault="00FB03FE" w:rsidP="00FB03FE">
            <w:pPr>
              <w:pStyle w:val="Nidungvnbn"/>
              <w:keepNext/>
              <w:spacing w:before="120"/>
              <w:ind w:firstLine="142"/>
              <w:jc w:val="left"/>
            </w:pPr>
            <w:r>
              <w:t xml:space="preserve">&lt;?php </w:t>
            </w:r>
          </w:p>
          <w:p w14:paraId="4F1F8601" w14:textId="77777777" w:rsidR="00FB03FE" w:rsidRDefault="00FB03FE" w:rsidP="00FB03FE">
            <w:pPr>
              <w:pStyle w:val="Nidungvnbn"/>
              <w:keepNext/>
              <w:spacing w:before="120"/>
              <w:ind w:firstLine="142"/>
              <w:jc w:val="left"/>
            </w:pPr>
            <w:r>
              <w:t>if(condition)</w:t>
            </w:r>
          </w:p>
          <w:p w14:paraId="6C84056E" w14:textId="77777777" w:rsidR="00FB03FE" w:rsidRDefault="00FB03FE" w:rsidP="00FB03FE">
            <w:pPr>
              <w:pStyle w:val="Nidungvnbn"/>
              <w:keepNext/>
              <w:spacing w:before="120"/>
              <w:ind w:firstLine="142"/>
              <w:jc w:val="left"/>
            </w:pPr>
            <w:r>
              <w:t xml:space="preserve">     …</w:t>
            </w:r>
          </w:p>
          <w:p w14:paraId="5CAB539F" w14:textId="77777777" w:rsidR="00FB03FE" w:rsidRDefault="00FB03FE" w:rsidP="00FB03FE">
            <w:pPr>
              <w:pStyle w:val="Nidungvnbn"/>
              <w:keepNext/>
              <w:spacing w:before="120"/>
              <w:ind w:firstLine="142"/>
              <w:jc w:val="left"/>
            </w:pPr>
            <w:r>
              <w:t>else if (condition)</w:t>
            </w:r>
          </w:p>
          <w:p w14:paraId="6154847E" w14:textId="77777777" w:rsidR="00FB03FE" w:rsidRDefault="00FB03FE" w:rsidP="00FB03FE">
            <w:pPr>
              <w:pStyle w:val="Nidungvnbn"/>
              <w:keepNext/>
              <w:spacing w:before="120"/>
              <w:ind w:firstLine="142"/>
              <w:jc w:val="left"/>
            </w:pPr>
            <w:r>
              <w:t xml:space="preserve">      …</w:t>
            </w:r>
          </w:p>
          <w:p w14:paraId="1A2107C6" w14:textId="1ADA0762" w:rsidR="00FB03FE" w:rsidRDefault="00FB03FE" w:rsidP="00FB03FE">
            <w:pPr>
              <w:pStyle w:val="Nidungvnbn"/>
              <w:keepNext/>
              <w:spacing w:before="120"/>
              <w:ind w:firstLine="142"/>
              <w:jc w:val="left"/>
            </w:pPr>
            <w:r>
              <w:t>else</w:t>
            </w:r>
          </w:p>
          <w:p w14:paraId="07808612" w14:textId="77777777" w:rsidR="00FB03FE" w:rsidRDefault="00FB03FE" w:rsidP="00FB03FE">
            <w:pPr>
              <w:pStyle w:val="Nidungvnbn"/>
              <w:keepNext/>
              <w:spacing w:before="120"/>
              <w:ind w:firstLine="142"/>
              <w:jc w:val="left"/>
            </w:pPr>
            <w:r>
              <w:t xml:space="preserve">       …</w:t>
            </w:r>
          </w:p>
          <w:p w14:paraId="117B5BF6" w14:textId="7A8F4463" w:rsidR="00FB03FE" w:rsidRDefault="00FB03FE" w:rsidP="00FB03FE">
            <w:pPr>
              <w:pStyle w:val="Nidungvnbn"/>
              <w:keepNext/>
              <w:spacing w:before="120"/>
              <w:ind w:firstLine="142"/>
              <w:jc w:val="left"/>
            </w:pPr>
            <w:r>
              <w:t>?&gt;</w:t>
            </w:r>
          </w:p>
        </w:tc>
        <w:tc>
          <w:tcPr>
            <w:tcW w:w="3037" w:type="dxa"/>
          </w:tcPr>
          <w:p w14:paraId="0476982A" w14:textId="77777777" w:rsidR="00FB03FE" w:rsidRDefault="00FB03FE" w:rsidP="00FB03FE">
            <w:pPr>
              <w:pStyle w:val="Nidungvnbn"/>
              <w:keepNext/>
              <w:spacing w:before="120"/>
              <w:ind w:firstLine="142"/>
              <w:jc w:val="left"/>
            </w:pPr>
            <w:r>
              <w:t>@if (condition)</w:t>
            </w:r>
          </w:p>
          <w:p w14:paraId="59B1AF70" w14:textId="77777777" w:rsidR="00FB03FE" w:rsidRDefault="00FB03FE" w:rsidP="00FB03FE">
            <w:pPr>
              <w:pStyle w:val="Nidungvnbn"/>
              <w:keepNext/>
              <w:spacing w:before="120"/>
              <w:ind w:firstLine="142"/>
              <w:jc w:val="left"/>
            </w:pPr>
            <w:r>
              <w:t>….</w:t>
            </w:r>
          </w:p>
          <w:p w14:paraId="58B45F0B" w14:textId="77777777" w:rsidR="00DD351E" w:rsidRDefault="00DD351E" w:rsidP="00FB03FE">
            <w:pPr>
              <w:pStyle w:val="Nidungvnbn"/>
              <w:keepNext/>
              <w:spacing w:before="120"/>
              <w:ind w:firstLine="142"/>
              <w:jc w:val="left"/>
            </w:pPr>
          </w:p>
          <w:p w14:paraId="502319CD" w14:textId="2FBBF50A" w:rsidR="00FB03FE" w:rsidRDefault="00FB03FE" w:rsidP="00FB03FE">
            <w:pPr>
              <w:pStyle w:val="Nidungvnbn"/>
              <w:keepNext/>
              <w:spacing w:before="120"/>
              <w:ind w:firstLine="142"/>
              <w:jc w:val="left"/>
            </w:pPr>
            <w:r>
              <w:t>@elseif (condition)</w:t>
            </w:r>
          </w:p>
          <w:p w14:paraId="53D5510D" w14:textId="77777777" w:rsidR="00FB03FE" w:rsidRDefault="00FB03FE" w:rsidP="00FB03FE">
            <w:pPr>
              <w:pStyle w:val="Nidungvnbn"/>
              <w:keepNext/>
              <w:spacing w:before="120"/>
              <w:ind w:firstLine="142"/>
              <w:jc w:val="left"/>
            </w:pPr>
            <w:r>
              <w:t>…..</w:t>
            </w:r>
          </w:p>
          <w:p w14:paraId="7168D5AD" w14:textId="77777777" w:rsidR="00FB03FE" w:rsidRDefault="00FB03FE" w:rsidP="00FB03FE">
            <w:pPr>
              <w:pStyle w:val="Nidungvnbn"/>
              <w:keepNext/>
              <w:spacing w:before="120"/>
              <w:ind w:firstLine="142"/>
              <w:jc w:val="left"/>
            </w:pPr>
            <w:r>
              <w:t>@else</w:t>
            </w:r>
          </w:p>
          <w:p w14:paraId="79728891" w14:textId="77777777" w:rsidR="00FB03FE" w:rsidRDefault="00FB03FE" w:rsidP="00FB03FE">
            <w:pPr>
              <w:pStyle w:val="Nidungvnbn"/>
              <w:keepNext/>
              <w:spacing w:before="120"/>
              <w:ind w:firstLine="142"/>
              <w:jc w:val="left"/>
            </w:pPr>
            <w:r>
              <w:t>……</w:t>
            </w:r>
          </w:p>
          <w:p w14:paraId="4483B63F" w14:textId="7E570828" w:rsidR="00FB03FE" w:rsidRDefault="00FB03FE" w:rsidP="00FB03FE">
            <w:pPr>
              <w:pStyle w:val="Nidungvnbn"/>
              <w:keepNext/>
              <w:spacing w:before="120"/>
              <w:ind w:firstLine="142"/>
              <w:jc w:val="left"/>
            </w:pPr>
            <w:r>
              <w:t>@endif</w:t>
            </w:r>
          </w:p>
        </w:tc>
      </w:tr>
      <w:tr w:rsidR="00DD351E" w14:paraId="57C8395B" w14:textId="77777777" w:rsidTr="00FB03FE">
        <w:tc>
          <w:tcPr>
            <w:tcW w:w="3037" w:type="dxa"/>
          </w:tcPr>
          <w:p w14:paraId="39EDA81B" w14:textId="2A011963" w:rsidR="00DD351E" w:rsidRDefault="00DD351E" w:rsidP="00FB03FE">
            <w:pPr>
              <w:pStyle w:val="Nidungvnbn"/>
              <w:keepNext/>
              <w:spacing w:before="120"/>
              <w:ind w:firstLine="142"/>
              <w:jc w:val="left"/>
            </w:pPr>
            <w:r>
              <w:t>03</w:t>
            </w:r>
          </w:p>
        </w:tc>
        <w:tc>
          <w:tcPr>
            <w:tcW w:w="3037" w:type="dxa"/>
          </w:tcPr>
          <w:p w14:paraId="74D6E2D3" w14:textId="77777777" w:rsidR="00DD351E" w:rsidRDefault="00DD351E" w:rsidP="00DD351E">
            <w:pPr>
              <w:pStyle w:val="Nidungvnbn"/>
              <w:keepNext/>
              <w:spacing w:before="120"/>
              <w:ind w:firstLine="142"/>
              <w:jc w:val="left"/>
            </w:pPr>
            <w:r>
              <w:t xml:space="preserve">&lt;?php </w:t>
            </w:r>
          </w:p>
          <w:p w14:paraId="72C8A49F" w14:textId="1E32DF37" w:rsidR="00DD351E" w:rsidRDefault="00DD351E" w:rsidP="00DD351E">
            <w:pPr>
              <w:pStyle w:val="Nidungvnbn"/>
              <w:keepNext/>
              <w:spacing w:before="120"/>
              <w:ind w:firstLine="142"/>
              <w:jc w:val="left"/>
            </w:pPr>
            <w:r>
              <w:t>switch($var)</w:t>
            </w:r>
          </w:p>
          <w:p w14:paraId="7B6E1E7C" w14:textId="54A94018" w:rsidR="00DD351E" w:rsidRDefault="00DD351E" w:rsidP="00DD351E">
            <w:pPr>
              <w:pStyle w:val="Nidungvnbn"/>
              <w:keepNext/>
              <w:spacing w:before="120"/>
              <w:ind w:firstLine="142"/>
              <w:jc w:val="left"/>
            </w:pPr>
            <w:r>
              <w:t xml:space="preserve">    case </w:t>
            </w:r>
            <w:r w:rsidR="004E70FF">
              <w:t>1</w:t>
            </w:r>
            <w:r>
              <w:t>:</w:t>
            </w:r>
          </w:p>
          <w:p w14:paraId="71C5493D" w14:textId="2B23F154" w:rsidR="00DD351E" w:rsidRDefault="00DD351E" w:rsidP="00DD351E">
            <w:pPr>
              <w:pStyle w:val="Nidungvnbn"/>
              <w:keepNext/>
              <w:spacing w:before="120"/>
              <w:ind w:firstLine="142"/>
              <w:jc w:val="left"/>
            </w:pPr>
            <w:r>
              <w:t xml:space="preserve">          break;</w:t>
            </w:r>
          </w:p>
          <w:p w14:paraId="76DC82A8" w14:textId="41DE15C8" w:rsidR="00DD351E" w:rsidRDefault="00DD351E" w:rsidP="00DD351E">
            <w:pPr>
              <w:pStyle w:val="Nidungvnbn"/>
              <w:keepNext/>
              <w:spacing w:before="120"/>
              <w:ind w:firstLine="142"/>
              <w:jc w:val="left"/>
            </w:pPr>
            <w:r>
              <w:t xml:space="preserve">    case</w:t>
            </w:r>
            <w:r w:rsidR="004E70FF">
              <w:t xml:space="preserve"> 2</w:t>
            </w:r>
            <w:r>
              <w:t>:</w:t>
            </w:r>
          </w:p>
          <w:p w14:paraId="65F64457" w14:textId="3836D011" w:rsidR="00DD351E" w:rsidRDefault="00DD351E" w:rsidP="00DD351E">
            <w:pPr>
              <w:pStyle w:val="Nidungvnbn"/>
              <w:keepNext/>
              <w:spacing w:before="120"/>
              <w:ind w:firstLine="142"/>
              <w:jc w:val="left"/>
            </w:pPr>
            <w:r>
              <w:t xml:space="preserve">           break;</w:t>
            </w:r>
          </w:p>
          <w:p w14:paraId="6D56E8DA" w14:textId="048D5614" w:rsidR="00DD351E" w:rsidRDefault="00DD351E" w:rsidP="00DD351E">
            <w:pPr>
              <w:pStyle w:val="Nidungvnbn"/>
              <w:keepNext/>
              <w:spacing w:before="120"/>
              <w:ind w:firstLine="142"/>
              <w:jc w:val="left"/>
            </w:pPr>
            <w:r>
              <w:t>?&gt;</w:t>
            </w:r>
          </w:p>
        </w:tc>
        <w:tc>
          <w:tcPr>
            <w:tcW w:w="3037" w:type="dxa"/>
          </w:tcPr>
          <w:p w14:paraId="771BFE2D" w14:textId="77777777" w:rsidR="00DD351E" w:rsidRDefault="00DD351E" w:rsidP="00FB03FE">
            <w:pPr>
              <w:pStyle w:val="Nidungvnbn"/>
              <w:keepNext/>
              <w:spacing w:before="120"/>
              <w:ind w:firstLine="142"/>
              <w:jc w:val="left"/>
            </w:pPr>
            <w:r>
              <w:t>@switch($var)</w:t>
            </w:r>
          </w:p>
          <w:p w14:paraId="569A2870" w14:textId="7DBCE3BC" w:rsidR="00DD351E" w:rsidRDefault="00DD351E" w:rsidP="00FB03FE">
            <w:pPr>
              <w:pStyle w:val="Nidungvnbn"/>
              <w:keepNext/>
              <w:spacing w:before="120"/>
              <w:ind w:firstLine="142"/>
              <w:jc w:val="left"/>
            </w:pPr>
            <w:r>
              <w:t xml:space="preserve">       @case(1):</w:t>
            </w:r>
          </w:p>
          <w:p w14:paraId="1C745A6D" w14:textId="77777777" w:rsidR="00DD351E" w:rsidRDefault="00DD351E" w:rsidP="00FB03FE">
            <w:pPr>
              <w:pStyle w:val="Nidungvnbn"/>
              <w:keepNext/>
              <w:spacing w:before="120"/>
              <w:ind w:firstLine="142"/>
              <w:jc w:val="left"/>
            </w:pPr>
            <w:r>
              <w:t xml:space="preserve">               @break</w:t>
            </w:r>
          </w:p>
          <w:p w14:paraId="31112998" w14:textId="77777777" w:rsidR="00DD351E" w:rsidRDefault="00DD351E" w:rsidP="00FB03FE">
            <w:pPr>
              <w:pStyle w:val="Nidungvnbn"/>
              <w:keepNext/>
              <w:spacing w:before="120"/>
              <w:ind w:firstLine="142"/>
              <w:jc w:val="left"/>
            </w:pPr>
            <w:r>
              <w:t xml:space="preserve">        @case(2)</w:t>
            </w:r>
          </w:p>
          <w:p w14:paraId="78B7C349" w14:textId="77777777" w:rsidR="00DD351E" w:rsidRDefault="00DD351E" w:rsidP="00FB03FE">
            <w:pPr>
              <w:pStyle w:val="Nidungvnbn"/>
              <w:keepNext/>
              <w:spacing w:before="120"/>
              <w:ind w:firstLine="142"/>
              <w:jc w:val="left"/>
            </w:pPr>
            <w:r>
              <w:t xml:space="preserve">               @break</w:t>
            </w:r>
          </w:p>
          <w:p w14:paraId="3A2FD341" w14:textId="2CFC64A1" w:rsidR="00DD351E" w:rsidRDefault="00DD351E" w:rsidP="00FB03FE">
            <w:pPr>
              <w:pStyle w:val="Nidungvnbn"/>
              <w:keepNext/>
              <w:spacing w:before="120"/>
              <w:ind w:firstLine="142"/>
              <w:jc w:val="left"/>
            </w:pPr>
            <w:r>
              <w:t>@endswitch</w:t>
            </w:r>
          </w:p>
        </w:tc>
      </w:tr>
      <w:tr w:rsidR="00DD351E" w14:paraId="6A3B74E0" w14:textId="77777777" w:rsidTr="004E70FF">
        <w:tc>
          <w:tcPr>
            <w:tcW w:w="9111" w:type="dxa"/>
            <w:gridSpan w:val="3"/>
          </w:tcPr>
          <w:p w14:paraId="7767F553" w14:textId="3A583180" w:rsidR="00DD351E" w:rsidRDefault="00DD351E" w:rsidP="00FB03FE">
            <w:pPr>
              <w:pStyle w:val="Nidungvnbn"/>
              <w:keepNext/>
              <w:spacing w:before="120"/>
              <w:ind w:firstLine="142"/>
              <w:jc w:val="left"/>
            </w:pPr>
            <w:r>
              <w:t>Loop structure</w:t>
            </w:r>
          </w:p>
        </w:tc>
      </w:tr>
      <w:tr w:rsidR="00FB03FE" w14:paraId="002B9C99" w14:textId="77777777" w:rsidTr="00FB03FE">
        <w:tc>
          <w:tcPr>
            <w:tcW w:w="3037" w:type="dxa"/>
          </w:tcPr>
          <w:p w14:paraId="2D7DD446" w14:textId="6328E146" w:rsidR="00FB03FE" w:rsidRDefault="00FB03FE" w:rsidP="00FB03FE">
            <w:pPr>
              <w:pStyle w:val="Nidungvnbn"/>
              <w:keepNext/>
              <w:spacing w:before="120"/>
              <w:ind w:firstLine="142"/>
              <w:jc w:val="left"/>
            </w:pPr>
            <w:r>
              <w:lastRenderedPageBreak/>
              <w:t>0</w:t>
            </w:r>
            <w:r w:rsidR="00DD351E">
              <w:t>4</w:t>
            </w:r>
          </w:p>
        </w:tc>
        <w:tc>
          <w:tcPr>
            <w:tcW w:w="3037" w:type="dxa"/>
          </w:tcPr>
          <w:p w14:paraId="326D82E5" w14:textId="77777777" w:rsidR="00FB03FE" w:rsidRDefault="009A7FC0" w:rsidP="00FB03FE">
            <w:pPr>
              <w:pStyle w:val="Nidungvnbn"/>
              <w:keepNext/>
              <w:spacing w:before="120"/>
              <w:ind w:firstLine="142"/>
              <w:jc w:val="left"/>
            </w:pPr>
            <w:r>
              <w:t>&lt;?php</w:t>
            </w:r>
          </w:p>
          <w:p w14:paraId="40FE4BB1" w14:textId="3CE057B5" w:rsidR="009A7FC0" w:rsidRDefault="009A7FC0" w:rsidP="00FB03FE">
            <w:pPr>
              <w:pStyle w:val="Nidungvnbn"/>
              <w:keepNext/>
              <w:spacing w:before="120"/>
              <w:ind w:firstLine="142"/>
              <w:jc w:val="left"/>
            </w:pPr>
            <w:r>
              <w:t>for ($i = 0; $i &lt;= n; $i++)</w:t>
            </w:r>
          </w:p>
          <w:p w14:paraId="3E1CDF5F" w14:textId="69AD469C" w:rsidR="009A7FC0" w:rsidRDefault="009A7FC0" w:rsidP="00FB03FE">
            <w:pPr>
              <w:pStyle w:val="Nidungvnbn"/>
              <w:keepNext/>
              <w:spacing w:before="120"/>
              <w:ind w:firstLine="142"/>
              <w:jc w:val="left"/>
            </w:pPr>
            <w:r>
              <w:t xml:space="preserve">      ….</w:t>
            </w:r>
          </w:p>
          <w:p w14:paraId="4B944EB3" w14:textId="77777777" w:rsidR="00DD351E" w:rsidRDefault="00DD351E" w:rsidP="00DD351E">
            <w:pPr>
              <w:pStyle w:val="Nidungvnbn"/>
              <w:keepNext/>
              <w:spacing w:before="120"/>
              <w:ind w:firstLine="142"/>
              <w:jc w:val="left"/>
            </w:pPr>
            <w:r>
              <w:t xml:space="preserve">      if (condition) </w:t>
            </w:r>
          </w:p>
          <w:p w14:paraId="2566296D" w14:textId="6E6C33DD" w:rsidR="000747AD" w:rsidRDefault="00DD351E" w:rsidP="00DD351E">
            <w:pPr>
              <w:pStyle w:val="Nidungvnbn"/>
              <w:keepNext/>
              <w:spacing w:before="120"/>
              <w:ind w:firstLine="142"/>
              <w:jc w:val="left"/>
            </w:pPr>
            <w:r>
              <w:t xml:space="preserve">              break;</w:t>
            </w:r>
          </w:p>
          <w:p w14:paraId="6848B98E" w14:textId="77777777" w:rsidR="00DD351E" w:rsidRDefault="00DD351E" w:rsidP="00FB03FE">
            <w:pPr>
              <w:pStyle w:val="Nidungvnbn"/>
              <w:keepNext/>
              <w:spacing w:before="120"/>
              <w:ind w:firstLine="142"/>
              <w:jc w:val="left"/>
            </w:pPr>
            <w:r>
              <w:t xml:space="preserve">      if (condition)            </w:t>
            </w:r>
          </w:p>
          <w:p w14:paraId="244F3C29" w14:textId="74F96705" w:rsidR="00DD351E" w:rsidRDefault="00DD351E" w:rsidP="00FB03FE">
            <w:pPr>
              <w:pStyle w:val="Nidungvnbn"/>
              <w:keepNext/>
              <w:spacing w:before="120"/>
              <w:ind w:firstLine="142"/>
              <w:jc w:val="left"/>
            </w:pPr>
            <w:r>
              <w:t xml:space="preserve">              continue;</w:t>
            </w:r>
          </w:p>
          <w:p w14:paraId="4F455619" w14:textId="7124309D" w:rsidR="009A7FC0" w:rsidRDefault="009A7FC0" w:rsidP="00FB03FE">
            <w:pPr>
              <w:pStyle w:val="Nidungvnbn"/>
              <w:keepNext/>
              <w:spacing w:before="120"/>
              <w:ind w:firstLine="142"/>
              <w:jc w:val="left"/>
            </w:pPr>
            <w:r>
              <w:t>?&gt;</w:t>
            </w:r>
          </w:p>
        </w:tc>
        <w:tc>
          <w:tcPr>
            <w:tcW w:w="3037" w:type="dxa"/>
          </w:tcPr>
          <w:p w14:paraId="02EB7DB1" w14:textId="77777777" w:rsidR="00FB03FE" w:rsidRDefault="009A7FC0" w:rsidP="00FB03FE">
            <w:pPr>
              <w:pStyle w:val="Nidungvnbn"/>
              <w:keepNext/>
              <w:spacing w:before="120"/>
              <w:ind w:firstLine="142"/>
              <w:jc w:val="left"/>
            </w:pPr>
            <w:r>
              <w:t>@for ($i = 0; $i &lt;= n; $i++)</w:t>
            </w:r>
          </w:p>
          <w:p w14:paraId="25AC43B6" w14:textId="289C2A0E" w:rsidR="009A7FC0" w:rsidRDefault="009A7FC0" w:rsidP="00FB03FE">
            <w:pPr>
              <w:pStyle w:val="Nidungvnbn"/>
              <w:keepNext/>
              <w:spacing w:before="120"/>
              <w:ind w:firstLine="142"/>
              <w:jc w:val="left"/>
            </w:pPr>
            <w:r>
              <w:t>…</w:t>
            </w:r>
          </w:p>
          <w:p w14:paraId="0A061E26" w14:textId="04ECC72A" w:rsidR="00DD351E" w:rsidRDefault="00DD351E" w:rsidP="00FB03FE">
            <w:pPr>
              <w:pStyle w:val="Nidungvnbn"/>
              <w:keepNext/>
              <w:spacing w:before="120"/>
              <w:ind w:firstLine="142"/>
              <w:jc w:val="left"/>
            </w:pPr>
            <w:r>
              <w:t>@break (condition)</w:t>
            </w:r>
          </w:p>
          <w:p w14:paraId="7D3B59B1" w14:textId="5FD8CF3A" w:rsidR="00DD351E" w:rsidRDefault="00DD351E" w:rsidP="00FB03FE">
            <w:pPr>
              <w:pStyle w:val="Nidungvnbn"/>
              <w:keepNext/>
              <w:spacing w:before="120"/>
              <w:ind w:firstLine="142"/>
              <w:jc w:val="left"/>
            </w:pPr>
            <w:r>
              <w:t>@continue (condition)</w:t>
            </w:r>
          </w:p>
          <w:p w14:paraId="3204E0AA" w14:textId="59F17F2F" w:rsidR="009A7FC0" w:rsidRDefault="009A7FC0" w:rsidP="00FB03FE">
            <w:pPr>
              <w:pStyle w:val="Nidungvnbn"/>
              <w:keepNext/>
              <w:spacing w:before="120"/>
              <w:ind w:firstLine="142"/>
              <w:jc w:val="left"/>
            </w:pPr>
            <w:r>
              <w:t>@endfor</w:t>
            </w:r>
          </w:p>
        </w:tc>
      </w:tr>
      <w:tr w:rsidR="009A7FC0" w14:paraId="391CC2A4" w14:textId="77777777" w:rsidTr="00FB03FE">
        <w:tc>
          <w:tcPr>
            <w:tcW w:w="3037" w:type="dxa"/>
          </w:tcPr>
          <w:p w14:paraId="3C2CDE24" w14:textId="560F9A6E" w:rsidR="009A7FC0" w:rsidRDefault="009A7FC0" w:rsidP="009A7FC0">
            <w:pPr>
              <w:pStyle w:val="Nidungvnbn"/>
              <w:keepNext/>
              <w:spacing w:before="120"/>
              <w:ind w:firstLine="142"/>
              <w:jc w:val="left"/>
            </w:pPr>
            <w:r>
              <w:t>0</w:t>
            </w:r>
            <w:r w:rsidR="00DD351E">
              <w:t>5</w:t>
            </w:r>
          </w:p>
        </w:tc>
        <w:tc>
          <w:tcPr>
            <w:tcW w:w="3037" w:type="dxa"/>
          </w:tcPr>
          <w:p w14:paraId="4986F6A2" w14:textId="77777777" w:rsidR="009A7FC0" w:rsidRDefault="009A7FC0" w:rsidP="009A7FC0">
            <w:pPr>
              <w:pStyle w:val="Nidungvnbn"/>
              <w:keepNext/>
              <w:spacing w:before="120"/>
              <w:ind w:firstLine="142"/>
              <w:jc w:val="left"/>
            </w:pPr>
            <w:r>
              <w:t>&lt;?php</w:t>
            </w:r>
          </w:p>
          <w:p w14:paraId="59B0885B" w14:textId="7B0F1B44" w:rsidR="009A7FC0" w:rsidRDefault="009A7FC0" w:rsidP="009A7FC0">
            <w:pPr>
              <w:pStyle w:val="Nidungvnbn"/>
              <w:keepNext/>
              <w:spacing w:before="120"/>
              <w:ind w:firstLine="142"/>
              <w:jc w:val="left"/>
            </w:pPr>
            <w:r>
              <w:t>while ($i &lt;= n)</w:t>
            </w:r>
          </w:p>
          <w:p w14:paraId="646BED4A" w14:textId="77777777" w:rsidR="009A7FC0" w:rsidRDefault="009A7FC0" w:rsidP="009A7FC0">
            <w:pPr>
              <w:pStyle w:val="Nidungvnbn"/>
              <w:keepNext/>
              <w:spacing w:before="120"/>
              <w:ind w:firstLine="142"/>
              <w:jc w:val="left"/>
            </w:pPr>
            <w:r>
              <w:t xml:space="preserve">      ….</w:t>
            </w:r>
          </w:p>
          <w:p w14:paraId="2052CED1" w14:textId="1B7B0EBF" w:rsidR="009A7FC0" w:rsidRDefault="009A7FC0" w:rsidP="009A7FC0">
            <w:pPr>
              <w:pStyle w:val="Nidungvnbn"/>
              <w:keepNext/>
              <w:spacing w:before="120"/>
              <w:ind w:firstLine="142"/>
              <w:jc w:val="left"/>
            </w:pPr>
            <w:r>
              <w:t>?&gt;</w:t>
            </w:r>
          </w:p>
        </w:tc>
        <w:tc>
          <w:tcPr>
            <w:tcW w:w="3037" w:type="dxa"/>
          </w:tcPr>
          <w:p w14:paraId="5AF16736" w14:textId="2E1C87FC" w:rsidR="009A7FC0" w:rsidRDefault="009A7FC0" w:rsidP="009A7FC0">
            <w:pPr>
              <w:pStyle w:val="Nidungvnbn"/>
              <w:keepNext/>
              <w:spacing w:before="120"/>
              <w:ind w:firstLine="142"/>
              <w:jc w:val="left"/>
            </w:pPr>
            <w:r>
              <w:t>@while ($i &lt;= n)</w:t>
            </w:r>
          </w:p>
          <w:p w14:paraId="7A117ACD" w14:textId="77777777" w:rsidR="009A7FC0" w:rsidRDefault="009A7FC0" w:rsidP="009A7FC0">
            <w:pPr>
              <w:pStyle w:val="Nidungvnbn"/>
              <w:keepNext/>
              <w:spacing w:before="120"/>
              <w:ind w:firstLine="142"/>
              <w:jc w:val="left"/>
            </w:pPr>
            <w:r>
              <w:t>…</w:t>
            </w:r>
          </w:p>
          <w:p w14:paraId="23D4E332" w14:textId="7D6DDE32" w:rsidR="009A7FC0" w:rsidRDefault="009A7FC0" w:rsidP="009A7FC0">
            <w:pPr>
              <w:pStyle w:val="Nidungvnbn"/>
              <w:keepNext/>
              <w:spacing w:before="120"/>
              <w:ind w:firstLine="142"/>
              <w:jc w:val="left"/>
            </w:pPr>
            <w:r>
              <w:t>@endwhile</w:t>
            </w:r>
          </w:p>
        </w:tc>
      </w:tr>
      <w:tr w:rsidR="009A7FC0" w14:paraId="09D47789" w14:textId="77777777" w:rsidTr="00FB03FE">
        <w:tc>
          <w:tcPr>
            <w:tcW w:w="3037" w:type="dxa"/>
          </w:tcPr>
          <w:p w14:paraId="1571DB99" w14:textId="4D8B67D3" w:rsidR="009A7FC0" w:rsidRDefault="009A7FC0" w:rsidP="009A7FC0">
            <w:pPr>
              <w:pStyle w:val="Nidungvnbn"/>
              <w:keepNext/>
              <w:spacing w:before="120"/>
              <w:ind w:firstLine="142"/>
              <w:jc w:val="left"/>
            </w:pPr>
            <w:r>
              <w:t>0</w:t>
            </w:r>
            <w:r w:rsidR="00DD351E">
              <w:t>6</w:t>
            </w:r>
          </w:p>
        </w:tc>
        <w:tc>
          <w:tcPr>
            <w:tcW w:w="3037" w:type="dxa"/>
          </w:tcPr>
          <w:p w14:paraId="5AF490D2" w14:textId="77777777" w:rsidR="009A7FC0" w:rsidRDefault="009A7FC0" w:rsidP="009A7FC0">
            <w:pPr>
              <w:pStyle w:val="Nidungvnbn"/>
              <w:keepNext/>
              <w:spacing w:before="120"/>
              <w:ind w:firstLine="142"/>
              <w:jc w:val="left"/>
            </w:pPr>
            <w:r>
              <w:t>&lt;?php</w:t>
            </w:r>
          </w:p>
          <w:p w14:paraId="73649C35" w14:textId="5FBCE50C" w:rsidR="009A7FC0" w:rsidRDefault="009A7FC0" w:rsidP="009A7FC0">
            <w:pPr>
              <w:pStyle w:val="Nidungvnbn"/>
              <w:keepNext/>
              <w:spacing w:before="120"/>
              <w:ind w:firstLine="142"/>
              <w:jc w:val="left"/>
            </w:pPr>
            <w:r>
              <w:t>foreach ($array as $a)</w:t>
            </w:r>
          </w:p>
          <w:p w14:paraId="75C987E0" w14:textId="77777777" w:rsidR="009A7FC0" w:rsidRDefault="009A7FC0" w:rsidP="009A7FC0">
            <w:pPr>
              <w:pStyle w:val="Nidungvnbn"/>
              <w:keepNext/>
              <w:spacing w:before="120"/>
              <w:ind w:firstLine="142"/>
              <w:jc w:val="left"/>
            </w:pPr>
            <w:r>
              <w:t xml:space="preserve">      ….</w:t>
            </w:r>
          </w:p>
          <w:p w14:paraId="4C023DD8" w14:textId="4F6E887F" w:rsidR="009A7FC0" w:rsidRDefault="009A7FC0" w:rsidP="009A7FC0">
            <w:pPr>
              <w:pStyle w:val="Nidungvnbn"/>
              <w:keepNext/>
              <w:spacing w:before="120"/>
              <w:ind w:firstLine="142"/>
              <w:jc w:val="left"/>
            </w:pPr>
            <w:r>
              <w:t>?&gt;</w:t>
            </w:r>
          </w:p>
        </w:tc>
        <w:tc>
          <w:tcPr>
            <w:tcW w:w="3037" w:type="dxa"/>
          </w:tcPr>
          <w:p w14:paraId="5E774E2C" w14:textId="27BB0EC0" w:rsidR="009A7FC0" w:rsidRDefault="009A7FC0" w:rsidP="009A7FC0">
            <w:pPr>
              <w:pStyle w:val="Nidungvnbn"/>
              <w:keepNext/>
              <w:spacing w:before="120"/>
              <w:ind w:firstLine="142"/>
              <w:jc w:val="left"/>
            </w:pPr>
            <w:r>
              <w:t>@foreach ($array as $a)</w:t>
            </w:r>
          </w:p>
          <w:p w14:paraId="21FEC641" w14:textId="77777777" w:rsidR="009A7FC0" w:rsidRDefault="009A7FC0" w:rsidP="009A7FC0">
            <w:pPr>
              <w:pStyle w:val="Nidungvnbn"/>
              <w:keepNext/>
              <w:spacing w:before="120"/>
              <w:ind w:firstLine="142"/>
              <w:jc w:val="left"/>
            </w:pPr>
            <w:r>
              <w:t>…</w:t>
            </w:r>
          </w:p>
          <w:p w14:paraId="46492635" w14:textId="77777777" w:rsidR="00DD351E" w:rsidRDefault="00DD351E" w:rsidP="009A7FC0">
            <w:pPr>
              <w:pStyle w:val="Nidungvnbn"/>
              <w:keepNext/>
              <w:spacing w:before="120"/>
              <w:ind w:firstLine="142"/>
              <w:jc w:val="left"/>
            </w:pPr>
          </w:p>
          <w:p w14:paraId="0D0B6954" w14:textId="1AAEFDBE" w:rsidR="009A7FC0" w:rsidRDefault="009A7FC0" w:rsidP="009A7FC0">
            <w:pPr>
              <w:pStyle w:val="Nidungvnbn"/>
              <w:keepNext/>
              <w:spacing w:before="120"/>
              <w:ind w:firstLine="142"/>
              <w:jc w:val="left"/>
            </w:pPr>
            <w:r>
              <w:t>@endforeach</w:t>
            </w:r>
          </w:p>
        </w:tc>
      </w:tr>
      <w:tr w:rsidR="00DD351E" w14:paraId="60415CAF" w14:textId="77777777" w:rsidTr="004E70FF">
        <w:tc>
          <w:tcPr>
            <w:tcW w:w="9111" w:type="dxa"/>
            <w:gridSpan w:val="3"/>
          </w:tcPr>
          <w:p w14:paraId="2FA4CC60" w14:textId="46BF7905" w:rsidR="00DD351E" w:rsidRDefault="00DD351E" w:rsidP="009A7FC0">
            <w:pPr>
              <w:pStyle w:val="Nidungvnbn"/>
              <w:keepNext/>
              <w:spacing w:before="120"/>
              <w:ind w:firstLine="142"/>
              <w:jc w:val="left"/>
            </w:pPr>
            <w:r>
              <w:t>Page customization</w:t>
            </w:r>
          </w:p>
        </w:tc>
      </w:tr>
      <w:tr w:rsidR="00DD351E" w14:paraId="1E6E9A37" w14:textId="77777777" w:rsidTr="00FB03FE">
        <w:tc>
          <w:tcPr>
            <w:tcW w:w="3037" w:type="dxa"/>
          </w:tcPr>
          <w:p w14:paraId="7A0BF3A7" w14:textId="781AE091" w:rsidR="00DD351E" w:rsidRDefault="00DD351E" w:rsidP="009A7FC0">
            <w:pPr>
              <w:pStyle w:val="Nidungvnbn"/>
              <w:keepNext/>
              <w:spacing w:before="120"/>
              <w:ind w:firstLine="142"/>
              <w:jc w:val="left"/>
            </w:pPr>
            <w:r>
              <w:t>07</w:t>
            </w:r>
          </w:p>
        </w:tc>
        <w:tc>
          <w:tcPr>
            <w:tcW w:w="3037" w:type="dxa"/>
          </w:tcPr>
          <w:p w14:paraId="378F5477" w14:textId="6D8135BF" w:rsidR="00DD351E" w:rsidRDefault="00DD351E" w:rsidP="009A7FC0">
            <w:pPr>
              <w:pStyle w:val="Nidungvnbn"/>
              <w:keepNext/>
              <w:spacing w:before="120"/>
              <w:ind w:firstLine="142"/>
              <w:jc w:val="left"/>
            </w:pPr>
          </w:p>
        </w:tc>
        <w:tc>
          <w:tcPr>
            <w:tcW w:w="3037" w:type="dxa"/>
          </w:tcPr>
          <w:p w14:paraId="10A82A62" w14:textId="10F7DAF9" w:rsidR="00DD351E" w:rsidRDefault="00DD351E" w:rsidP="009A7FC0">
            <w:pPr>
              <w:pStyle w:val="Nidungvnbn"/>
              <w:keepNext/>
              <w:spacing w:before="120"/>
              <w:ind w:firstLine="142"/>
              <w:jc w:val="left"/>
            </w:pPr>
            <w:r>
              <w:t>@extends()</w:t>
            </w:r>
          </w:p>
        </w:tc>
      </w:tr>
      <w:tr w:rsidR="00DD351E" w14:paraId="47991392" w14:textId="77777777" w:rsidTr="00FB03FE">
        <w:tc>
          <w:tcPr>
            <w:tcW w:w="3037" w:type="dxa"/>
          </w:tcPr>
          <w:p w14:paraId="33C7F3AB" w14:textId="0731744F" w:rsidR="00DD351E" w:rsidRDefault="00DD351E" w:rsidP="009A7FC0">
            <w:pPr>
              <w:pStyle w:val="Nidungvnbn"/>
              <w:keepNext/>
              <w:spacing w:before="120"/>
              <w:ind w:firstLine="142"/>
              <w:jc w:val="left"/>
            </w:pPr>
            <w:r>
              <w:t>08</w:t>
            </w:r>
          </w:p>
        </w:tc>
        <w:tc>
          <w:tcPr>
            <w:tcW w:w="3037" w:type="dxa"/>
          </w:tcPr>
          <w:p w14:paraId="18DBC562" w14:textId="77777777" w:rsidR="00DD351E" w:rsidRDefault="00DD351E" w:rsidP="009A7FC0">
            <w:pPr>
              <w:pStyle w:val="Nidungvnbn"/>
              <w:keepNext/>
              <w:spacing w:before="120"/>
              <w:ind w:firstLine="142"/>
              <w:jc w:val="left"/>
            </w:pPr>
          </w:p>
        </w:tc>
        <w:tc>
          <w:tcPr>
            <w:tcW w:w="3037" w:type="dxa"/>
          </w:tcPr>
          <w:p w14:paraId="42300769" w14:textId="1DB74353" w:rsidR="00DD351E" w:rsidRDefault="00DD351E" w:rsidP="009A7FC0">
            <w:pPr>
              <w:pStyle w:val="Nidungvnbn"/>
              <w:keepNext/>
              <w:spacing w:before="120"/>
              <w:ind w:firstLine="142"/>
              <w:jc w:val="left"/>
            </w:pPr>
            <w:r>
              <w:t>@section()</w:t>
            </w:r>
          </w:p>
        </w:tc>
      </w:tr>
      <w:tr w:rsidR="00DD351E" w14:paraId="29A77F38" w14:textId="77777777" w:rsidTr="00FB03FE">
        <w:tc>
          <w:tcPr>
            <w:tcW w:w="3037" w:type="dxa"/>
          </w:tcPr>
          <w:p w14:paraId="21BF84C3" w14:textId="34D835AE" w:rsidR="00DD351E" w:rsidRDefault="00DD351E" w:rsidP="009A7FC0">
            <w:pPr>
              <w:pStyle w:val="Nidungvnbn"/>
              <w:keepNext/>
              <w:spacing w:before="120"/>
              <w:ind w:firstLine="142"/>
              <w:jc w:val="left"/>
            </w:pPr>
            <w:r>
              <w:t>09</w:t>
            </w:r>
          </w:p>
        </w:tc>
        <w:tc>
          <w:tcPr>
            <w:tcW w:w="3037" w:type="dxa"/>
          </w:tcPr>
          <w:p w14:paraId="4B54F66B" w14:textId="70A87FA3" w:rsidR="00DD351E" w:rsidRDefault="00945931" w:rsidP="009A7FC0">
            <w:pPr>
              <w:pStyle w:val="Nidungvnbn"/>
              <w:keepNext/>
              <w:spacing w:before="120"/>
              <w:ind w:firstLine="142"/>
              <w:jc w:val="left"/>
            </w:pPr>
            <w:r>
              <w:t>&lt;?php include(‘’)</w:t>
            </w:r>
            <w:r w:rsidR="004E70FF">
              <w:t xml:space="preserve"> ?&gt;</w:t>
            </w:r>
          </w:p>
        </w:tc>
        <w:tc>
          <w:tcPr>
            <w:tcW w:w="3037" w:type="dxa"/>
          </w:tcPr>
          <w:p w14:paraId="157E4EF3" w14:textId="044FCF9E" w:rsidR="00DD351E" w:rsidRDefault="00DD351E" w:rsidP="009A7FC0">
            <w:pPr>
              <w:pStyle w:val="Nidungvnbn"/>
              <w:keepNext/>
              <w:spacing w:before="120"/>
              <w:ind w:firstLine="142"/>
              <w:jc w:val="left"/>
            </w:pPr>
            <w:r>
              <w:t>@include()</w:t>
            </w:r>
          </w:p>
        </w:tc>
      </w:tr>
    </w:tbl>
    <w:p w14:paraId="3802634F" w14:textId="41F9338D" w:rsidR="00FB03FE" w:rsidRDefault="009A7FC0" w:rsidP="009A7FC0">
      <w:pPr>
        <w:pStyle w:val="Caption"/>
      </w:pPr>
      <w:bookmarkStart w:id="80" w:name="_Toc60872619"/>
      <w:r>
        <w:t xml:space="preserve">Table </w:t>
      </w:r>
      <w:fldSimple w:instr=" STYLEREF 1 \s ">
        <w:r>
          <w:rPr>
            <w:noProof/>
          </w:rPr>
          <w:t>3</w:t>
        </w:r>
      </w:fldSimple>
      <w:r>
        <w:t>.</w:t>
      </w:r>
      <w:fldSimple w:instr=" SEQ Table \* ARABIC \s 1 ">
        <w:r>
          <w:rPr>
            <w:noProof/>
          </w:rPr>
          <w:t>1</w:t>
        </w:r>
      </w:fldSimple>
      <w:r>
        <w:t xml:space="preserve">: </w:t>
      </w:r>
      <w:r w:rsidR="000747AD">
        <w:t>Difference</w:t>
      </w:r>
      <w:r>
        <w:t xml:space="preserve"> of writing styles between PHP and Blades.</w:t>
      </w:r>
      <w:bookmarkEnd w:id="80"/>
    </w:p>
    <w:p w14:paraId="4EA88DC3" w14:textId="77777777" w:rsidR="00FB03FE" w:rsidRDefault="00FB03FE" w:rsidP="00FB03FE">
      <w:pPr>
        <w:pStyle w:val="Nidungvnbn"/>
        <w:keepNext/>
        <w:jc w:val="center"/>
      </w:pPr>
      <w:r>
        <w:rPr>
          <w:noProof/>
        </w:rPr>
        <w:lastRenderedPageBreak/>
        <w:drawing>
          <wp:inline distT="0" distB="0" distL="0" distR="0" wp14:anchorId="013B4FBE" wp14:editId="5B6EE3EB">
            <wp:extent cx="25717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209550"/>
                    </a:xfrm>
                    <a:prstGeom prst="rect">
                      <a:avLst/>
                    </a:prstGeom>
                  </pic:spPr>
                </pic:pic>
              </a:graphicData>
            </a:graphic>
          </wp:inline>
        </w:drawing>
      </w:r>
    </w:p>
    <w:p w14:paraId="3353574B" w14:textId="63B6F613" w:rsidR="00FB03FE" w:rsidRDefault="00FB03FE" w:rsidP="00FB03FE">
      <w:pPr>
        <w:pStyle w:val="Caption"/>
      </w:pPr>
      <w:bookmarkStart w:id="81" w:name="_Toc60872592"/>
      <w:r>
        <w:t xml:space="preserve">Figure </w:t>
      </w:r>
      <w:fldSimple w:instr=" STYLEREF 1 \s ">
        <w:r>
          <w:rPr>
            <w:noProof/>
          </w:rPr>
          <w:t>2</w:t>
        </w:r>
      </w:fldSimple>
      <w:r>
        <w:t>.</w:t>
      </w:r>
      <w:fldSimple w:instr=" SEQ Figure \* ARABIC \s 1 ">
        <w:r>
          <w:rPr>
            <w:noProof/>
          </w:rPr>
          <w:t>11</w:t>
        </w:r>
      </w:fldSimple>
      <w:r>
        <w:t>: Example of echoing variable.</w:t>
      </w:r>
      <w:bookmarkEnd w:id="81"/>
    </w:p>
    <w:p w14:paraId="1F48AFD7" w14:textId="77777777" w:rsidR="00FB03FE" w:rsidRDefault="00FB03FE" w:rsidP="00FB03FE">
      <w:pPr>
        <w:pStyle w:val="Nidungvnbn"/>
        <w:keepNext/>
        <w:jc w:val="center"/>
      </w:pPr>
      <w:r>
        <w:rPr>
          <w:noProof/>
        </w:rPr>
        <w:drawing>
          <wp:inline distT="0" distB="0" distL="0" distR="0" wp14:anchorId="482A9B8B" wp14:editId="259DFB64">
            <wp:extent cx="5791835" cy="1820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1820545"/>
                    </a:xfrm>
                    <a:prstGeom prst="rect">
                      <a:avLst/>
                    </a:prstGeom>
                  </pic:spPr>
                </pic:pic>
              </a:graphicData>
            </a:graphic>
          </wp:inline>
        </w:drawing>
      </w:r>
    </w:p>
    <w:p w14:paraId="428E8B8B" w14:textId="1231635B" w:rsidR="00FB03FE" w:rsidRDefault="00FB03FE" w:rsidP="00FB03FE">
      <w:pPr>
        <w:pStyle w:val="Caption"/>
      </w:pPr>
      <w:bookmarkStart w:id="82" w:name="_Toc60872593"/>
      <w:r>
        <w:t xml:space="preserve">Figure </w:t>
      </w:r>
      <w:fldSimple w:instr=" STYLEREF 1 \s ">
        <w:r>
          <w:rPr>
            <w:noProof/>
          </w:rPr>
          <w:t>2</w:t>
        </w:r>
      </w:fldSimple>
      <w:r>
        <w:t>.</w:t>
      </w:r>
      <w:fldSimple w:instr=" SEQ Figure \* ARABIC \s 1 ">
        <w:r>
          <w:rPr>
            <w:noProof/>
          </w:rPr>
          <w:t>12</w:t>
        </w:r>
      </w:fldSimple>
      <w:r>
        <w:t xml:space="preserve">: </w:t>
      </w:r>
      <w:r w:rsidR="009A7FC0">
        <w:t>B</w:t>
      </w:r>
      <w:r>
        <w:t>asic</w:t>
      </w:r>
      <w:r w:rsidR="009A7FC0">
        <w:t xml:space="preserve"> example of</w:t>
      </w:r>
      <w:r>
        <w:t xml:space="preserve"> conditional directives.</w:t>
      </w:r>
      <w:bookmarkEnd w:id="82"/>
    </w:p>
    <w:p w14:paraId="718C356D" w14:textId="77777777" w:rsidR="00FB03FE" w:rsidRDefault="00FB03FE" w:rsidP="00FB03FE">
      <w:pPr>
        <w:pStyle w:val="Nidungvnbn"/>
        <w:keepNext/>
        <w:jc w:val="center"/>
      </w:pPr>
      <w:r>
        <w:rPr>
          <w:noProof/>
        </w:rPr>
        <w:drawing>
          <wp:inline distT="0" distB="0" distL="0" distR="0" wp14:anchorId="38C1E147" wp14:editId="00EC323F">
            <wp:extent cx="50958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5875" cy="1285875"/>
                    </a:xfrm>
                    <a:prstGeom prst="rect">
                      <a:avLst/>
                    </a:prstGeom>
                  </pic:spPr>
                </pic:pic>
              </a:graphicData>
            </a:graphic>
          </wp:inline>
        </w:drawing>
      </w:r>
    </w:p>
    <w:p w14:paraId="163A0F20" w14:textId="19358E37" w:rsidR="00FA491F" w:rsidRDefault="00FB03FE" w:rsidP="00FB03FE">
      <w:pPr>
        <w:pStyle w:val="Nidungvnbn"/>
        <w:jc w:val="center"/>
      </w:pPr>
      <w:bookmarkStart w:id="83" w:name="_Toc60872594"/>
      <w:r>
        <w:t xml:space="preserve">Figure </w:t>
      </w:r>
      <w:fldSimple w:instr=" STYLEREF 1 \s ">
        <w:r>
          <w:rPr>
            <w:noProof/>
          </w:rPr>
          <w:t>2</w:t>
        </w:r>
      </w:fldSimple>
      <w:r>
        <w:t>.</w:t>
      </w:r>
      <w:fldSimple w:instr=" SEQ Figure \* ARABIC \s 1 ">
        <w:r>
          <w:rPr>
            <w:noProof/>
          </w:rPr>
          <w:t>13</w:t>
        </w:r>
      </w:fldSimple>
      <w:r>
        <w:t xml:space="preserve">: </w:t>
      </w:r>
      <w:r w:rsidR="009A7FC0">
        <w:t>Example of</w:t>
      </w:r>
      <w:r>
        <w:t xml:space="preserve"> loop directive.</w:t>
      </w:r>
      <w:bookmarkEnd w:id="83"/>
    </w:p>
    <w:p w14:paraId="369D95B2" w14:textId="538B78B1" w:rsidR="004E70FF" w:rsidRDefault="004E70FF" w:rsidP="004E70FF">
      <w:pPr>
        <w:pStyle w:val="Heading2"/>
      </w:pPr>
      <w:bookmarkStart w:id="84" w:name="_Toc61045718"/>
      <w:r>
        <w:t>Product</w:t>
      </w:r>
      <w:bookmarkEnd w:id="84"/>
    </w:p>
    <w:p w14:paraId="28A20388" w14:textId="77777777" w:rsidR="004E70FF" w:rsidRPr="004E70FF" w:rsidRDefault="004E70FF" w:rsidP="004E70FF">
      <w:pPr>
        <w:pStyle w:val="Nidungvnbn"/>
      </w:pPr>
    </w:p>
    <w:p w14:paraId="17DE36D5" w14:textId="77777777" w:rsidR="004E70FF" w:rsidRDefault="004E70FF" w:rsidP="00FB03FE">
      <w:pPr>
        <w:pStyle w:val="Nidungvnbn"/>
        <w:jc w:val="center"/>
      </w:pPr>
      <w:r>
        <w:br w:type="page"/>
      </w:r>
    </w:p>
    <w:p w14:paraId="18B07423" w14:textId="4726090A" w:rsidR="004E70FF" w:rsidRDefault="004E70FF" w:rsidP="004E70FF">
      <w:pPr>
        <w:pStyle w:val="Heading1"/>
      </w:pPr>
      <w:bookmarkStart w:id="85" w:name="_Toc61045719"/>
      <w:r>
        <w:lastRenderedPageBreak/>
        <w:t>CONCLUSION</w:t>
      </w:r>
      <w:bookmarkEnd w:id="85"/>
    </w:p>
    <w:p w14:paraId="7C8AA206" w14:textId="77777777" w:rsidR="004E70FF" w:rsidRPr="004E70FF" w:rsidRDefault="004E70FF" w:rsidP="004E70FF">
      <w:pPr>
        <w:pStyle w:val="Nidungvnbn"/>
      </w:pPr>
    </w:p>
    <w:p w14:paraId="6FBFBE72" w14:textId="77777777" w:rsidR="00570DED" w:rsidRPr="00570DED" w:rsidRDefault="00570DED" w:rsidP="00570DED">
      <w:pPr>
        <w:pStyle w:val="Nidungvnbn"/>
      </w:pPr>
    </w:p>
    <w:p w14:paraId="1ABBD68A" w14:textId="42632539" w:rsidR="00496227" w:rsidRPr="00B20DA9" w:rsidRDefault="000F28FF" w:rsidP="00B20DA9">
      <w:pPr>
        <w:pStyle w:val="Nidungvnbn"/>
      </w:pPr>
      <w:r>
        <w:t xml:space="preserve"> </w:t>
      </w:r>
      <w:r w:rsidR="00496227">
        <w:br w:type="page"/>
      </w:r>
    </w:p>
    <w:p w14:paraId="1DC2D94F" w14:textId="77777777" w:rsidR="00496227" w:rsidRDefault="00496227" w:rsidP="00496227">
      <w:pPr>
        <w:pStyle w:val="Nidungvnbn"/>
      </w:pPr>
    </w:p>
    <w:p w14:paraId="204D48C4" w14:textId="7CC6932E" w:rsidR="007E7FF7" w:rsidRPr="007E6AB9" w:rsidRDefault="00CE003E" w:rsidP="007E7FF7">
      <w:pPr>
        <w:tabs>
          <w:tab w:val="center" w:pos="6379"/>
        </w:tabs>
        <w:spacing w:after="200" w:line="276" w:lineRule="auto"/>
        <w:jc w:val="center"/>
        <w:rPr>
          <w:b/>
          <w:sz w:val="32"/>
          <w:szCs w:val="32"/>
        </w:rPr>
      </w:pPr>
      <w:r>
        <w:rPr>
          <w:b/>
          <w:sz w:val="32"/>
          <w:szCs w:val="32"/>
        </w:rPr>
        <w:t>REFERENCES</w:t>
      </w:r>
    </w:p>
    <w:p w14:paraId="4FED45C5" w14:textId="71C7D610" w:rsidR="00650D6A" w:rsidRPr="00B10E7E" w:rsidRDefault="00CE003E" w:rsidP="00650D6A">
      <w:pPr>
        <w:spacing w:line="360" w:lineRule="auto"/>
        <w:ind w:left="360" w:firstLine="360"/>
        <w:rPr>
          <w:b/>
          <w:sz w:val="26"/>
          <w:szCs w:val="26"/>
        </w:rPr>
      </w:pPr>
      <w:r>
        <w:rPr>
          <w:b/>
          <w:sz w:val="26"/>
          <w:szCs w:val="26"/>
        </w:rPr>
        <w:t>Vietnamese</w:t>
      </w:r>
    </w:p>
    <w:p w14:paraId="55460948" w14:textId="131C2D05" w:rsidR="00B96D05" w:rsidRDefault="00647D04" w:rsidP="00967C26">
      <w:pPr>
        <w:pStyle w:val="ListParagraph"/>
        <w:numPr>
          <w:ilvl w:val="0"/>
          <w:numId w:val="37"/>
        </w:numPr>
        <w:spacing w:line="360" w:lineRule="auto"/>
        <w:ind w:left="1080"/>
        <w:rPr>
          <w:sz w:val="26"/>
          <w:szCs w:val="26"/>
        </w:rPr>
      </w:pPr>
      <w:r>
        <w:rPr>
          <w:sz w:val="26"/>
          <w:szCs w:val="26"/>
        </w:rPr>
        <w:t xml:space="preserve">Khoa Nguyễn (2015), Mô hình MVC là gì ?, </w:t>
      </w:r>
      <w:r w:rsidR="00967C26">
        <w:rPr>
          <w:sz w:val="26"/>
          <w:szCs w:val="26"/>
        </w:rPr>
        <w:t>&lt;</w:t>
      </w:r>
      <w:r w:rsidR="00967C26" w:rsidRPr="00967C26">
        <w:rPr>
          <w:sz w:val="26"/>
          <w:szCs w:val="26"/>
        </w:rPr>
        <w:t>https://khoanguyen.me/tim-hieu-mo-hinh-mvc-la-gi/</w:t>
      </w:r>
      <w:r w:rsidR="00967C26">
        <w:rPr>
          <w:sz w:val="26"/>
          <w:szCs w:val="26"/>
        </w:rPr>
        <w:t xml:space="preserve"> /&gt;, viewed on November 4</w:t>
      </w:r>
      <w:r w:rsidR="00967C26" w:rsidRPr="00967C26">
        <w:rPr>
          <w:sz w:val="26"/>
          <w:szCs w:val="26"/>
          <w:vertAlign w:val="superscript"/>
        </w:rPr>
        <w:t>th</w:t>
      </w:r>
      <w:r w:rsidR="00967C26">
        <w:rPr>
          <w:sz w:val="26"/>
          <w:szCs w:val="26"/>
        </w:rPr>
        <w:t>, 2020.</w:t>
      </w:r>
      <w:r w:rsidR="00967C26" w:rsidRPr="00967C26">
        <w:rPr>
          <w:sz w:val="26"/>
          <w:szCs w:val="26"/>
        </w:rPr>
        <w:t xml:space="preserve">  </w:t>
      </w:r>
    </w:p>
    <w:p w14:paraId="41A0BB8E" w14:textId="73DE41E2" w:rsidR="00B774C8" w:rsidRPr="00B774C8" w:rsidRDefault="00B774C8" w:rsidP="00967C26">
      <w:pPr>
        <w:pStyle w:val="ListParagraph"/>
        <w:numPr>
          <w:ilvl w:val="0"/>
          <w:numId w:val="37"/>
        </w:numPr>
        <w:spacing w:line="360" w:lineRule="auto"/>
        <w:ind w:left="1080"/>
        <w:rPr>
          <w:sz w:val="26"/>
          <w:szCs w:val="26"/>
        </w:rPr>
      </w:pPr>
      <w:r w:rsidRPr="00B774C8">
        <w:rPr>
          <w:sz w:val="26"/>
          <w:szCs w:val="26"/>
        </w:rPr>
        <w:t>Hoàng Tựa (2015). Laravel là gì? Giới thiệu Laravel Framework, &lt;</w:t>
      </w:r>
      <w:hyperlink r:id="rId27" w:history="1">
        <w:r w:rsidRPr="00B774C8">
          <w:rPr>
            <w:sz w:val="26"/>
            <w:szCs w:val="26"/>
          </w:rPr>
          <w:t>http://webfaver.com/php-coding/laravel-5/tut-laravel-5-0-laravel-la-gi-gioi-thieu-laravel-framework.html/</w:t>
        </w:r>
      </w:hyperlink>
      <w:r w:rsidRPr="00B774C8">
        <w:rPr>
          <w:sz w:val="26"/>
          <w:szCs w:val="26"/>
        </w:rPr>
        <w:t>&gt;, November 5th, 2020.</w:t>
      </w:r>
    </w:p>
    <w:p w14:paraId="69F535CD" w14:textId="3E1F4846" w:rsidR="00650D6A" w:rsidRPr="00B10E7E" w:rsidRDefault="00CE003E" w:rsidP="00B96D05">
      <w:pPr>
        <w:spacing w:line="360" w:lineRule="auto"/>
        <w:ind w:left="360" w:firstLine="360"/>
        <w:rPr>
          <w:b/>
          <w:sz w:val="26"/>
          <w:szCs w:val="26"/>
        </w:rPr>
      </w:pPr>
      <w:r>
        <w:rPr>
          <w:b/>
          <w:sz w:val="26"/>
          <w:szCs w:val="26"/>
        </w:rPr>
        <w:t>English</w:t>
      </w:r>
    </w:p>
    <w:p w14:paraId="46D84607" w14:textId="27C33D69" w:rsidR="00B12DCF" w:rsidRPr="00B12DCF" w:rsidRDefault="00B774C8" w:rsidP="00B12DCF">
      <w:pPr>
        <w:pStyle w:val="ListParagraph"/>
        <w:numPr>
          <w:ilvl w:val="0"/>
          <w:numId w:val="37"/>
        </w:numPr>
        <w:spacing w:line="360" w:lineRule="auto"/>
        <w:ind w:left="108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Jithin (2016), </w:t>
      </w:r>
      <w:r w:rsidR="00B12DCF">
        <w:rPr>
          <w:rStyle w:val="fontstyle01"/>
          <w:rFonts w:ascii="Times New Roman" w:hAnsi="Times New Roman" w:cs="Times New Roman"/>
          <w:color w:val="auto"/>
          <w:sz w:val="26"/>
          <w:szCs w:val="26"/>
        </w:rPr>
        <w:t>&lt;</w:t>
      </w:r>
      <w:r w:rsidR="00B12DCF" w:rsidRPr="00B12DCF">
        <w:t xml:space="preserve"> </w:t>
      </w:r>
      <w:r w:rsidR="00B12DCF" w:rsidRPr="00B12DCF">
        <w:rPr>
          <w:rStyle w:val="fontstyle01"/>
          <w:rFonts w:ascii="Times New Roman" w:hAnsi="Times New Roman" w:cs="Times New Roman"/>
          <w:color w:val="auto"/>
          <w:sz w:val="26"/>
          <w:szCs w:val="26"/>
        </w:rPr>
        <w:t>https://www.interserver.net/tips/kb/mvc-advantages-disadvantages-mvc/</w:t>
      </w:r>
      <w:r w:rsidR="00B12DCF">
        <w:rPr>
          <w:rStyle w:val="fontstyle01"/>
          <w:rFonts w:ascii="Times New Roman" w:hAnsi="Times New Roman" w:cs="Times New Roman"/>
          <w:color w:val="auto"/>
          <w:sz w:val="26"/>
          <w:szCs w:val="26"/>
        </w:rPr>
        <w:t xml:space="preserve"> /&gt;, viewd on November 4</w:t>
      </w:r>
      <w:r w:rsidR="00B12DCF" w:rsidRPr="00B12DCF">
        <w:rPr>
          <w:rStyle w:val="fontstyle01"/>
          <w:rFonts w:ascii="Times New Roman" w:hAnsi="Times New Roman" w:cs="Times New Roman"/>
          <w:color w:val="auto"/>
          <w:sz w:val="26"/>
          <w:szCs w:val="26"/>
          <w:vertAlign w:val="superscript"/>
        </w:rPr>
        <w:t>th</w:t>
      </w:r>
      <w:r w:rsidR="00B12DCF">
        <w:rPr>
          <w:rStyle w:val="fontstyle01"/>
          <w:rFonts w:ascii="Times New Roman" w:hAnsi="Times New Roman" w:cs="Times New Roman"/>
          <w:color w:val="auto"/>
          <w:sz w:val="26"/>
          <w:szCs w:val="26"/>
        </w:rPr>
        <w:t xml:space="preserve"> , 2020.</w:t>
      </w:r>
    </w:p>
    <w:p w14:paraId="1861BDF0" w14:textId="04AB9DFB" w:rsidR="00B12DCF" w:rsidRPr="00B12DCF" w:rsidRDefault="00967C26" w:rsidP="00B12DCF">
      <w:pPr>
        <w:pStyle w:val="ListParagraph"/>
        <w:numPr>
          <w:ilvl w:val="0"/>
          <w:numId w:val="37"/>
        </w:numPr>
        <w:spacing w:line="360" w:lineRule="auto"/>
        <w:ind w:left="1080"/>
        <w:rPr>
          <w:rStyle w:val="fontstyle01"/>
          <w:rFonts w:ascii="Times New Roman" w:hAnsi="Times New Roman" w:cs="Times New Roman"/>
          <w:color w:val="auto"/>
          <w:sz w:val="26"/>
          <w:szCs w:val="26"/>
        </w:rPr>
      </w:pPr>
      <w:r w:rsidRPr="00967C26">
        <w:rPr>
          <w:rStyle w:val="fontstyle01"/>
          <w:rFonts w:ascii="Times New Roman" w:hAnsi="Times New Roman" w:cs="Times New Roman"/>
          <w:sz w:val="26"/>
          <w:szCs w:val="26"/>
        </w:rPr>
        <w:t>&lt;https://laravel.com/docs/8.x /&gt;</w:t>
      </w:r>
      <w:r>
        <w:rPr>
          <w:rStyle w:val="fontstyle01"/>
          <w:rFonts w:ascii="Times New Roman" w:hAnsi="Times New Roman" w:cs="Times New Roman"/>
          <w:sz w:val="26"/>
          <w:szCs w:val="26"/>
        </w:rPr>
        <w:t>, viewed on November 4</w:t>
      </w:r>
      <w:r w:rsidRPr="00967C26">
        <w:rPr>
          <w:rStyle w:val="fontstyle01"/>
          <w:rFonts w:ascii="Times New Roman" w:hAnsi="Times New Roman" w:cs="Times New Roman"/>
          <w:sz w:val="26"/>
          <w:szCs w:val="26"/>
          <w:vertAlign w:val="superscript"/>
        </w:rPr>
        <w:t>th</w:t>
      </w:r>
      <w:r>
        <w:rPr>
          <w:rStyle w:val="fontstyle01"/>
          <w:rFonts w:ascii="Times New Roman" w:hAnsi="Times New Roman" w:cs="Times New Roman"/>
          <w:sz w:val="26"/>
          <w:szCs w:val="26"/>
        </w:rPr>
        <w:t>, 2020.</w:t>
      </w:r>
    </w:p>
    <w:p w14:paraId="30EB7AC3" w14:textId="5BC5D0E4" w:rsidR="00967C26" w:rsidRPr="00967C26" w:rsidRDefault="00967C26" w:rsidP="00E80D57">
      <w:pPr>
        <w:pStyle w:val="ListParagraph"/>
        <w:numPr>
          <w:ilvl w:val="0"/>
          <w:numId w:val="37"/>
        </w:numPr>
        <w:spacing w:line="360" w:lineRule="auto"/>
        <w:ind w:left="1080"/>
        <w:rPr>
          <w:rFonts w:cs="Times New Roman"/>
          <w:sz w:val="26"/>
          <w:szCs w:val="26"/>
        </w:rPr>
      </w:pPr>
      <w:r>
        <w:rPr>
          <w:rFonts w:cs="Times New Roman"/>
          <w:sz w:val="26"/>
          <w:szCs w:val="26"/>
        </w:rPr>
        <w:t>Matt Stauffer (2019),</w:t>
      </w:r>
      <w:r w:rsidR="00C2016F">
        <w:rPr>
          <w:rFonts w:cs="Times New Roman"/>
          <w:sz w:val="26"/>
          <w:szCs w:val="26"/>
        </w:rPr>
        <w:t xml:space="preserve"> </w:t>
      </w:r>
      <w:r w:rsidR="00C2016F" w:rsidRPr="00C2016F">
        <w:rPr>
          <w:rFonts w:cs="Times New Roman"/>
          <w:i/>
          <w:iCs/>
          <w:sz w:val="26"/>
          <w:szCs w:val="26"/>
        </w:rPr>
        <w:t>Laravel Up &amp; Running: A Framework for Building Modern PHP Apps</w:t>
      </w:r>
      <w:r w:rsidR="00C2016F">
        <w:rPr>
          <w:rFonts w:cs="Times New Roman"/>
          <w:sz w:val="26"/>
          <w:szCs w:val="26"/>
        </w:rPr>
        <w:t>, O’Reilly Media, United States of America.</w:t>
      </w:r>
    </w:p>
    <w:sectPr w:rsidR="00967C26" w:rsidRPr="00967C26"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1B85D" w14:textId="77777777" w:rsidR="00F65562" w:rsidRDefault="00F65562" w:rsidP="00453AB1">
      <w:r>
        <w:separator/>
      </w:r>
    </w:p>
  </w:endnote>
  <w:endnote w:type="continuationSeparator" w:id="0">
    <w:p w14:paraId="5F74289C" w14:textId="77777777" w:rsidR="00F65562" w:rsidRDefault="00F655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F1E5D" w14:textId="77777777" w:rsidR="00F65562" w:rsidRDefault="00F65562" w:rsidP="00453AB1">
      <w:r>
        <w:separator/>
      </w:r>
    </w:p>
  </w:footnote>
  <w:footnote w:type="continuationSeparator" w:id="0">
    <w:p w14:paraId="630F810D" w14:textId="77777777" w:rsidR="00F65562" w:rsidRDefault="00F6556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B0E21" w14:textId="77777777" w:rsidR="00E30FFB" w:rsidRDefault="00E30FFB">
    <w:pPr>
      <w:pStyle w:val="Header"/>
      <w:jc w:val="center"/>
    </w:pPr>
  </w:p>
  <w:p w14:paraId="6BB9BD1C" w14:textId="77777777" w:rsidR="00E30FFB" w:rsidRDefault="00E30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F995" w14:textId="77777777" w:rsidR="00E30FFB" w:rsidRDefault="00E30FFB">
    <w:pPr>
      <w:pStyle w:val="Header"/>
      <w:jc w:val="center"/>
    </w:pPr>
  </w:p>
  <w:p w14:paraId="31CA94E2" w14:textId="77777777" w:rsidR="00E30FFB" w:rsidRDefault="00E30F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6817476"/>
      <w:docPartObj>
        <w:docPartGallery w:val="Page Numbers (Top of Page)"/>
        <w:docPartUnique/>
      </w:docPartObj>
    </w:sdtPr>
    <w:sdtEndPr>
      <w:rPr>
        <w:noProof/>
      </w:rPr>
    </w:sdtEndPr>
    <w:sdtContent>
      <w:p w14:paraId="58A5A630" w14:textId="77777777" w:rsidR="00E30FFB" w:rsidRDefault="00E30FFB">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5E56A22" w14:textId="77777777" w:rsidR="00E30FFB" w:rsidRDefault="00E30F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4AD2206" w14:textId="77777777" w:rsidR="00E30FFB" w:rsidRDefault="00E30FFB">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50FEEF9C" w14:textId="77777777" w:rsidR="00E30FFB" w:rsidRDefault="00E30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58A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1294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6CFE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A05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7C52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0245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AC0C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5AC5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3AF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0B2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F62852"/>
    <w:multiLevelType w:val="hybridMultilevel"/>
    <w:tmpl w:val="2374A54A"/>
    <w:lvl w:ilvl="0" w:tplc="88221D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5D3077"/>
    <w:multiLevelType w:val="hybridMultilevel"/>
    <w:tmpl w:val="F234600A"/>
    <w:lvl w:ilvl="0" w:tplc="34BCA1C8">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F541F9"/>
    <w:multiLevelType w:val="hybridMultilevel"/>
    <w:tmpl w:val="3D3483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A056E68"/>
    <w:multiLevelType w:val="hybridMultilevel"/>
    <w:tmpl w:val="A98E2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F18F3"/>
    <w:multiLevelType w:val="hybridMultilevel"/>
    <w:tmpl w:val="4AAAD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875F8C"/>
    <w:multiLevelType w:val="hybridMultilevel"/>
    <w:tmpl w:val="9FC83742"/>
    <w:lvl w:ilvl="0" w:tplc="6406B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ED43A8"/>
    <w:multiLevelType w:val="hybridMultilevel"/>
    <w:tmpl w:val="6F00E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4A591D"/>
    <w:multiLevelType w:val="hybridMultilevel"/>
    <w:tmpl w:val="FDC29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47C32"/>
    <w:multiLevelType w:val="hybridMultilevel"/>
    <w:tmpl w:val="432692B2"/>
    <w:lvl w:ilvl="0" w:tplc="70FE1942">
      <w:numFmt w:val="bullet"/>
      <w:suff w:val="space"/>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0321B1"/>
    <w:multiLevelType w:val="hybridMultilevel"/>
    <w:tmpl w:val="59DA7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7C3129"/>
    <w:multiLevelType w:val="hybridMultilevel"/>
    <w:tmpl w:val="4AAAD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C7289B"/>
    <w:multiLevelType w:val="hybridMultilevel"/>
    <w:tmpl w:val="09928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E2DB7"/>
    <w:multiLevelType w:val="hybridMultilevel"/>
    <w:tmpl w:val="762253E8"/>
    <w:lvl w:ilvl="0" w:tplc="6C78BC20">
      <w:start w:val="1"/>
      <w:numFmt w:val="decimal"/>
      <w:lvlText w:val="%1."/>
      <w:lvlJc w:val="left"/>
      <w:pPr>
        <w:ind w:left="1713" w:hanging="360"/>
      </w:pPr>
      <w:rPr>
        <w:sz w:val="26"/>
        <w:szCs w:val="26"/>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15:restartNumberingAfterBreak="0">
    <w:nsid w:val="5D460251"/>
    <w:multiLevelType w:val="multilevel"/>
    <w:tmpl w:val="44A007AE"/>
    <w:lvl w:ilvl="0">
      <w:start w:val="1"/>
      <w:numFmt w:val="decimal"/>
      <w:pStyle w:val="Heading1"/>
      <w:suff w:val="space"/>
      <w:lvlText w:val="CHAPTER %1 –"/>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5DF1318C"/>
    <w:multiLevelType w:val="hybridMultilevel"/>
    <w:tmpl w:val="19E0E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526CE5"/>
    <w:multiLevelType w:val="hybridMultilevel"/>
    <w:tmpl w:val="A7ACE49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3" w15:restartNumberingAfterBreak="0">
    <w:nsid w:val="62617796"/>
    <w:multiLevelType w:val="hybridMultilevel"/>
    <w:tmpl w:val="413A97EE"/>
    <w:lvl w:ilvl="0" w:tplc="E14816AC">
      <w:numFmt w:val="bullet"/>
      <w:suff w:val="space"/>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4A45C7"/>
    <w:multiLevelType w:val="hybridMultilevel"/>
    <w:tmpl w:val="2EE42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BA4732"/>
    <w:multiLevelType w:val="hybridMultilevel"/>
    <w:tmpl w:val="9C70E27C"/>
    <w:lvl w:ilvl="0" w:tplc="0409000F">
      <w:start w:val="28"/>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0246F9"/>
    <w:multiLevelType w:val="hybridMultilevel"/>
    <w:tmpl w:val="DF7C4A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C03C4"/>
    <w:multiLevelType w:val="hybridMultilevel"/>
    <w:tmpl w:val="2948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F24C78"/>
    <w:multiLevelType w:val="hybridMultilevel"/>
    <w:tmpl w:val="359641C0"/>
    <w:lvl w:ilvl="0" w:tplc="412A34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5"/>
  </w:num>
  <w:num w:numId="3">
    <w:abstractNumId w:val="35"/>
  </w:num>
  <w:num w:numId="4">
    <w:abstractNumId w:val="39"/>
  </w:num>
  <w:num w:numId="5">
    <w:abstractNumId w:val="10"/>
  </w:num>
  <w:num w:numId="6">
    <w:abstractNumId w:val="17"/>
  </w:num>
  <w:num w:numId="7">
    <w:abstractNumId w:val="28"/>
  </w:num>
  <w:num w:numId="8">
    <w:abstractNumId w:val="36"/>
  </w:num>
  <w:num w:numId="9">
    <w:abstractNumId w:val="12"/>
  </w:num>
  <w:num w:numId="10">
    <w:abstractNumId w:val="22"/>
  </w:num>
  <w:num w:numId="11">
    <w:abstractNumId w:val="3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40"/>
  </w:num>
  <w:num w:numId="24">
    <w:abstractNumId w:val="41"/>
  </w:num>
  <w:num w:numId="25">
    <w:abstractNumId w:val="19"/>
  </w:num>
  <w:num w:numId="26">
    <w:abstractNumId w:val="33"/>
  </w:num>
  <w:num w:numId="27">
    <w:abstractNumId w:val="20"/>
  </w:num>
  <w:num w:numId="28">
    <w:abstractNumId w:val="27"/>
  </w:num>
  <w:num w:numId="29">
    <w:abstractNumId w:val="16"/>
  </w:num>
  <w:num w:numId="30">
    <w:abstractNumId w:val="14"/>
  </w:num>
  <w:num w:numId="31">
    <w:abstractNumId w:val="23"/>
  </w:num>
  <w:num w:numId="32">
    <w:abstractNumId w:val="15"/>
  </w:num>
  <w:num w:numId="33">
    <w:abstractNumId w:val="31"/>
  </w:num>
  <w:num w:numId="34">
    <w:abstractNumId w:val="37"/>
  </w:num>
  <w:num w:numId="35">
    <w:abstractNumId w:val="34"/>
  </w:num>
  <w:num w:numId="36">
    <w:abstractNumId w:val="13"/>
  </w:num>
  <w:num w:numId="37">
    <w:abstractNumId w:val="29"/>
  </w:num>
  <w:num w:numId="38">
    <w:abstractNumId w:val="32"/>
  </w:num>
  <w:num w:numId="39">
    <w:abstractNumId w:val="26"/>
  </w:num>
  <w:num w:numId="40">
    <w:abstractNumId w:val="18"/>
  </w:num>
  <w:num w:numId="41">
    <w:abstractNumId w:val="2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40"/>
    <w:rsid w:val="00000FCE"/>
    <w:rsid w:val="0002308C"/>
    <w:rsid w:val="00024496"/>
    <w:rsid w:val="00030347"/>
    <w:rsid w:val="0003052E"/>
    <w:rsid w:val="00041F68"/>
    <w:rsid w:val="00053B1B"/>
    <w:rsid w:val="000655C6"/>
    <w:rsid w:val="00072845"/>
    <w:rsid w:val="000747AD"/>
    <w:rsid w:val="000A32DF"/>
    <w:rsid w:val="000B54D2"/>
    <w:rsid w:val="000D5279"/>
    <w:rsid w:val="000E47CA"/>
    <w:rsid w:val="000F0DB0"/>
    <w:rsid w:val="000F1F9A"/>
    <w:rsid w:val="000F28FF"/>
    <w:rsid w:val="00104F5D"/>
    <w:rsid w:val="001269F3"/>
    <w:rsid w:val="00142A52"/>
    <w:rsid w:val="00156F8F"/>
    <w:rsid w:val="00163BC8"/>
    <w:rsid w:val="001713DC"/>
    <w:rsid w:val="00171A52"/>
    <w:rsid w:val="001832C7"/>
    <w:rsid w:val="00183751"/>
    <w:rsid w:val="001B446A"/>
    <w:rsid w:val="001B6925"/>
    <w:rsid w:val="001C34B9"/>
    <w:rsid w:val="001E0A8C"/>
    <w:rsid w:val="001F094E"/>
    <w:rsid w:val="001F446F"/>
    <w:rsid w:val="00205DC8"/>
    <w:rsid w:val="00207DC2"/>
    <w:rsid w:val="0021279A"/>
    <w:rsid w:val="002236A0"/>
    <w:rsid w:val="002308D4"/>
    <w:rsid w:val="00232707"/>
    <w:rsid w:val="0024265A"/>
    <w:rsid w:val="00250453"/>
    <w:rsid w:val="00252F26"/>
    <w:rsid w:val="00254B53"/>
    <w:rsid w:val="00256B9B"/>
    <w:rsid w:val="00272D18"/>
    <w:rsid w:val="00285D0C"/>
    <w:rsid w:val="00291721"/>
    <w:rsid w:val="002A2850"/>
    <w:rsid w:val="002A3896"/>
    <w:rsid w:val="002B1890"/>
    <w:rsid w:val="002C418D"/>
    <w:rsid w:val="002D796D"/>
    <w:rsid w:val="002F20D4"/>
    <w:rsid w:val="003153C5"/>
    <w:rsid w:val="003218FF"/>
    <w:rsid w:val="00351CE1"/>
    <w:rsid w:val="00356BF9"/>
    <w:rsid w:val="00361672"/>
    <w:rsid w:val="0036265F"/>
    <w:rsid w:val="0037173E"/>
    <w:rsid w:val="003738E9"/>
    <w:rsid w:val="00383A5F"/>
    <w:rsid w:val="003860E6"/>
    <w:rsid w:val="0039514C"/>
    <w:rsid w:val="0039671B"/>
    <w:rsid w:val="003A4964"/>
    <w:rsid w:val="003A701B"/>
    <w:rsid w:val="003B6CA7"/>
    <w:rsid w:val="003C7BC7"/>
    <w:rsid w:val="003D3125"/>
    <w:rsid w:val="0040262A"/>
    <w:rsid w:val="00407656"/>
    <w:rsid w:val="00411B25"/>
    <w:rsid w:val="00453AB1"/>
    <w:rsid w:val="00454407"/>
    <w:rsid w:val="00472423"/>
    <w:rsid w:val="004756D4"/>
    <w:rsid w:val="00484A7A"/>
    <w:rsid w:val="004931C0"/>
    <w:rsid w:val="00493AE6"/>
    <w:rsid w:val="00496227"/>
    <w:rsid w:val="004A0D1B"/>
    <w:rsid w:val="004A7C39"/>
    <w:rsid w:val="004D4B9E"/>
    <w:rsid w:val="004E075E"/>
    <w:rsid w:val="004E3C16"/>
    <w:rsid w:val="004E70FF"/>
    <w:rsid w:val="004F5FD6"/>
    <w:rsid w:val="0050213F"/>
    <w:rsid w:val="00513CE8"/>
    <w:rsid w:val="0051480C"/>
    <w:rsid w:val="00524510"/>
    <w:rsid w:val="00564EA3"/>
    <w:rsid w:val="00566B25"/>
    <w:rsid w:val="00570DED"/>
    <w:rsid w:val="0057687D"/>
    <w:rsid w:val="005825BC"/>
    <w:rsid w:val="005876E8"/>
    <w:rsid w:val="00593511"/>
    <w:rsid w:val="005A0C13"/>
    <w:rsid w:val="005D5C20"/>
    <w:rsid w:val="005D75AB"/>
    <w:rsid w:val="005E305E"/>
    <w:rsid w:val="005E3687"/>
    <w:rsid w:val="005F1679"/>
    <w:rsid w:val="005F30B2"/>
    <w:rsid w:val="0061302B"/>
    <w:rsid w:val="0062369A"/>
    <w:rsid w:val="006307EF"/>
    <w:rsid w:val="0064189C"/>
    <w:rsid w:val="006448D2"/>
    <w:rsid w:val="00647D04"/>
    <w:rsid w:val="00650D6A"/>
    <w:rsid w:val="00651D43"/>
    <w:rsid w:val="00670884"/>
    <w:rsid w:val="00696281"/>
    <w:rsid w:val="006B3399"/>
    <w:rsid w:val="006C6131"/>
    <w:rsid w:val="006D7AC5"/>
    <w:rsid w:val="006E22D3"/>
    <w:rsid w:val="00727316"/>
    <w:rsid w:val="00737340"/>
    <w:rsid w:val="0074198D"/>
    <w:rsid w:val="00757A80"/>
    <w:rsid w:val="00763F6E"/>
    <w:rsid w:val="007709C4"/>
    <w:rsid w:val="00780CFF"/>
    <w:rsid w:val="00791EED"/>
    <w:rsid w:val="007A112B"/>
    <w:rsid w:val="007A5DA9"/>
    <w:rsid w:val="007A7F74"/>
    <w:rsid w:val="007B1A23"/>
    <w:rsid w:val="007B7FF5"/>
    <w:rsid w:val="007C2693"/>
    <w:rsid w:val="007D11EC"/>
    <w:rsid w:val="007D1BA2"/>
    <w:rsid w:val="007E2722"/>
    <w:rsid w:val="007E4C97"/>
    <w:rsid w:val="007E6AB9"/>
    <w:rsid w:val="007E7FF7"/>
    <w:rsid w:val="007F139E"/>
    <w:rsid w:val="007F7353"/>
    <w:rsid w:val="0080218D"/>
    <w:rsid w:val="00805C27"/>
    <w:rsid w:val="008066DC"/>
    <w:rsid w:val="00810B89"/>
    <w:rsid w:val="00812406"/>
    <w:rsid w:val="00812D63"/>
    <w:rsid w:val="0082484A"/>
    <w:rsid w:val="008343CA"/>
    <w:rsid w:val="0083521D"/>
    <w:rsid w:val="008423A4"/>
    <w:rsid w:val="00850EC5"/>
    <w:rsid w:val="00853E4F"/>
    <w:rsid w:val="00867C2D"/>
    <w:rsid w:val="0087370C"/>
    <w:rsid w:val="00880D36"/>
    <w:rsid w:val="0088655E"/>
    <w:rsid w:val="008A02BF"/>
    <w:rsid w:val="008A06FF"/>
    <w:rsid w:val="008C0D22"/>
    <w:rsid w:val="008C36FA"/>
    <w:rsid w:val="008D130E"/>
    <w:rsid w:val="008E6453"/>
    <w:rsid w:val="008F751A"/>
    <w:rsid w:val="00900737"/>
    <w:rsid w:val="00904526"/>
    <w:rsid w:val="00917B9F"/>
    <w:rsid w:val="009208F1"/>
    <w:rsid w:val="00930FE0"/>
    <w:rsid w:val="00942B81"/>
    <w:rsid w:val="00944D85"/>
    <w:rsid w:val="00945931"/>
    <w:rsid w:val="00952156"/>
    <w:rsid w:val="00967C26"/>
    <w:rsid w:val="00970060"/>
    <w:rsid w:val="00981098"/>
    <w:rsid w:val="009A7D8E"/>
    <w:rsid w:val="009A7FC0"/>
    <w:rsid w:val="009B1BDB"/>
    <w:rsid w:val="009D3961"/>
    <w:rsid w:val="00A07631"/>
    <w:rsid w:val="00A2392D"/>
    <w:rsid w:val="00A379E8"/>
    <w:rsid w:val="00A37C46"/>
    <w:rsid w:val="00A43E96"/>
    <w:rsid w:val="00A548BA"/>
    <w:rsid w:val="00A71D8A"/>
    <w:rsid w:val="00A96105"/>
    <w:rsid w:val="00AA3523"/>
    <w:rsid w:val="00AA7800"/>
    <w:rsid w:val="00AB2D40"/>
    <w:rsid w:val="00AD4FB8"/>
    <w:rsid w:val="00AE524B"/>
    <w:rsid w:val="00AF5AE0"/>
    <w:rsid w:val="00B00E1A"/>
    <w:rsid w:val="00B118C8"/>
    <w:rsid w:val="00B12DCF"/>
    <w:rsid w:val="00B1648C"/>
    <w:rsid w:val="00B20DA9"/>
    <w:rsid w:val="00B23120"/>
    <w:rsid w:val="00B31D65"/>
    <w:rsid w:val="00B3238F"/>
    <w:rsid w:val="00B3576A"/>
    <w:rsid w:val="00B41910"/>
    <w:rsid w:val="00B663B1"/>
    <w:rsid w:val="00B774C8"/>
    <w:rsid w:val="00B80AAB"/>
    <w:rsid w:val="00B814C3"/>
    <w:rsid w:val="00B8489D"/>
    <w:rsid w:val="00B96D05"/>
    <w:rsid w:val="00BA038E"/>
    <w:rsid w:val="00BA49A6"/>
    <w:rsid w:val="00BB2B2A"/>
    <w:rsid w:val="00BB4490"/>
    <w:rsid w:val="00BC6A34"/>
    <w:rsid w:val="00BD1CF5"/>
    <w:rsid w:val="00BD782D"/>
    <w:rsid w:val="00BE4513"/>
    <w:rsid w:val="00BE7778"/>
    <w:rsid w:val="00BE7D29"/>
    <w:rsid w:val="00BF1E14"/>
    <w:rsid w:val="00C018A0"/>
    <w:rsid w:val="00C07464"/>
    <w:rsid w:val="00C1382E"/>
    <w:rsid w:val="00C14639"/>
    <w:rsid w:val="00C2016F"/>
    <w:rsid w:val="00C31E16"/>
    <w:rsid w:val="00C4554D"/>
    <w:rsid w:val="00C4565F"/>
    <w:rsid w:val="00C47175"/>
    <w:rsid w:val="00C56904"/>
    <w:rsid w:val="00C665FF"/>
    <w:rsid w:val="00C70A1B"/>
    <w:rsid w:val="00C716BA"/>
    <w:rsid w:val="00C74700"/>
    <w:rsid w:val="00C75086"/>
    <w:rsid w:val="00CA1C39"/>
    <w:rsid w:val="00CA624E"/>
    <w:rsid w:val="00CB1BC3"/>
    <w:rsid w:val="00CB45F7"/>
    <w:rsid w:val="00CC185B"/>
    <w:rsid w:val="00CC3968"/>
    <w:rsid w:val="00CC624A"/>
    <w:rsid w:val="00CD13EC"/>
    <w:rsid w:val="00CD5F44"/>
    <w:rsid w:val="00CE003E"/>
    <w:rsid w:val="00CE5555"/>
    <w:rsid w:val="00D11702"/>
    <w:rsid w:val="00D20AE0"/>
    <w:rsid w:val="00D21299"/>
    <w:rsid w:val="00D321EB"/>
    <w:rsid w:val="00D350DB"/>
    <w:rsid w:val="00D372D8"/>
    <w:rsid w:val="00D61230"/>
    <w:rsid w:val="00D64560"/>
    <w:rsid w:val="00D8347C"/>
    <w:rsid w:val="00D86EE8"/>
    <w:rsid w:val="00DA5BC1"/>
    <w:rsid w:val="00DB3109"/>
    <w:rsid w:val="00DB62A0"/>
    <w:rsid w:val="00DB7595"/>
    <w:rsid w:val="00DC2276"/>
    <w:rsid w:val="00DD351E"/>
    <w:rsid w:val="00DD7A24"/>
    <w:rsid w:val="00DD7B6E"/>
    <w:rsid w:val="00DF43DA"/>
    <w:rsid w:val="00E034B7"/>
    <w:rsid w:val="00E30FFB"/>
    <w:rsid w:val="00E3105A"/>
    <w:rsid w:val="00E3529F"/>
    <w:rsid w:val="00E65330"/>
    <w:rsid w:val="00E7653B"/>
    <w:rsid w:val="00E80D57"/>
    <w:rsid w:val="00E8451F"/>
    <w:rsid w:val="00E95417"/>
    <w:rsid w:val="00EA6B8D"/>
    <w:rsid w:val="00EA7A63"/>
    <w:rsid w:val="00EB3E49"/>
    <w:rsid w:val="00ED149C"/>
    <w:rsid w:val="00ED2579"/>
    <w:rsid w:val="00ED7EF0"/>
    <w:rsid w:val="00EE0E74"/>
    <w:rsid w:val="00EE1F3E"/>
    <w:rsid w:val="00F0419C"/>
    <w:rsid w:val="00F21912"/>
    <w:rsid w:val="00F23643"/>
    <w:rsid w:val="00F33496"/>
    <w:rsid w:val="00F374F9"/>
    <w:rsid w:val="00F4000C"/>
    <w:rsid w:val="00F43ED0"/>
    <w:rsid w:val="00F469B4"/>
    <w:rsid w:val="00F54B70"/>
    <w:rsid w:val="00F6041F"/>
    <w:rsid w:val="00F60A10"/>
    <w:rsid w:val="00F6183C"/>
    <w:rsid w:val="00F625F1"/>
    <w:rsid w:val="00F65562"/>
    <w:rsid w:val="00F7613C"/>
    <w:rsid w:val="00F93D5C"/>
    <w:rsid w:val="00FA0719"/>
    <w:rsid w:val="00FA491F"/>
    <w:rsid w:val="00FB03FE"/>
    <w:rsid w:val="00FB1BC0"/>
    <w:rsid w:val="00FB3286"/>
    <w:rsid w:val="00FB68F5"/>
    <w:rsid w:val="00FC2F13"/>
    <w:rsid w:val="00FC4450"/>
    <w:rsid w:val="00FD03EF"/>
    <w:rsid w:val="00FD0FDA"/>
    <w:rsid w:val="00FD3A47"/>
    <w:rsid w:val="00FE424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805E"/>
  <w15:docId w15:val="{A7D7C4E0-6BE6-4DCE-8D5E-BFC38092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40"/>
    <w:pPr>
      <w:spacing w:after="0" w:line="240" w:lineRule="auto"/>
    </w:pPr>
  </w:style>
  <w:style w:type="paragraph" w:styleId="Heading1">
    <w:name w:val="heading 1"/>
    <w:basedOn w:val="Normal"/>
    <w:next w:val="Normal"/>
    <w:link w:val="Heading1Char"/>
    <w:uiPriority w:val="9"/>
    <w:qFormat/>
    <w:rsid w:val="00AB2D40"/>
    <w:pPr>
      <w:keepNext/>
      <w:keepLines/>
      <w:numPr>
        <w:numId w:val="22"/>
      </w:numPr>
      <w:spacing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B2D40"/>
    <w:pPr>
      <w:keepNext/>
      <w:keepLines/>
      <w:numPr>
        <w:ilvl w:val="1"/>
        <w:numId w:val="22"/>
      </w:numPr>
      <w:spacing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B2D40"/>
    <w:pPr>
      <w:keepNext/>
      <w:keepLines/>
      <w:numPr>
        <w:ilvl w:val="2"/>
        <w:numId w:val="22"/>
      </w:numPr>
      <w:spacing w:line="360" w:lineRule="auto"/>
      <w:outlineLvl w:val="2"/>
    </w:pPr>
    <w:rPr>
      <w:rFonts w:eastAsiaTheme="majorEastAsia" w:cstheme="majorBidi"/>
      <w:b/>
      <w:bCs/>
      <w:i/>
      <w:color w:val="000000" w:themeColor="text1"/>
      <w:sz w:val="28"/>
    </w:rPr>
  </w:style>
  <w:style w:type="paragraph" w:styleId="Heading4">
    <w:name w:val="heading 4"/>
    <w:basedOn w:val="Normal"/>
    <w:next w:val="Normal"/>
    <w:link w:val="Heading4Char"/>
    <w:uiPriority w:val="9"/>
    <w:unhideWhenUsed/>
    <w:qFormat/>
    <w:rsid w:val="00AB2D40"/>
    <w:pPr>
      <w:keepNext/>
      <w:keepLines/>
      <w:numPr>
        <w:ilvl w:val="3"/>
        <w:numId w:val="22"/>
      </w:numPr>
      <w:spacing w:line="360" w:lineRule="auto"/>
      <w:outlineLvl w:val="3"/>
    </w:pPr>
    <w:rPr>
      <w:rFonts w:eastAsiaTheme="majorEastAsia" w:cstheme="majorBidi"/>
      <w:bCs/>
      <w:iCs/>
      <w:color w:val="000000" w:themeColor="text1"/>
      <w:sz w:val="28"/>
    </w:rPr>
  </w:style>
  <w:style w:type="paragraph" w:styleId="Heading5">
    <w:name w:val="heading 5"/>
    <w:basedOn w:val="Normal"/>
    <w:next w:val="Normal"/>
    <w:link w:val="Heading5Char"/>
    <w:uiPriority w:val="9"/>
    <w:semiHidden/>
    <w:unhideWhenUsed/>
    <w:qFormat/>
    <w:rsid w:val="00AB2D40"/>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2D40"/>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B2D40"/>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B2D40"/>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D40"/>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AB2D40"/>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AB2D40"/>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B2D40"/>
    <w:rPr>
      <w:rFonts w:eastAsiaTheme="majorEastAsia" w:cstheme="majorBidi"/>
      <w:b/>
      <w:bCs/>
      <w:i/>
      <w:color w:val="000000" w:themeColor="text1"/>
      <w:sz w:val="28"/>
    </w:rPr>
  </w:style>
  <w:style w:type="character" w:customStyle="1" w:styleId="Heading4Char">
    <w:name w:val="Heading 4 Char"/>
    <w:basedOn w:val="DefaultParagraphFont"/>
    <w:link w:val="Heading4"/>
    <w:uiPriority w:val="9"/>
    <w:rsid w:val="00AB2D40"/>
    <w:rPr>
      <w:rFonts w:eastAsiaTheme="majorEastAsia" w:cstheme="majorBidi"/>
      <w:bCs/>
      <w:iCs/>
      <w:color w:val="000000" w:themeColor="text1"/>
      <w:sz w:val="28"/>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AB2D4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2D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D40"/>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54407"/>
    <w:rPr>
      <w:color w:val="808080"/>
    </w:rPr>
  </w:style>
  <w:style w:type="character" w:customStyle="1" w:styleId="UnresolvedMention1">
    <w:name w:val="Unresolved Mention1"/>
    <w:basedOn w:val="DefaultParagraphFont"/>
    <w:uiPriority w:val="99"/>
    <w:semiHidden/>
    <w:unhideWhenUsed/>
    <w:rsid w:val="00970060"/>
    <w:rPr>
      <w:color w:val="605E5C"/>
      <w:shd w:val="clear" w:color="auto" w:fill="E1DFDD"/>
    </w:rPr>
  </w:style>
  <w:style w:type="paragraph" w:styleId="TOCHeading">
    <w:name w:val="TOC Heading"/>
    <w:basedOn w:val="Heading1"/>
    <w:next w:val="Normal"/>
    <w:uiPriority w:val="39"/>
    <w:unhideWhenUsed/>
    <w:qFormat/>
    <w:rsid w:val="00566B25"/>
    <w:pPr>
      <w:numPr>
        <w:numId w:val="0"/>
      </w:numPr>
      <w:spacing w:before="240" w:line="259" w:lineRule="auto"/>
      <w:outlineLvl w:val="9"/>
    </w:pPr>
    <w:rPr>
      <w:rFonts w:asciiTheme="majorHAnsi" w:hAnsiTheme="majorHAnsi"/>
      <w:b w:val="0"/>
      <w:bCs w:val="0"/>
      <w:color w:val="365F91" w:themeColor="accent1" w:themeShade="BF"/>
      <w:szCs w:val="32"/>
    </w:rPr>
  </w:style>
  <w:style w:type="paragraph" w:styleId="ListParagraph">
    <w:name w:val="List Paragraph"/>
    <w:basedOn w:val="Normal"/>
    <w:uiPriority w:val="34"/>
    <w:qFormat/>
    <w:rsid w:val="00411B25"/>
    <w:pPr>
      <w:ind w:left="720"/>
      <w:contextualSpacing/>
    </w:pPr>
  </w:style>
  <w:style w:type="character" w:customStyle="1" w:styleId="fontstyle01">
    <w:name w:val="fontstyle01"/>
    <w:basedOn w:val="DefaultParagraphFont"/>
    <w:rsid w:val="00E80D57"/>
    <w:rPr>
      <w:rFonts w:ascii="Times-Roman" w:hAnsi="Times-Roman" w:hint="default"/>
      <w:b w:val="0"/>
      <w:bCs w:val="0"/>
      <w:i w:val="0"/>
      <w:iCs w:val="0"/>
      <w:color w:val="000000"/>
      <w:sz w:val="16"/>
      <w:szCs w:val="16"/>
    </w:rPr>
  </w:style>
  <w:style w:type="character" w:customStyle="1" w:styleId="fontstyle21">
    <w:name w:val="fontstyle21"/>
    <w:basedOn w:val="DefaultParagraphFont"/>
    <w:rsid w:val="00E80D57"/>
    <w:rPr>
      <w:rFonts w:ascii="Times-Italic" w:hAnsi="Times-Italic" w:hint="default"/>
      <w:b w:val="0"/>
      <w:bCs w:val="0"/>
      <w:i/>
      <w:iCs/>
      <w:color w:val="000000"/>
      <w:sz w:val="16"/>
      <w:szCs w:val="16"/>
    </w:rPr>
  </w:style>
  <w:style w:type="paragraph" w:styleId="NoSpacing">
    <w:name w:val="No Spacing"/>
    <w:uiPriority w:val="1"/>
    <w:qFormat/>
    <w:rsid w:val="002A2850"/>
    <w:pPr>
      <w:spacing w:after="0" w:line="240" w:lineRule="auto"/>
    </w:pPr>
  </w:style>
  <w:style w:type="character" w:styleId="UnresolvedMention">
    <w:name w:val="Unresolved Mention"/>
    <w:basedOn w:val="DefaultParagraphFont"/>
    <w:uiPriority w:val="99"/>
    <w:semiHidden/>
    <w:unhideWhenUsed/>
    <w:rsid w:val="00967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087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ebfaver.com/php-coding/laravel-5/tut-laravel-5-0-laravel-la-gi-gioi-thieu-laravel-framework.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Qu&#226;n\TDT%20University\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8FEE8-505E-4B0E-85B5-E1DBC085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1654</TotalTime>
  <Pages>1</Pages>
  <Words>6381</Words>
  <Characters>36374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Quan Nguyen Chau Thao</cp:lastModifiedBy>
  <cp:revision>83</cp:revision>
  <dcterms:created xsi:type="dcterms:W3CDTF">2020-12-30T18:06:00Z</dcterms:created>
  <dcterms:modified xsi:type="dcterms:W3CDTF">2021-01-08T17:47:00Z</dcterms:modified>
</cp:coreProperties>
</file>